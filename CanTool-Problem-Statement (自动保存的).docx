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5F7E9" w14:textId="77777777" w:rsidR="00A9523F" w:rsidRDefault="00A9523F">
      <w:pPr>
        <w:pStyle w:val="a3"/>
        <w:jc w:val="right"/>
      </w:pPr>
      <w:fldSimple w:instr=" TITLE  \* MERGEFORMAT ">
        <w:r w:rsidR="007E0D72">
          <w:t>CanToolApp Problem Statement</w:t>
        </w:r>
      </w:fldSimple>
    </w:p>
    <w:p w14:paraId="1FA4834F" w14:textId="77777777" w:rsidR="00A9523F" w:rsidRDefault="00A9523F">
      <w:pPr>
        <w:pStyle w:val="a3"/>
        <w:jc w:val="right"/>
      </w:pPr>
    </w:p>
    <w:p w14:paraId="054E2321" w14:textId="77777777" w:rsidR="00A9523F" w:rsidRDefault="00A9523F">
      <w:pPr>
        <w:pStyle w:val="a3"/>
        <w:jc w:val="right"/>
        <w:rPr>
          <w:sz w:val="28"/>
        </w:rPr>
      </w:pPr>
      <w:bookmarkStart w:id="0" w:name="_GoBack"/>
      <w:r>
        <w:rPr>
          <w:sz w:val="28"/>
        </w:rPr>
        <w:t xml:space="preserve">Version </w:t>
      </w:r>
      <w:r w:rsidR="00342BF4">
        <w:rPr>
          <w:sz w:val="28"/>
        </w:rPr>
        <w:t>1.0</w:t>
      </w:r>
    </w:p>
    <w:p w14:paraId="21A649A9" w14:textId="77777777" w:rsidR="00A9523F" w:rsidRDefault="00A9523F">
      <w:pPr>
        <w:pStyle w:val="a3"/>
        <w:rPr>
          <w:sz w:val="28"/>
        </w:rPr>
        <w:sectPr w:rsidR="00A9523F" w:rsidSect="00F602A7">
          <w:headerReference w:type="default" r:id="rId8"/>
          <w:pgSz w:w="12240" w:h="15840" w:code="1"/>
          <w:pgMar w:top="-993" w:right="616" w:bottom="709" w:left="851" w:header="720" w:footer="720" w:gutter="0"/>
          <w:cols w:space="720"/>
          <w:vAlign w:val="center"/>
        </w:sectPr>
      </w:pPr>
    </w:p>
    <w:bookmarkEnd w:id="0"/>
    <w:p w14:paraId="0364935E" w14:textId="77777777" w:rsidR="00A9523F" w:rsidRDefault="00A9523F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9523F" w:rsidRPr="00A9523F" w14:paraId="50AD592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4762EC0" w14:textId="77777777" w:rsidR="00A9523F" w:rsidRPr="00A9523F" w:rsidRDefault="00A9523F">
            <w:pPr>
              <w:pStyle w:val="Tabletext"/>
              <w:jc w:val="center"/>
              <w:rPr>
                <w:b/>
              </w:rPr>
            </w:pPr>
            <w:r w:rsidRPr="00A9523F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4EC5F09" w14:textId="77777777" w:rsidR="00A9523F" w:rsidRPr="00A9523F" w:rsidRDefault="00A9523F">
            <w:pPr>
              <w:pStyle w:val="Tabletext"/>
              <w:jc w:val="center"/>
              <w:rPr>
                <w:b/>
              </w:rPr>
            </w:pPr>
            <w:r w:rsidRPr="00A9523F">
              <w:rPr>
                <w:b/>
              </w:rPr>
              <w:t>Issue</w:t>
            </w:r>
          </w:p>
        </w:tc>
        <w:tc>
          <w:tcPr>
            <w:tcW w:w="3744" w:type="dxa"/>
          </w:tcPr>
          <w:p w14:paraId="7B06833B" w14:textId="77777777" w:rsidR="00A9523F" w:rsidRPr="00A9523F" w:rsidRDefault="00A9523F">
            <w:pPr>
              <w:pStyle w:val="Tabletext"/>
              <w:jc w:val="center"/>
              <w:rPr>
                <w:b/>
              </w:rPr>
            </w:pPr>
            <w:r w:rsidRPr="00A9523F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3E559A8" w14:textId="77777777" w:rsidR="00A9523F" w:rsidRPr="00A9523F" w:rsidRDefault="00A9523F">
            <w:pPr>
              <w:pStyle w:val="Tabletext"/>
              <w:jc w:val="center"/>
              <w:rPr>
                <w:b/>
              </w:rPr>
            </w:pPr>
            <w:r w:rsidRPr="00A9523F">
              <w:rPr>
                <w:b/>
              </w:rPr>
              <w:t>Author</w:t>
            </w:r>
          </w:p>
        </w:tc>
      </w:tr>
      <w:tr w:rsidR="00A9523F" w:rsidRPr="00A9523F" w14:paraId="3F825DD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542D057" w14:textId="77777777" w:rsidR="00A9523F" w:rsidRPr="00A9523F" w:rsidRDefault="00342BF4">
            <w:pPr>
              <w:pStyle w:val="Tabletext"/>
            </w:pPr>
            <w:r>
              <w:t>September 12, 2017</w:t>
            </w:r>
          </w:p>
        </w:tc>
        <w:tc>
          <w:tcPr>
            <w:tcW w:w="1152" w:type="dxa"/>
          </w:tcPr>
          <w:p w14:paraId="0F3F6DE7" w14:textId="77777777" w:rsidR="00A9523F" w:rsidRPr="00A9523F" w:rsidRDefault="00342BF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F67F7A9" w14:textId="77777777" w:rsidR="00A9523F" w:rsidRPr="00A9523F" w:rsidRDefault="00A9523F">
            <w:pPr>
              <w:pStyle w:val="Tabletext"/>
            </w:pPr>
            <w:r w:rsidRPr="00A9523F">
              <w:t>Initial creation. Extracted the Problem Statement from the Vision document for purposes of scoping.</w:t>
            </w:r>
          </w:p>
        </w:tc>
        <w:tc>
          <w:tcPr>
            <w:tcW w:w="2304" w:type="dxa"/>
          </w:tcPr>
          <w:p w14:paraId="2294BF7A" w14:textId="77777777" w:rsidR="00A9523F" w:rsidRPr="00A9523F" w:rsidRDefault="00342BF4">
            <w:pPr>
              <w:pStyle w:val="Tabletext"/>
            </w:pPr>
            <w:r>
              <w:rPr>
                <w:rFonts w:hint="eastAsia"/>
              </w:rPr>
              <w:t>ZhangYikui</w:t>
            </w:r>
          </w:p>
        </w:tc>
      </w:tr>
      <w:tr w:rsidR="00A9523F" w:rsidRPr="00A9523F" w14:paraId="5C8807F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7562B77" w14:textId="77777777" w:rsidR="00A9523F" w:rsidRPr="00A9523F" w:rsidRDefault="00290DD8">
            <w:pPr>
              <w:pStyle w:val="Tabletext"/>
            </w:pPr>
            <w:r>
              <w:t>September 20, 2017</w:t>
            </w:r>
          </w:p>
        </w:tc>
        <w:tc>
          <w:tcPr>
            <w:tcW w:w="1152" w:type="dxa"/>
          </w:tcPr>
          <w:p w14:paraId="0FCE3678" w14:textId="77777777" w:rsidR="00A9523F" w:rsidRPr="00A9523F" w:rsidRDefault="00290DD8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750C62F2" w14:textId="77777777" w:rsidR="00A9523F" w:rsidRDefault="00290DD8" w:rsidP="00290DD8">
            <w:pPr>
              <w:pStyle w:val="Tabletext"/>
            </w:pPr>
            <w:r>
              <w:t>R</w:t>
            </w:r>
            <w:r>
              <w:rPr>
                <w:rFonts w:hint="eastAsia"/>
              </w:rPr>
              <w:t>evise</w:t>
            </w:r>
            <w:r>
              <w:t xml:space="preserve"> </w:t>
            </w:r>
            <w:r>
              <w:rPr>
                <w:rFonts w:hint="eastAsia"/>
              </w:rPr>
              <w:t>some</w:t>
            </w:r>
            <w:r>
              <w:t xml:space="preserve"> </w:t>
            </w:r>
            <w:r>
              <w:rPr>
                <w:rFonts w:hint="eastAsia"/>
              </w:rPr>
              <w:t>description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  <w:r>
              <w:t xml:space="preserve"> </w:t>
            </w:r>
          </w:p>
          <w:p w14:paraId="773CD772" w14:textId="77777777" w:rsidR="00CA5535" w:rsidRPr="00A9523F" w:rsidRDefault="00512CF6" w:rsidP="00CA5535">
            <w:pPr>
              <w:pStyle w:val="Tabletext"/>
            </w:pPr>
            <w:r>
              <w:t>R</w:t>
            </w:r>
            <w:r>
              <w:rPr>
                <w:rFonts w:hint="eastAsia"/>
              </w:rPr>
              <w:t>evise</w:t>
            </w:r>
            <w:r>
              <w:t xml:space="preserve"> </w:t>
            </w:r>
            <w:r w:rsidR="00CA5535">
              <w:t xml:space="preserve">Motorola </w:t>
            </w:r>
            <w:r w:rsidR="00CA5535">
              <w:rPr>
                <w:rFonts w:hint="eastAsia"/>
              </w:rPr>
              <w:t>big</w:t>
            </w:r>
            <w:r w:rsidR="00CA5535">
              <w:t xml:space="preserve"> </w:t>
            </w:r>
            <w:r w:rsidR="00CA5535">
              <w:rPr>
                <w:rFonts w:hint="eastAsia"/>
              </w:rPr>
              <w:t>endian/</w:t>
            </w:r>
            <w:r w:rsidR="00CA5535">
              <w:t>/Intel</w:t>
            </w:r>
            <w:r w:rsidR="00CA5535">
              <w:rPr>
                <w:rFonts w:hint="eastAsia"/>
              </w:rPr>
              <w:t xml:space="preserve"> little</w:t>
            </w:r>
            <w:r w:rsidR="00CA5535">
              <w:t xml:space="preserve"> </w:t>
            </w:r>
            <w:r w:rsidR="00CA5535">
              <w:rPr>
                <w:rFonts w:hint="eastAsia"/>
              </w:rPr>
              <w:t>endian</w:t>
            </w:r>
            <w:r w:rsidR="00CA5535">
              <w:t xml:space="preserve"> </w:t>
            </w:r>
            <w:r>
              <w:rPr>
                <w:rFonts w:hint="eastAsia"/>
              </w:rPr>
              <w:t>description</w:t>
            </w:r>
            <w:r>
              <w:t xml:space="preserve"> </w:t>
            </w:r>
          </w:p>
        </w:tc>
        <w:tc>
          <w:tcPr>
            <w:tcW w:w="2304" w:type="dxa"/>
          </w:tcPr>
          <w:p w14:paraId="7422223A" w14:textId="77777777" w:rsidR="00A9523F" w:rsidRPr="00A9523F" w:rsidRDefault="00290DD8">
            <w:pPr>
              <w:pStyle w:val="Tabletext"/>
            </w:pPr>
            <w:r>
              <w:rPr>
                <w:rFonts w:hint="eastAsia"/>
              </w:rPr>
              <w:t>ZhangYikui</w:t>
            </w:r>
          </w:p>
        </w:tc>
      </w:tr>
      <w:tr w:rsidR="00A9523F" w:rsidRPr="00A9523F" w14:paraId="7437244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9A6D3DD" w14:textId="77777777" w:rsidR="00A9523F" w:rsidRPr="00A9523F" w:rsidRDefault="00A9523F">
            <w:pPr>
              <w:pStyle w:val="Tabletext"/>
            </w:pPr>
          </w:p>
        </w:tc>
        <w:tc>
          <w:tcPr>
            <w:tcW w:w="1152" w:type="dxa"/>
          </w:tcPr>
          <w:p w14:paraId="401AC184" w14:textId="77777777" w:rsidR="00A9523F" w:rsidRPr="00A9523F" w:rsidRDefault="00A9523F">
            <w:pPr>
              <w:pStyle w:val="Tabletext"/>
            </w:pPr>
          </w:p>
        </w:tc>
        <w:tc>
          <w:tcPr>
            <w:tcW w:w="3744" w:type="dxa"/>
          </w:tcPr>
          <w:p w14:paraId="5D7EC4EF" w14:textId="77777777" w:rsidR="00A9523F" w:rsidRPr="00A9523F" w:rsidRDefault="00A9523F">
            <w:pPr>
              <w:pStyle w:val="Tabletext"/>
            </w:pPr>
          </w:p>
        </w:tc>
        <w:tc>
          <w:tcPr>
            <w:tcW w:w="2304" w:type="dxa"/>
          </w:tcPr>
          <w:p w14:paraId="6355F8D0" w14:textId="77777777" w:rsidR="00A9523F" w:rsidRPr="00A9523F" w:rsidRDefault="00A9523F">
            <w:pPr>
              <w:pStyle w:val="Tabletext"/>
            </w:pPr>
          </w:p>
        </w:tc>
      </w:tr>
      <w:tr w:rsidR="00A9523F" w:rsidRPr="00A9523F" w14:paraId="1FC6F57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2783E32" w14:textId="77777777" w:rsidR="00A9523F" w:rsidRPr="00A9523F" w:rsidRDefault="00A9523F">
            <w:pPr>
              <w:pStyle w:val="Tabletext"/>
            </w:pPr>
          </w:p>
        </w:tc>
        <w:tc>
          <w:tcPr>
            <w:tcW w:w="1152" w:type="dxa"/>
          </w:tcPr>
          <w:p w14:paraId="59F6BBD6" w14:textId="77777777" w:rsidR="00A9523F" w:rsidRPr="00A9523F" w:rsidRDefault="00A9523F">
            <w:pPr>
              <w:pStyle w:val="Tabletext"/>
            </w:pPr>
          </w:p>
        </w:tc>
        <w:tc>
          <w:tcPr>
            <w:tcW w:w="3744" w:type="dxa"/>
          </w:tcPr>
          <w:p w14:paraId="6990D902" w14:textId="77777777" w:rsidR="00A9523F" w:rsidRPr="00A9523F" w:rsidRDefault="00A9523F">
            <w:pPr>
              <w:pStyle w:val="Tabletext"/>
            </w:pPr>
          </w:p>
        </w:tc>
        <w:tc>
          <w:tcPr>
            <w:tcW w:w="2304" w:type="dxa"/>
          </w:tcPr>
          <w:p w14:paraId="74E21184" w14:textId="77777777" w:rsidR="00A9523F" w:rsidRPr="00A9523F" w:rsidRDefault="00A9523F">
            <w:pPr>
              <w:pStyle w:val="Tabletext"/>
            </w:pPr>
          </w:p>
        </w:tc>
      </w:tr>
    </w:tbl>
    <w:p w14:paraId="2EC350C3" w14:textId="77777777" w:rsidR="00F602A7" w:rsidRDefault="00F602A7" w:rsidP="00F602A7">
      <w:pPr>
        <w:pStyle w:val="a3"/>
        <w:jc w:val="right"/>
      </w:pPr>
      <w:fldSimple w:instr=" TITLE  \* MERGEFORMAT ">
        <w:r w:rsidR="007E0D72">
          <w:t>CanToolApp Problem Statement</w:t>
        </w:r>
      </w:fldSimple>
    </w:p>
    <w:p w14:paraId="15FE18B7" w14:textId="77777777" w:rsidR="00F602A7" w:rsidRDefault="00F602A7" w:rsidP="00F602A7">
      <w:pPr>
        <w:pStyle w:val="a3"/>
        <w:jc w:val="right"/>
      </w:pPr>
    </w:p>
    <w:p w14:paraId="5006F015" w14:textId="77777777" w:rsidR="00F602A7" w:rsidRDefault="00F602A7" w:rsidP="00F602A7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 w:rsidR="00342BF4">
        <w:rPr>
          <w:sz w:val="28"/>
        </w:rPr>
        <w:t>1.</w:t>
      </w:r>
      <w:r w:rsidR="000D70C0">
        <w:rPr>
          <w:sz w:val="28"/>
        </w:rPr>
        <w:t>1</w:t>
      </w:r>
    </w:p>
    <w:p w14:paraId="35353A09" w14:textId="77777777" w:rsidR="00A9523F" w:rsidRDefault="00A9523F">
      <w:pPr>
        <w:pStyle w:val="aa"/>
      </w:pPr>
    </w:p>
    <w:p w14:paraId="56002E08" w14:textId="77777777" w:rsidR="00A9523F" w:rsidRDefault="00A9523F">
      <w:pPr>
        <w:pStyle w:val="a3"/>
      </w:pPr>
      <w:bookmarkStart w:id="1" w:name="_Toc436203379"/>
      <w:bookmarkStart w:id="2" w:name="_Toc438352478"/>
      <w:r>
        <w:t>Problem Statement</w:t>
      </w:r>
      <w:bookmarkEnd w:id="1"/>
      <w:bookmarkEnd w:id="2"/>
    </w:p>
    <w:p w14:paraId="5FF2BCAD" w14:textId="77777777" w:rsidR="00A9523F" w:rsidRDefault="00A9523F"/>
    <w:p w14:paraId="7E3D1588" w14:textId="77777777" w:rsidR="00D8560E" w:rsidRDefault="00F74DDC" w:rsidP="007E0D72">
      <w:pPr>
        <w:ind w:firstLineChars="150" w:firstLine="300"/>
      </w:pPr>
      <w:r>
        <w:rPr>
          <w:rFonts w:hint="eastAsia"/>
        </w:rPr>
        <w:t>在现代汽车控制技术中，汽车中会使用多个电子控制</w:t>
      </w:r>
      <w:r w:rsidR="00C30425">
        <w:rPr>
          <w:rFonts w:hint="eastAsia"/>
        </w:rPr>
        <w:t>装置</w:t>
      </w:r>
      <w:r>
        <w:rPr>
          <w:rFonts w:hint="eastAsia"/>
        </w:rPr>
        <w:t>（</w:t>
      </w:r>
      <w:r>
        <w:rPr>
          <w:rFonts w:hint="eastAsia"/>
        </w:rPr>
        <w:t>ECU</w:t>
      </w:r>
      <w:r>
        <w:rPr>
          <w:rFonts w:hint="eastAsia"/>
        </w:rPr>
        <w:t>：</w:t>
      </w:r>
      <w:r w:rsidR="00C30425">
        <w:t>E</w:t>
      </w:r>
      <w:r>
        <w:rPr>
          <w:rFonts w:hint="eastAsia"/>
        </w:rPr>
        <w:t xml:space="preserve">lectronic </w:t>
      </w:r>
      <w:r w:rsidR="00C30425">
        <w:t>C</w:t>
      </w:r>
      <w:r>
        <w:rPr>
          <w:rFonts w:hint="eastAsia"/>
        </w:rPr>
        <w:t xml:space="preserve">ontrol </w:t>
      </w:r>
      <w:r w:rsidR="00C30425">
        <w:t>U</w:t>
      </w:r>
      <w:r>
        <w:rPr>
          <w:rFonts w:hint="eastAsia"/>
        </w:rPr>
        <w:t>nit</w:t>
      </w:r>
      <w:r>
        <w:rPr>
          <w:rFonts w:hint="eastAsia"/>
        </w:rPr>
        <w:t>）</w:t>
      </w:r>
      <w:r w:rsidR="00C30425">
        <w:rPr>
          <w:rFonts w:hint="eastAsia"/>
        </w:rPr>
        <w:t>对整车进行控制。而</w:t>
      </w:r>
      <w:r w:rsidR="00C30425">
        <w:rPr>
          <w:rFonts w:hint="eastAsia"/>
        </w:rPr>
        <w:t>ECU</w:t>
      </w:r>
      <w:r w:rsidR="00C30425">
        <w:rPr>
          <w:rFonts w:hint="eastAsia"/>
        </w:rPr>
        <w:t>之间的信息交换更多</w:t>
      </w:r>
      <w:r w:rsidR="000F1B43">
        <w:rPr>
          <w:rFonts w:hint="eastAsia"/>
        </w:rPr>
        <w:t>地依赖于</w:t>
      </w:r>
      <w:r w:rsidR="00C30425">
        <w:rPr>
          <w:rFonts w:hint="eastAsia"/>
        </w:rPr>
        <w:t>CAN</w:t>
      </w:r>
      <w:r w:rsidR="00C30425">
        <w:t>(Controller Area Network)</w:t>
      </w:r>
      <w:r w:rsidR="000F1B43">
        <w:rPr>
          <w:rFonts w:hint="eastAsia"/>
        </w:rPr>
        <w:t>总线的网络连接方式来完成。</w:t>
      </w:r>
      <w:r w:rsidR="003F2B5F">
        <w:rPr>
          <w:rFonts w:hint="eastAsia"/>
        </w:rPr>
        <w:t>为了检测和控制</w:t>
      </w:r>
      <w:r w:rsidR="003F2B5F">
        <w:rPr>
          <w:rFonts w:hint="eastAsia"/>
        </w:rPr>
        <w:t>CAN</w:t>
      </w:r>
      <w:r w:rsidR="003F2B5F">
        <w:t xml:space="preserve"> </w:t>
      </w:r>
      <w:r w:rsidR="003F2B5F">
        <w:rPr>
          <w:rFonts w:hint="eastAsia"/>
        </w:rPr>
        <w:t>bus</w:t>
      </w:r>
      <w:r w:rsidR="003F2B5F">
        <w:rPr>
          <w:rFonts w:hint="eastAsia"/>
        </w:rPr>
        <w:t>的信息内容，需要使用</w:t>
      </w:r>
      <w:r w:rsidR="003F2B5F">
        <w:rPr>
          <w:rFonts w:hint="eastAsia"/>
        </w:rPr>
        <w:t>CAN</w:t>
      </w:r>
      <w:r w:rsidR="003F2B5F">
        <w:t xml:space="preserve"> </w:t>
      </w:r>
      <w:r w:rsidR="003F2B5F">
        <w:rPr>
          <w:rFonts w:hint="eastAsia"/>
        </w:rPr>
        <w:t>bus</w:t>
      </w:r>
      <w:r w:rsidR="003F2B5F">
        <w:rPr>
          <w:rFonts w:hint="eastAsia"/>
        </w:rPr>
        <w:t>检测设备。</w:t>
      </w:r>
      <w:r w:rsidR="003F2B5F">
        <w:rPr>
          <w:rFonts w:hint="eastAsia"/>
        </w:rPr>
        <w:t>CanTool</w:t>
      </w:r>
      <w:r w:rsidR="003F2B5F">
        <w:rPr>
          <w:rFonts w:hint="eastAsia"/>
        </w:rPr>
        <w:t>装置是完成</w:t>
      </w:r>
      <w:r w:rsidR="003F2B5F">
        <w:rPr>
          <w:rFonts w:hint="eastAsia"/>
        </w:rPr>
        <w:t>CANbus</w:t>
      </w:r>
      <w:r w:rsidR="003F2B5F">
        <w:rPr>
          <w:rFonts w:hint="eastAsia"/>
        </w:rPr>
        <w:t>检测的工具。为了实现</w:t>
      </w:r>
      <w:r w:rsidR="003F2B5F">
        <w:rPr>
          <w:rFonts w:hint="eastAsia"/>
        </w:rPr>
        <w:t>CAN</w:t>
      </w:r>
      <w:r w:rsidR="003F2B5F">
        <w:rPr>
          <w:rFonts w:hint="eastAsia"/>
        </w:rPr>
        <w:t>数据的显示及控制，需要使用</w:t>
      </w:r>
      <w:r w:rsidR="000F1B43">
        <w:rPr>
          <w:rFonts w:hint="eastAsia"/>
        </w:rPr>
        <w:t>本</w:t>
      </w:r>
      <w:r w:rsidR="003F2B5F">
        <w:rPr>
          <w:rFonts w:hint="eastAsia"/>
        </w:rPr>
        <w:t>文</w:t>
      </w:r>
      <w:r w:rsidR="000F1B43">
        <w:rPr>
          <w:rFonts w:hint="eastAsia"/>
        </w:rPr>
        <w:t>提出的</w:t>
      </w:r>
      <w:r w:rsidR="000F1B43">
        <w:rPr>
          <w:rFonts w:hint="eastAsia"/>
        </w:rPr>
        <w:t>CanTool</w:t>
      </w:r>
      <w:r w:rsidR="007E0D72">
        <w:rPr>
          <w:rFonts w:hint="eastAsia"/>
        </w:rPr>
        <w:t>App</w:t>
      </w:r>
      <w:r w:rsidR="000F1B43">
        <w:rPr>
          <w:rFonts w:hint="eastAsia"/>
        </w:rPr>
        <w:t>软件</w:t>
      </w:r>
      <w:r w:rsidR="003F2B5F">
        <w:rPr>
          <w:rFonts w:hint="eastAsia"/>
        </w:rPr>
        <w:t>。</w:t>
      </w:r>
      <w:r w:rsidR="00BE0147">
        <w:rPr>
          <w:rFonts w:hint="eastAsia"/>
        </w:rPr>
        <w:t>该软件</w:t>
      </w:r>
      <w:r w:rsidR="000F1B43">
        <w:rPr>
          <w:rFonts w:hint="eastAsia"/>
        </w:rPr>
        <w:t>需要将连接在</w:t>
      </w:r>
      <w:r w:rsidR="000F1B43">
        <w:rPr>
          <w:rFonts w:hint="eastAsia"/>
        </w:rPr>
        <w:t>CAN</w:t>
      </w:r>
      <w:r w:rsidR="000F1B43">
        <w:rPr>
          <w:rFonts w:hint="eastAsia"/>
        </w:rPr>
        <w:t>总线上的</w:t>
      </w:r>
      <w:r w:rsidR="000F1B43">
        <w:rPr>
          <w:rFonts w:hint="eastAsia"/>
        </w:rPr>
        <w:t>CanTool</w:t>
      </w:r>
      <w:r w:rsidR="000F1B43">
        <w:rPr>
          <w:rFonts w:hint="eastAsia"/>
        </w:rPr>
        <w:t>装置采集的</w:t>
      </w:r>
      <w:r w:rsidR="000F1B43">
        <w:rPr>
          <w:rFonts w:hint="eastAsia"/>
        </w:rPr>
        <w:t>CAN</w:t>
      </w:r>
      <w:r w:rsidR="000F1B43">
        <w:rPr>
          <w:rFonts w:hint="eastAsia"/>
        </w:rPr>
        <w:t>信息发送到</w:t>
      </w:r>
      <w:r w:rsidR="007E0D72">
        <w:rPr>
          <w:rFonts w:hint="eastAsia"/>
        </w:rPr>
        <w:t>上位机（</w:t>
      </w:r>
      <w:r w:rsidR="000F1B43">
        <w:rPr>
          <w:rFonts w:hint="eastAsia"/>
        </w:rPr>
        <w:t>移动终端</w:t>
      </w:r>
      <w:r w:rsidR="002A6B87">
        <w:rPr>
          <w:rFonts w:hint="eastAsia"/>
        </w:rPr>
        <w:t>Android</w:t>
      </w:r>
      <w:r w:rsidR="002A6B87">
        <w:rPr>
          <w:rFonts w:hint="eastAsia"/>
        </w:rPr>
        <w:t>、</w:t>
      </w:r>
      <w:r w:rsidR="002A6B87">
        <w:rPr>
          <w:rFonts w:hint="eastAsia"/>
        </w:rPr>
        <w:t>iOS</w:t>
      </w:r>
      <w:r w:rsidR="000F1B43">
        <w:rPr>
          <w:rFonts w:hint="eastAsia"/>
        </w:rPr>
        <w:t>、</w:t>
      </w:r>
      <w:r w:rsidR="002A6B87">
        <w:rPr>
          <w:rFonts w:hint="eastAsia"/>
        </w:rPr>
        <w:t>Windows</w:t>
      </w:r>
      <w:r w:rsidR="002A6B87">
        <w:t xml:space="preserve"> </w:t>
      </w:r>
      <w:r w:rsidR="000F1B43">
        <w:rPr>
          <w:rFonts w:hint="eastAsia"/>
        </w:rPr>
        <w:t>PC</w:t>
      </w:r>
      <w:r w:rsidR="007E0D72">
        <w:rPr>
          <w:rFonts w:hint="eastAsia"/>
        </w:rPr>
        <w:t>），并由运行在上位机中的</w:t>
      </w:r>
      <w:r w:rsidR="007E0D72">
        <w:rPr>
          <w:rFonts w:hint="eastAsia"/>
        </w:rPr>
        <w:t>CanTool</w:t>
      </w:r>
      <w:r w:rsidR="007E0D72">
        <w:t>App</w:t>
      </w:r>
      <w:r w:rsidR="007E0D72">
        <w:rPr>
          <w:rFonts w:hint="eastAsia"/>
        </w:rPr>
        <w:t>软件接收这些信息，显示在用户图形界面上。同时在</w:t>
      </w:r>
      <w:r w:rsidR="007E0D72">
        <w:rPr>
          <w:rFonts w:hint="eastAsia"/>
        </w:rPr>
        <w:t>CanTool</w:t>
      </w:r>
      <w:r w:rsidR="007E0D72">
        <w:t>App</w:t>
      </w:r>
      <w:r w:rsidR="007E0D72">
        <w:rPr>
          <w:rFonts w:hint="eastAsia"/>
        </w:rPr>
        <w:t>的界面上还可以设定</w:t>
      </w:r>
      <w:r w:rsidR="007E0D72">
        <w:rPr>
          <w:rFonts w:hint="eastAsia"/>
        </w:rPr>
        <w:t>CAN</w:t>
      </w:r>
      <w:r w:rsidR="00D3281D">
        <w:rPr>
          <w:rFonts w:hint="eastAsia"/>
        </w:rPr>
        <w:t>信</w:t>
      </w:r>
      <w:r w:rsidR="007E0D72">
        <w:rPr>
          <w:rFonts w:hint="eastAsia"/>
        </w:rPr>
        <w:t>息，通过</w:t>
      </w:r>
      <w:r w:rsidR="007E0D72">
        <w:rPr>
          <w:rFonts w:hint="eastAsia"/>
        </w:rPr>
        <w:t>GUI</w:t>
      </w:r>
      <w:r w:rsidR="007E0D72">
        <w:rPr>
          <w:rFonts w:hint="eastAsia"/>
        </w:rPr>
        <w:t>按钮将信息发送给</w:t>
      </w:r>
      <w:r w:rsidR="007E0D72">
        <w:rPr>
          <w:rFonts w:hint="eastAsia"/>
        </w:rPr>
        <w:t>CanTool</w:t>
      </w:r>
      <w:r w:rsidR="007E0D72">
        <w:rPr>
          <w:rFonts w:hint="eastAsia"/>
        </w:rPr>
        <w:t>装置，</w:t>
      </w:r>
      <w:r w:rsidR="007E0D72">
        <w:rPr>
          <w:rFonts w:hint="eastAsia"/>
        </w:rPr>
        <w:t>CanTool</w:t>
      </w:r>
      <w:r w:rsidR="007E0D72">
        <w:rPr>
          <w:rFonts w:hint="eastAsia"/>
        </w:rPr>
        <w:t>装置将按照规定的信息格式，将信息发送的</w:t>
      </w:r>
      <w:r w:rsidR="007E0D72">
        <w:rPr>
          <w:rFonts w:hint="eastAsia"/>
        </w:rPr>
        <w:t>CAN</w:t>
      </w:r>
      <w:r w:rsidR="007E0D72">
        <w:rPr>
          <w:rFonts w:hint="eastAsia"/>
        </w:rPr>
        <w:t>总线上。</w:t>
      </w:r>
    </w:p>
    <w:p w14:paraId="086FF6B3" w14:textId="77777777" w:rsidR="00F74DDC" w:rsidRDefault="00C83EBD" w:rsidP="007E0D72">
      <w:pPr>
        <w:ind w:firstLineChars="150" w:firstLine="300"/>
      </w:pPr>
      <w:r>
        <w:rPr>
          <w:rFonts w:hint="eastAsia"/>
        </w:rPr>
        <w:t>此外，</w:t>
      </w:r>
      <w:r>
        <w:rPr>
          <w:rFonts w:hint="eastAsia"/>
        </w:rPr>
        <w:t>CanTool</w:t>
      </w:r>
      <w:r>
        <w:t>App</w:t>
      </w:r>
      <w:r>
        <w:rPr>
          <w:rFonts w:hint="eastAsia"/>
        </w:rPr>
        <w:t>可以设定</w:t>
      </w:r>
      <w:r>
        <w:rPr>
          <w:rFonts w:hint="eastAsia"/>
        </w:rPr>
        <w:t>CAN</w:t>
      </w:r>
      <w:r>
        <w:rPr>
          <w:rFonts w:hint="eastAsia"/>
        </w:rPr>
        <w:t>总线的通信参数，并通过相应的命令设置</w:t>
      </w:r>
      <w:r>
        <w:rPr>
          <w:rFonts w:hint="eastAsia"/>
        </w:rPr>
        <w:t>CanTool</w:t>
      </w:r>
      <w:r>
        <w:rPr>
          <w:rFonts w:hint="eastAsia"/>
        </w:rPr>
        <w:t>装置的</w:t>
      </w:r>
      <w:r>
        <w:rPr>
          <w:rFonts w:hint="eastAsia"/>
        </w:rPr>
        <w:t>CAN</w:t>
      </w:r>
      <w:r>
        <w:rPr>
          <w:rFonts w:hint="eastAsia"/>
        </w:rPr>
        <w:t>通信参数，以使</w:t>
      </w:r>
      <w:r>
        <w:rPr>
          <w:rFonts w:hint="eastAsia"/>
        </w:rPr>
        <w:t>CanTool</w:t>
      </w:r>
      <w:r>
        <w:rPr>
          <w:rFonts w:hint="eastAsia"/>
        </w:rPr>
        <w:t>装置能够与</w:t>
      </w:r>
      <w:r>
        <w:rPr>
          <w:rFonts w:hint="eastAsia"/>
        </w:rPr>
        <w:t>CAN</w:t>
      </w:r>
      <w:r>
        <w:rPr>
          <w:rFonts w:hint="eastAsia"/>
        </w:rPr>
        <w:t>总线上的其他</w:t>
      </w:r>
      <w:r w:rsidR="00286139">
        <w:rPr>
          <w:rFonts w:hint="eastAsia"/>
        </w:rPr>
        <w:t>被测</w:t>
      </w:r>
      <w:r>
        <w:rPr>
          <w:rFonts w:hint="eastAsia"/>
        </w:rPr>
        <w:t>ECU</w:t>
      </w:r>
      <w:r>
        <w:rPr>
          <w:rFonts w:hint="eastAsia"/>
        </w:rPr>
        <w:t>进行正常的通信。</w:t>
      </w:r>
      <w:r w:rsidR="00176C12">
        <w:rPr>
          <w:rFonts w:hint="eastAsia"/>
        </w:rPr>
        <w:t>系统的总体框图见</w:t>
      </w:r>
      <w:r w:rsidR="00BF2F90">
        <w:fldChar w:fldCharType="begin"/>
      </w:r>
      <w:r w:rsidR="00BF2F90">
        <w:instrText xml:space="preserve"> </w:instrText>
      </w:r>
      <w:r w:rsidR="00BF2F90">
        <w:rPr>
          <w:rFonts w:hint="eastAsia"/>
        </w:rPr>
        <w:instrText>REF _Ref492996577 \h</w:instrText>
      </w:r>
      <w:r w:rsidR="00BF2F90">
        <w:instrText xml:space="preserve"> </w:instrText>
      </w:r>
      <w:r w:rsidR="00BF2F90">
        <w:fldChar w:fldCharType="separate"/>
      </w:r>
      <w:r w:rsidR="00BF2F90">
        <w:rPr>
          <w:rFonts w:hint="eastAsia"/>
        </w:rPr>
        <w:t>图</w:t>
      </w:r>
      <w:r w:rsidR="00BF2F90">
        <w:rPr>
          <w:rFonts w:hint="eastAsia"/>
        </w:rPr>
        <w:t xml:space="preserve"> </w:t>
      </w:r>
      <w:r w:rsidR="00BF2F90">
        <w:rPr>
          <w:noProof/>
        </w:rPr>
        <w:t>1</w:t>
      </w:r>
      <w:r w:rsidR="00BF2F90">
        <w:fldChar w:fldCharType="end"/>
      </w:r>
      <w:r w:rsidR="0069774B">
        <w:rPr>
          <w:rFonts w:hint="eastAsia"/>
        </w:rPr>
        <w:t>所示</w:t>
      </w:r>
      <w:r w:rsidR="002F14F6">
        <w:t>。</w:t>
      </w:r>
      <w:r w:rsidR="00D8560E">
        <w:rPr>
          <w:rFonts w:hint="eastAsia"/>
        </w:rPr>
        <w:t>CanTool</w:t>
      </w:r>
      <w:r w:rsidR="00D8560E">
        <w:rPr>
          <w:rFonts w:hint="eastAsia"/>
        </w:rPr>
        <w:t>装置与上位机通过</w:t>
      </w:r>
      <w:r w:rsidR="00D8560E">
        <w:rPr>
          <w:rFonts w:hint="eastAsia"/>
        </w:rPr>
        <w:t>USB</w:t>
      </w:r>
      <w:r w:rsidR="00D8560E">
        <w:rPr>
          <w:rFonts w:hint="eastAsia"/>
        </w:rPr>
        <w:t>串口或蓝牙</w:t>
      </w:r>
      <w:r w:rsidR="00D8560E">
        <w:rPr>
          <w:rFonts w:hint="eastAsia"/>
        </w:rPr>
        <w:t>RFCom</w:t>
      </w:r>
      <w:r w:rsidR="00D60F4E">
        <w:rPr>
          <w:rFonts w:hint="eastAsia"/>
        </w:rPr>
        <w:t>m</w:t>
      </w:r>
      <w:r w:rsidR="00D8560E">
        <w:rPr>
          <w:rFonts w:hint="eastAsia"/>
        </w:rPr>
        <w:t>实现</w:t>
      </w:r>
      <w:r w:rsidR="00D8560E">
        <w:rPr>
          <w:rFonts w:hint="eastAsia"/>
        </w:rPr>
        <w:t>UART</w:t>
      </w:r>
      <w:r w:rsidR="00060915">
        <w:rPr>
          <w:rFonts w:hint="eastAsia"/>
        </w:rPr>
        <w:t>串口</w:t>
      </w:r>
      <w:r w:rsidR="00D8560E">
        <w:rPr>
          <w:rFonts w:hint="eastAsia"/>
        </w:rPr>
        <w:t>通信。</w:t>
      </w:r>
      <w:r w:rsidR="002055E3">
        <w:rPr>
          <w:rFonts w:hint="eastAsia"/>
        </w:rPr>
        <w:t>与上位机连接的串口</w:t>
      </w:r>
      <w:r w:rsidR="006C5B89">
        <w:rPr>
          <w:rFonts w:hint="eastAsia"/>
        </w:rPr>
        <w:t>号</w:t>
      </w:r>
      <w:r w:rsidR="00F670B5">
        <w:rPr>
          <w:rFonts w:hint="eastAsia"/>
        </w:rPr>
        <w:t>需要用户选择</w:t>
      </w:r>
      <w:r w:rsidR="006C5B89">
        <w:rPr>
          <w:rFonts w:hint="eastAsia"/>
        </w:rPr>
        <w:t>，</w:t>
      </w:r>
      <w:r w:rsidR="00F670B5">
        <w:rPr>
          <w:rFonts w:hint="eastAsia"/>
        </w:rPr>
        <w:t>串口的</w:t>
      </w:r>
      <w:r w:rsidR="002055E3">
        <w:rPr>
          <w:rFonts w:hint="eastAsia"/>
        </w:rPr>
        <w:t>波特率</w:t>
      </w:r>
      <w:r w:rsidR="00F670B5">
        <w:rPr>
          <w:rFonts w:hint="eastAsia"/>
        </w:rPr>
        <w:t>固定为</w:t>
      </w:r>
      <w:r w:rsidR="002055E3">
        <w:rPr>
          <w:rFonts w:hint="eastAsia"/>
        </w:rPr>
        <w:t>115200BPS</w:t>
      </w:r>
      <w:r w:rsidR="002055E3">
        <w:rPr>
          <w:rFonts w:hint="eastAsia"/>
        </w:rPr>
        <w:t>，</w:t>
      </w:r>
      <w:r w:rsidR="002055E3">
        <w:rPr>
          <w:rFonts w:hint="eastAsia"/>
        </w:rPr>
        <w:t>8</w:t>
      </w:r>
      <w:r w:rsidR="002055E3">
        <w:rPr>
          <w:rFonts w:hint="eastAsia"/>
        </w:rPr>
        <w:t>个数据位，</w:t>
      </w:r>
      <w:r w:rsidR="002055E3">
        <w:rPr>
          <w:rFonts w:hint="eastAsia"/>
        </w:rPr>
        <w:t>1</w:t>
      </w:r>
      <w:r w:rsidR="002055E3">
        <w:rPr>
          <w:rFonts w:hint="eastAsia"/>
        </w:rPr>
        <w:t>个停止位。</w:t>
      </w:r>
    </w:p>
    <w:p w14:paraId="4A57E0E8" w14:textId="77777777" w:rsidR="00176C12" w:rsidRDefault="00176C12" w:rsidP="007E0D72">
      <w:pPr>
        <w:ind w:firstLineChars="150" w:firstLine="300"/>
      </w:pPr>
    </w:p>
    <w:p w14:paraId="285C00BF" w14:textId="77777777" w:rsidR="00176C12" w:rsidRDefault="00176C12" w:rsidP="00176C12">
      <w:pPr>
        <w:ind w:firstLineChars="150" w:firstLine="300"/>
        <w:jc w:val="center"/>
      </w:pPr>
      <w:r>
        <w:object w:dxaOrig="5805" w:dyaOrig="5550" w14:anchorId="00DF87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1pt;height:223.1pt" o:ole="">
            <v:imagedata r:id="rId9" o:title=""/>
          </v:shape>
          <o:OLEObject Type="Embed" ProgID="Visio.Drawing.15" ShapeID="_x0000_i1025" DrawAspect="Content" ObjectID="_1568056494" r:id="rId10"/>
        </w:object>
      </w:r>
    </w:p>
    <w:p w14:paraId="6C955868" w14:textId="77777777" w:rsidR="00176C12" w:rsidRDefault="00BF2F90" w:rsidP="00BF2F90">
      <w:pPr>
        <w:pStyle w:val="af"/>
        <w:jc w:val="center"/>
      </w:pPr>
      <w:bookmarkStart w:id="3" w:name="_Ref49299657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E7B87">
        <w:rPr>
          <w:noProof/>
        </w:rPr>
        <w:t>1</w:t>
      </w:r>
      <w:r>
        <w:fldChar w:fldCharType="end"/>
      </w:r>
      <w:bookmarkEnd w:id="3"/>
      <w:r>
        <w:t xml:space="preserve"> </w:t>
      </w:r>
      <w:r w:rsidR="002F14F6">
        <w:rPr>
          <w:rFonts w:hint="eastAsia"/>
        </w:rPr>
        <w:t>CanTool</w:t>
      </w:r>
      <w:r w:rsidR="002F14F6">
        <w:rPr>
          <w:rFonts w:hint="eastAsia"/>
        </w:rPr>
        <w:t>系统框图</w:t>
      </w:r>
    </w:p>
    <w:p w14:paraId="386D7063" w14:textId="77777777" w:rsidR="004646B5" w:rsidRDefault="00060915" w:rsidP="00A013E8">
      <w:pPr>
        <w:ind w:firstLineChars="150" w:firstLine="300"/>
      </w:pPr>
      <w:r>
        <w:rPr>
          <w:rFonts w:hint="eastAsia"/>
        </w:rPr>
        <w:t>上位机与</w:t>
      </w:r>
      <w:r>
        <w:rPr>
          <w:rFonts w:hint="eastAsia"/>
        </w:rPr>
        <w:t>CanTool</w:t>
      </w:r>
      <w:r>
        <w:rPr>
          <w:rFonts w:hint="eastAsia"/>
        </w:rPr>
        <w:t>装置之间的信息传送方式使用</w:t>
      </w:r>
      <w:r>
        <w:rPr>
          <w:rFonts w:hint="eastAsia"/>
        </w:rPr>
        <w:t>ASCII</w:t>
      </w:r>
      <w:r>
        <w:rPr>
          <w:rFonts w:hint="eastAsia"/>
        </w:rPr>
        <w:t>码格式</w:t>
      </w:r>
      <w:r w:rsidR="00A013E8">
        <w:rPr>
          <w:rFonts w:hint="eastAsia"/>
        </w:rPr>
        <w:t>+ \r</w:t>
      </w:r>
      <w:r w:rsidR="00A013E8">
        <w:rPr>
          <w:rFonts w:hint="eastAsia"/>
        </w:rPr>
        <w:t>（即</w:t>
      </w:r>
      <w:r w:rsidR="00A013E8">
        <w:rPr>
          <w:rFonts w:hint="eastAsia"/>
        </w:rPr>
        <w:t>0x0d</w:t>
      </w:r>
      <w:r>
        <w:rPr>
          <w:rFonts w:hint="eastAsia"/>
        </w:rPr>
        <w:t>）</w:t>
      </w:r>
      <w:r w:rsidR="00A013E8">
        <w:rPr>
          <w:rFonts w:hint="eastAsia"/>
        </w:rPr>
        <w:t>方式</w:t>
      </w:r>
      <w:r>
        <w:rPr>
          <w:rFonts w:hint="eastAsia"/>
        </w:rPr>
        <w:t>进行信息交换</w:t>
      </w:r>
      <w:r w:rsidR="00AE6BC2">
        <w:rPr>
          <w:rFonts w:hint="eastAsia"/>
        </w:rPr>
        <w:t>，当上位机发送给</w:t>
      </w:r>
      <w:r w:rsidR="00AE6BC2">
        <w:rPr>
          <w:rFonts w:hint="eastAsia"/>
        </w:rPr>
        <w:t>CanTool</w:t>
      </w:r>
      <w:r w:rsidR="00AE6BC2">
        <w:rPr>
          <w:rFonts w:hint="eastAsia"/>
        </w:rPr>
        <w:t>装置的信息被正确接收后，</w:t>
      </w:r>
      <w:r w:rsidR="00AE6BC2">
        <w:rPr>
          <w:rFonts w:hint="eastAsia"/>
        </w:rPr>
        <w:t>CanTool</w:t>
      </w:r>
      <w:r w:rsidR="00AE6BC2">
        <w:rPr>
          <w:rFonts w:hint="eastAsia"/>
        </w:rPr>
        <w:t>装置会返回</w:t>
      </w:r>
      <w:r w:rsidR="00AE6BC2">
        <w:rPr>
          <w:rFonts w:hint="eastAsia"/>
        </w:rPr>
        <w:t>\r,</w:t>
      </w:r>
      <w:r w:rsidR="00AE6BC2">
        <w:rPr>
          <w:rFonts w:hint="eastAsia"/>
        </w:rPr>
        <w:t>否则返回</w:t>
      </w:r>
      <w:r w:rsidR="00AE6BC2">
        <w:rPr>
          <w:rFonts w:hint="eastAsia"/>
        </w:rPr>
        <w:t>\</w:t>
      </w:r>
      <w:r w:rsidR="00AE6BC2">
        <w:t xml:space="preserve">BEL </w:t>
      </w:r>
      <w:r w:rsidR="00AE6BC2">
        <w:rPr>
          <w:rFonts w:hint="eastAsia"/>
        </w:rPr>
        <w:t>(</w:t>
      </w:r>
      <w:r w:rsidR="00AE6BC2">
        <w:rPr>
          <w:rFonts w:hint="eastAsia"/>
        </w:rPr>
        <w:t>即</w:t>
      </w:r>
      <w:r w:rsidR="00AE6BC2">
        <w:rPr>
          <w:rFonts w:hint="eastAsia"/>
        </w:rPr>
        <w:t>0x07)</w:t>
      </w:r>
      <w:r>
        <w:rPr>
          <w:rFonts w:hint="eastAsia"/>
        </w:rPr>
        <w:t>。</w:t>
      </w:r>
      <w:r w:rsidR="004646B5">
        <w:rPr>
          <w:rFonts w:hint="eastAsia"/>
        </w:rPr>
        <w:t>通信格式如</w:t>
      </w:r>
      <w:r w:rsidR="00471315">
        <w:fldChar w:fldCharType="begin"/>
      </w:r>
      <w:r w:rsidR="00471315">
        <w:instrText xml:space="preserve"> </w:instrText>
      </w:r>
      <w:r w:rsidR="00471315">
        <w:rPr>
          <w:rFonts w:hint="eastAsia"/>
        </w:rPr>
        <w:instrText>REF _Ref493083613 \h</w:instrText>
      </w:r>
      <w:r w:rsidR="00471315">
        <w:instrText xml:space="preserve"> </w:instrText>
      </w:r>
      <w:r w:rsidR="00471315">
        <w:fldChar w:fldCharType="separate"/>
      </w:r>
      <w:r w:rsidR="00471315">
        <w:rPr>
          <w:rFonts w:hint="eastAsia"/>
        </w:rPr>
        <w:t>表</w:t>
      </w:r>
      <w:r w:rsidR="00471315">
        <w:rPr>
          <w:rFonts w:hint="eastAsia"/>
        </w:rPr>
        <w:t xml:space="preserve"> </w:t>
      </w:r>
      <w:r w:rsidR="00471315">
        <w:rPr>
          <w:noProof/>
        </w:rPr>
        <w:t>1</w:t>
      </w:r>
      <w:r w:rsidR="00471315">
        <w:fldChar w:fldCharType="end"/>
      </w:r>
      <w:r w:rsidR="00471315">
        <w:rPr>
          <w:rFonts w:hint="eastAsia"/>
        </w:rPr>
        <w:t>所示。</w:t>
      </w:r>
    </w:p>
    <w:p w14:paraId="597D614D" w14:textId="77777777" w:rsidR="004646B5" w:rsidRDefault="004646B5" w:rsidP="00A013E8">
      <w:pPr>
        <w:ind w:firstLineChars="150" w:firstLine="300"/>
      </w:pPr>
    </w:p>
    <w:p w14:paraId="3A0AB0EC" w14:textId="77777777" w:rsidR="004646B5" w:rsidRDefault="004646B5" w:rsidP="004646B5">
      <w:pPr>
        <w:pStyle w:val="af"/>
      </w:pPr>
      <w:bookmarkStart w:id="4" w:name="_Ref49308361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23B02">
        <w:rPr>
          <w:noProof/>
        </w:rPr>
        <w:t>1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CANTool</w:t>
      </w:r>
      <w:r>
        <w:rPr>
          <w:rFonts w:hint="eastAsia"/>
        </w:rPr>
        <w:t>装置与</w:t>
      </w:r>
      <w:r>
        <w:rPr>
          <w:rFonts w:hint="eastAsia"/>
        </w:rPr>
        <w:t>CanToolApp</w:t>
      </w:r>
      <w:r>
        <w:rPr>
          <w:rFonts w:hint="eastAsia"/>
        </w:rPr>
        <w:t>间数据通信格式</w:t>
      </w:r>
    </w:p>
    <w:tbl>
      <w:tblPr>
        <w:tblW w:w="10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67"/>
        <w:gridCol w:w="2268"/>
        <w:gridCol w:w="425"/>
        <w:gridCol w:w="2126"/>
        <w:gridCol w:w="2664"/>
      </w:tblGrid>
      <w:tr w:rsidR="00B70930" w14:paraId="2699C8F0" w14:textId="77777777" w:rsidTr="00D47B71">
        <w:trPr>
          <w:cantSplit/>
          <w:tblHeader/>
        </w:trPr>
        <w:tc>
          <w:tcPr>
            <w:tcW w:w="2093" w:type="dxa"/>
            <w:shd w:val="clear" w:color="auto" w:fill="auto"/>
          </w:tcPr>
          <w:p w14:paraId="4732216E" w14:textId="77777777" w:rsidR="004646B5" w:rsidRDefault="004646B5" w:rsidP="004646B5">
            <w:pPr>
              <w:rPr>
                <w:rFonts w:hint="eastAsia"/>
              </w:rPr>
            </w:pP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总线数据</w:t>
            </w:r>
          </w:p>
        </w:tc>
        <w:tc>
          <w:tcPr>
            <w:tcW w:w="567" w:type="dxa"/>
            <w:shd w:val="clear" w:color="auto" w:fill="auto"/>
          </w:tcPr>
          <w:p w14:paraId="69394EAD" w14:textId="77777777" w:rsidR="004646B5" w:rsidRDefault="004646B5" w:rsidP="004646B5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ir</w:t>
            </w:r>
          </w:p>
        </w:tc>
        <w:tc>
          <w:tcPr>
            <w:tcW w:w="2268" w:type="dxa"/>
            <w:shd w:val="clear" w:color="auto" w:fill="auto"/>
          </w:tcPr>
          <w:p w14:paraId="568C3B42" w14:textId="77777777" w:rsidR="004646B5" w:rsidRDefault="004646B5" w:rsidP="004646B5">
            <w:pPr>
              <w:rPr>
                <w:rFonts w:hint="eastAsia"/>
              </w:rPr>
            </w:pPr>
            <w:r>
              <w:rPr>
                <w:rFonts w:hint="eastAsia"/>
              </w:rPr>
              <w:t>CanTool</w:t>
            </w:r>
            <w:r>
              <w:rPr>
                <w:rFonts w:hint="eastAsia"/>
              </w:rPr>
              <w:t>装置</w:t>
            </w:r>
          </w:p>
        </w:tc>
        <w:tc>
          <w:tcPr>
            <w:tcW w:w="425" w:type="dxa"/>
            <w:shd w:val="clear" w:color="auto" w:fill="auto"/>
          </w:tcPr>
          <w:p w14:paraId="5CCA28D8" w14:textId="77777777" w:rsidR="004646B5" w:rsidRDefault="004646B5" w:rsidP="004646B5">
            <w:pPr>
              <w:rPr>
                <w:rFonts w:hint="eastAsia"/>
              </w:rPr>
            </w:pPr>
            <w:r>
              <w:rPr>
                <w:rFonts w:hint="eastAsia"/>
              </w:rPr>
              <w:t>dir</w:t>
            </w:r>
          </w:p>
        </w:tc>
        <w:tc>
          <w:tcPr>
            <w:tcW w:w="2126" w:type="dxa"/>
            <w:shd w:val="clear" w:color="auto" w:fill="auto"/>
          </w:tcPr>
          <w:p w14:paraId="528DC673" w14:textId="77777777" w:rsidR="004646B5" w:rsidRDefault="004646B5" w:rsidP="004646B5">
            <w:pPr>
              <w:rPr>
                <w:rFonts w:hint="eastAsia"/>
              </w:rPr>
            </w:pPr>
            <w:r>
              <w:rPr>
                <w:rFonts w:hint="eastAsia"/>
              </w:rPr>
              <w:t>CanToolApp</w:t>
            </w:r>
          </w:p>
        </w:tc>
        <w:tc>
          <w:tcPr>
            <w:tcW w:w="2664" w:type="dxa"/>
            <w:shd w:val="clear" w:color="auto" w:fill="auto"/>
          </w:tcPr>
          <w:p w14:paraId="24031DC5" w14:textId="77777777" w:rsidR="004646B5" w:rsidRDefault="004646B5" w:rsidP="004646B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149EA" w14:paraId="74B8674D" w14:textId="77777777" w:rsidTr="00D47B71">
        <w:trPr>
          <w:cantSplit/>
          <w:tblHeader/>
        </w:trPr>
        <w:tc>
          <w:tcPr>
            <w:tcW w:w="2093" w:type="dxa"/>
            <w:shd w:val="clear" w:color="auto" w:fill="auto"/>
          </w:tcPr>
          <w:p w14:paraId="74BE65C4" w14:textId="77777777" w:rsidR="00E149EA" w:rsidRDefault="00E149EA" w:rsidP="004646B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567" w:type="dxa"/>
            <w:shd w:val="clear" w:color="auto" w:fill="auto"/>
          </w:tcPr>
          <w:p w14:paraId="47531474" w14:textId="77777777" w:rsidR="00E149EA" w:rsidRDefault="00E149EA" w:rsidP="004646B5">
            <w:r>
              <w:rPr>
                <w:rFonts w:hint="eastAsia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5944708B" w14:textId="77777777" w:rsidR="00E149EA" w:rsidRDefault="00E149EA" w:rsidP="004646B5">
            <w:r>
              <w:rPr>
                <w:rFonts w:hint="eastAsia"/>
              </w:rPr>
              <w:t>接收到</w:t>
            </w:r>
            <w:r>
              <w:t>“</w:t>
            </w:r>
            <w:r>
              <w:rPr>
                <w:rFonts w:hint="eastAsia"/>
              </w:rPr>
              <w:t>V</w:t>
            </w:r>
            <w:r>
              <w:t>\r”</w:t>
            </w:r>
          </w:p>
          <w:p w14:paraId="319E6C7F" w14:textId="77777777" w:rsidR="00E149EA" w:rsidRDefault="00E149EA" w:rsidP="00E149EA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CANtool</w:t>
            </w:r>
            <w:r>
              <w:rPr>
                <w:rFonts w:hint="eastAsia"/>
              </w:rPr>
              <w:t>装置的版本信息</w:t>
            </w:r>
            <w:r w:rsidRPr="006226C3">
              <w:t>“SV2.5-HV2.0\r”</w:t>
            </w:r>
          </w:p>
        </w:tc>
        <w:tc>
          <w:tcPr>
            <w:tcW w:w="425" w:type="dxa"/>
            <w:shd w:val="clear" w:color="auto" w:fill="auto"/>
          </w:tcPr>
          <w:p w14:paraId="25B52279" w14:textId="77777777" w:rsidR="00E149EA" w:rsidRDefault="00E149EA" w:rsidP="004646B5">
            <w:r w:rsidRPr="00D47B71">
              <w:sym w:font="Wingdings" w:char="F0E7"/>
            </w:r>
          </w:p>
          <w:p w14:paraId="30F849BC" w14:textId="77777777" w:rsidR="00E149EA" w:rsidRDefault="00E149EA" w:rsidP="004646B5"/>
          <w:p w14:paraId="4031799A" w14:textId="77777777" w:rsidR="00E149EA" w:rsidRDefault="00E149EA" w:rsidP="00E149EA">
            <w:pPr>
              <w:rPr>
                <w:rFonts w:hint="eastAsia"/>
              </w:rPr>
            </w:pPr>
            <w:r w:rsidRPr="00D47B71">
              <w:sym w:font="Wingdings" w:char="F0E8"/>
            </w:r>
          </w:p>
        </w:tc>
        <w:tc>
          <w:tcPr>
            <w:tcW w:w="2126" w:type="dxa"/>
            <w:shd w:val="clear" w:color="auto" w:fill="auto"/>
          </w:tcPr>
          <w:p w14:paraId="4512EDA6" w14:textId="77777777" w:rsidR="00E149EA" w:rsidRDefault="00E149EA" w:rsidP="004646B5">
            <w:r>
              <w:t>“</w:t>
            </w:r>
            <w:r>
              <w:rPr>
                <w:rFonts w:hint="eastAsia"/>
              </w:rPr>
              <w:t>V</w:t>
            </w:r>
            <w:r>
              <w:t>\r”</w:t>
            </w:r>
          </w:p>
          <w:p w14:paraId="0233D7F1" w14:textId="77777777" w:rsidR="00E149EA" w:rsidRDefault="00E149EA" w:rsidP="004646B5"/>
          <w:p w14:paraId="19EFFBD7" w14:textId="77777777" w:rsidR="00E149EA" w:rsidRDefault="005F173B" w:rsidP="004646B5">
            <w:pPr>
              <w:rPr>
                <w:rFonts w:hint="eastAsia"/>
              </w:rPr>
            </w:pPr>
            <w:r>
              <w:rPr>
                <w:rFonts w:hint="eastAsia"/>
              </w:rPr>
              <w:t>接收</w:t>
            </w:r>
            <w:r w:rsidR="00E149EA" w:rsidRPr="006226C3">
              <w:t>“SV2.5-HV2.0\r”</w:t>
            </w:r>
          </w:p>
        </w:tc>
        <w:tc>
          <w:tcPr>
            <w:tcW w:w="2664" w:type="dxa"/>
            <w:shd w:val="clear" w:color="auto" w:fill="auto"/>
          </w:tcPr>
          <w:p w14:paraId="269D1EEE" w14:textId="77777777" w:rsidR="00E149EA" w:rsidRDefault="00E149EA" w:rsidP="004646B5">
            <w:pPr>
              <w:rPr>
                <w:rFonts w:hint="eastAsia"/>
              </w:rPr>
            </w:pPr>
            <w:r>
              <w:rPr>
                <w:rFonts w:hint="eastAsia"/>
              </w:rPr>
              <w:t>上位机获得</w:t>
            </w:r>
            <w:r>
              <w:rPr>
                <w:rFonts w:hint="eastAsia"/>
              </w:rPr>
              <w:t>CanTool</w:t>
            </w:r>
            <w:r>
              <w:rPr>
                <w:rFonts w:hint="eastAsia"/>
              </w:rPr>
              <w:t>装置的版本信息</w:t>
            </w:r>
          </w:p>
        </w:tc>
      </w:tr>
      <w:tr w:rsidR="00656499" w14:paraId="6403FBBD" w14:textId="77777777" w:rsidTr="00D47B71">
        <w:trPr>
          <w:cantSplit/>
        </w:trPr>
        <w:tc>
          <w:tcPr>
            <w:tcW w:w="2093" w:type="dxa"/>
            <w:shd w:val="clear" w:color="auto" w:fill="auto"/>
          </w:tcPr>
          <w:p w14:paraId="615FE2D1" w14:textId="77777777" w:rsidR="00656499" w:rsidRDefault="00F366F5" w:rsidP="004646B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567" w:type="dxa"/>
            <w:shd w:val="clear" w:color="auto" w:fill="auto"/>
          </w:tcPr>
          <w:p w14:paraId="368D50DB" w14:textId="77777777" w:rsidR="00656499" w:rsidRDefault="00E149EA" w:rsidP="004646B5">
            <w:r>
              <w:t>-</w:t>
            </w:r>
          </w:p>
        </w:tc>
        <w:tc>
          <w:tcPr>
            <w:tcW w:w="2268" w:type="dxa"/>
            <w:shd w:val="clear" w:color="auto" w:fill="auto"/>
          </w:tcPr>
          <w:p w14:paraId="6663AEBC" w14:textId="77777777" w:rsidR="00656499" w:rsidRDefault="00F366F5" w:rsidP="004646B5">
            <w:pPr>
              <w:rPr>
                <w:rFonts w:hint="eastAsia"/>
              </w:rPr>
            </w:pPr>
            <w:r>
              <w:rPr>
                <w:rFonts w:hint="eastAsia"/>
              </w:rPr>
              <w:t>接收到</w:t>
            </w:r>
            <w:r>
              <w:t>“</w:t>
            </w:r>
            <w:r>
              <w:rPr>
                <w:rFonts w:hint="eastAsia"/>
              </w:rPr>
              <w:t>O</w:t>
            </w:r>
            <w:r>
              <w:t>1</w:t>
            </w:r>
            <w:r>
              <w:rPr>
                <w:rFonts w:hint="eastAsia"/>
              </w:rPr>
              <w:t>\r</w:t>
            </w:r>
            <w:r>
              <w:t>”</w:t>
            </w:r>
          </w:p>
          <w:p w14:paraId="19333F96" w14:textId="77777777" w:rsidR="001366BD" w:rsidRDefault="001366BD" w:rsidP="001366BD">
            <w:pPr>
              <w:rPr>
                <w:rFonts w:hint="eastAsia"/>
              </w:rPr>
            </w:pPr>
            <w:r>
              <w:rPr>
                <w:rFonts w:hint="eastAsia"/>
              </w:rPr>
              <w:t>返回成功或失败信息。</w:t>
            </w:r>
          </w:p>
        </w:tc>
        <w:tc>
          <w:tcPr>
            <w:tcW w:w="425" w:type="dxa"/>
            <w:shd w:val="clear" w:color="auto" w:fill="auto"/>
          </w:tcPr>
          <w:p w14:paraId="5E1B1670" w14:textId="77777777" w:rsidR="00656499" w:rsidRDefault="00F366F5" w:rsidP="004646B5">
            <w:r w:rsidRPr="00D47B71">
              <w:sym w:font="Wingdings" w:char="F0E7"/>
            </w:r>
          </w:p>
          <w:p w14:paraId="5038A253" w14:textId="77777777" w:rsidR="00F366F5" w:rsidRDefault="00F366F5" w:rsidP="004646B5">
            <w:pPr>
              <w:rPr>
                <w:rFonts w:hint="eastAsia"/>
              </w:rPr>
            </w:pPr>
            <w:r w:rsidRPr="00D47B71">
              <w:sym w:font="Wingdings" w:char="F0E8"/>
            </w:r>
          </w:p>
        </w:tc>
        <w:tc>
          <w:tcPr>
            <w:tcW w:w="2126" w:type="dxa"/>
            <w:shd w:val="clear" w:color="auto" w:fill="auto"/>
          </w:tcPr>
          <w:p w14:paraId="27B8299D" w14:textId="77777777" w:rsidR="00656499" w:rsidRDefault="00F366F5" w:rsidP="004646B5">
            <w:r>
              <w:t>“</w:t>
            </w:r>
            <w:r>
              <w:rPr>
                <w:rFonts w:hint="eastAsia"/>
              </w:rPr>
              <w:t>O</w:t>
            </w:r>
            <w:r>
              <w:t>1</w:t>
            </w:r>
            <w:r>
              <w:rPr>
                <w:rFonts w:hint="eastAsia"/>
              </w:rPr>
              <w:t>\r</w:t>
            </w:r>
            <w:r>
              <w:t>”</w:t>
            </w:r>
          </w:p>
          <w:p w14:paraId="5F212F3F" w14:textId="77777777" w:rsidR="00F366F5" w:rsidRDefault="00F366F5" w:rsidP="004646B5">
            <w:pPr>
              <w:rPr>
                <w:rFonts w:hint="eastAsia"/>
              </w:rPr>
            </w:pPr>
            <w:r>
              <w:t>\r</w:t>
            </w:r>
            <w:r w:rsidR="001366BD">
              <w:rPr>
                <w:rFonts w:hint="eastAsia"/>
              </w:rPr>
              <w:t>或</w:t>
            </w:r>
            <w:r w:rsidR="001366BD">
              <w:rPr>
                <w:rFonts w:hint="eastAsia"/>
              </w:rPr>
              <w:t>\BEL</w:t>
            </w:r>
          </w:p>
        </w:tc>
        <w:tc>
          <w:tcPr>
            <w:tcW w:w="2664" w:type="dxa"/>
            <w:shd w:val="clear" w:color="auto" w:fill="auto"/>
          </w:tcPr>
          <w:p w14:paraId="171E5B1B" w14:textId="77777777" w:rsidR="00656499" w:rsidRDefault="001366BD" w:rsidP="004646B5">
            <w:pPr>
              <w:rPr>
                <w:rFonts w:hint="eastAsia"/>
              </w:rPr>
            </w:pPr>
            <w:r>
              <w:rPr>
                <w:rFonts w:hint="eastAsia"/>
              </w:rPr>
              <w:t>CanTool</w:t>
            </w:r>
            <w:r>
              <w:rPr>
                <w:rFonts w:hint="eastAsia"/>
              </w:rPr>
              <w:t>装置</w:t>
            </w:r>
            <w:r w:rsidR="00F366F5" w:rsidRPr="006226C3">
              <w:t xml:space="preserve">Return: </w:t>
            </w:r>
            <w:r w:rsidR="00F366F5">
              <w:t>\r</w:t>
            </w:r>
            <w:r w:rsidR="00F366F5" w:rsidRPr="006226C3">
              <w:t xml:space="preserve"> for Open OK, </w:t>
            </w:r>
            <w:r w:rsidR="00F366F5">
              <w:t>\BEL</w:t>
            </w:r>
            <w:r w:rsidR="00F366F5" w:rsidRPr="006226C3">
              <w:t xml:space="preserve"> for Failure</w:t>
            </w:r>
            <w:r w:rsidR="00B02174">
              <w:t>.</w:t>
            </w:r>
          </w:p>
          <w:p w14:paraId="0299DEC6" w14:textId="77777777" w:rsidR="00B02174" w:rsidRPr="00F366F5" w:rsidRDefault="00B02174" w:rsidP="004646B5">
            <w:pPr>
              <w:rPr>
                <w:rFonts w:hint="eastAsia"/>
              </w:rPr>
            </w:pPr>
            <w:r w:rsidRPr="006226C3">
              <w:t>It works only after power up or if controller is in reset mode after command “C”. The following bit rates are available.</w:t>
            </w:r>
          </w:p>
        </w:tc>
      </w:tr>
      <w:tr w:rsidR="001366BD" w14:paraId="14AC45CE" w14:textId="77777777" w:rsidTr="00D47B71">
        <w:trPr>
          <w:cantSplit/>
        </w:trPr>
        <w:tc>
          <w:tcPr>
            <w:tcW w:w="2093" w:type="dxa"/>
            <w:shd w:val="clear" w:color="auto" w:fill="auto"/>
          </w:tcPr>
          <w:p w14:paraId="07DD6924" w14:textId="77777777" w:rsidR="001366BD" w:rsidRDefault="001366BD" w:rsidP="001366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567" w:type="dxa"/>
            <w:shd w:val="clear" w:color="auto" w:fill="auto"/>
          </w:tcPr>
          <w:p w14:paraId="54174EA3" w14:textId="77777777" w:rsidR="001366BD" w:rsidRDefault="00E149EA" w:rsidP="001366BD">
            <w:r>
              <w:t>-</w:t>
            </w:r>
          </w:p>
        </w:tc>
        <w:tc>
          <w:tcPr>
            <w:tcW w:w="2268" w:type="dxa"/>
            <w:shd w:val="clear" w:color="auto" w:fill="auto"/>
          </w:tcPr>
          <w:p w14:paraId="1D30A4C6" w14:textId="77777777" w:rsidR="001366BD" w:rsidRDefault="001366BD" w:rsidP="001366BD">
            <w:pPr>
              <w:rPr>
                <w:rFonts w:hint="eastAsia"/>
              </w:rPr>
            </w:pPr>
            <w:r>
              <w:rPr>
                <w:rFonts w:hint="eastAsia"/>
              </w:rPr>
              <w:t>接收到</w:t>
            </w:r>
            <w:r>
              <w:t>“</w:t>
            </w:r>
            <w:r>
              <w:rPr>
                <w:rFonts w:hint="eastAsia"/>
              </w:rPr>
              <w:t>Sn\r</w:t>
            </w:r>
            <w:r>
              <w:t>”</w:t>
            </w:r>
          </w:p>
          <w:p w14:paraId="6E2E066F" w14:textId="77777777" w:rsidR="001366BD" w:rsidRDefault="001366BD" w:rsidP="001366BD">
            <w:pPr>
              <w:rPr>
                <w:rFonts w:hint="eastAsia"/>
              </w:rPr>
            </w:pPr>
            <w:r>
              <w:rPr>
                <w:rFonts w:hint="eastAsia"/>
              </w:rPr>
              <w:t>返回成功或失败信息。</w:t>
            </w:r>
          </w:p>
        </w:tc>
        <w:tc>
          <w:tcPr>
            <w:tcW w:w="425" w:type="dxa"/>
            <w:shd w:val="clear" w:color="auto" w:fill="auto"/>
          </w:tcPr>
          <w:p w14:paraId="76B9CD9A" w14:textId="77777777" w:rsidR="001366BD" w:rsidRDefault="001366BD" w:rsidP="001366BD">
            <w:r w:rsidRPr="00D47B71">
              <w:sym w:font="Wingdings" w:char="F0E7"/>
            </w:r>
          </w:p>
          <w:p w14:paraId="511181C2" w14:textId="77777777" w:rsidR="001366BD" w:rsidRDefault="001366BD" w:rsidP="001366BD">
            <w:pPr>
              <w:rPr>
                <w:rFonts w:hint="eastAsia"/>
              </w:rPr>
            </w:pPr>
            <w:r w:rsidRPr="00D47B71">
              <w:sym w:font="Wingdings" w:char="F0E8"/>
            </w:r>
          </w:p>
        </w:tc>
        <w:tc>
          <w:tcPr>
            <w:tcW w:w="2126" w:type="dxa"/>
            <w:shd w:val="clear" w:color="auto" w:fill="auto"/>
          </w:tcPr>
          <w:p w14:paraId="27ABD036" w14:textId="77777777" w:rsidR="001366BD" w:rsidRDefault="001366BD" w:rsidP="001366BD">
            <w:r>
              <w:t>“</w:t>
            </w:r>
            <w:r>
              <w:rPr>
                <w:rFonts w:hint="eastAsia"/>
              </w:rPr>
              <w:t>Sn\r</w:t>
            </w:r>
            <w:r>
              <w:t>”</w:t>
            </w:r>
          </w:p>
          <w:p w14:paraId="055F6E34" w14:textId="77777777" w:rsidR="001366BD" w:rsidRDefault="001366BD" w:rsidP="001366BD">
            <w:pPr>
              <w:rPr>
                <w:rFonts w:hint="eastAsia"/>
              </w:rPr>
            </w:pPr>
            <w:r>
              <w:t>\r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\BEL</w:t>
            </w:r>
          </w:p>
        </w:tc>
        <w:tc>
          <w:tcPr>
            <w:tcW w:w="2664" w:type="dxa"/>
            <w:shd w:val="clear" w:color="auto" w:fill="auto"/>
          </w:tcPr>
          <w:p w14:paraId="3913786A" w14:textId="77777777" w:rsidR="001366BD" w:rsidRDefault="001366BD" w:rsidP="001366BD"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为以下选项，设置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总线的通信速率。</w:t>
            </w:r>
          </w:p>
          <w:p w14:paraId="3AFF44D6" w14:textId="77777777" w:rsidR="001366BD" w:rsidRPr="006226C3" w:rsidRDefault="001366BD" w:rsidP="001366BD">
            <w:r w:rsidRPr="006226C3">
              <w:t>S0 Setup 10Kbit</w:t>
            </w:r>
          </w:p>
          <w:p w14:paraId="6E00A6C6" w14:textId="77777777" w:rsidR="001366BD" w:rsidRPr="006226C3" w:rsidRDefault="001366BD" w:rsidP="001366BD">
            <w:r w:rsidRPr="006226C3">
              <w:t>S1 Setup 20Kbit</w:t>
            </w:r>
          </w:p>
          <w:p w14:paraId="2A0ADC63" w14:textId="77777777" w:rsidR="001366BD" w:rsidRPr="006226C3" w:rsidRDefault="001366BD" w:rsidP="001366BD">
            <w:r w:rsidRPr="006226C3">
              <w:t>S2 Setup 50Kbit</w:t>
            </w:r>
          </w:p>
          <w:p w14:paraId="7DB58F83" w14:textId="77777777" w:rsidR="001366BD" w:rsidRPr="006226C3" w:rsidRDefault="001366BD" w:rsidP="001366BD">
            <w:r w:rsidRPr="006226C3">
              <w:t>S3 Setup 100Kbit</w:t>
            </w:r>
          </w:p>
          <w:p w14:paraId="394F94B8" w14:textId="77777777" w:rsidR="001366BD" w:rsidRPr="006226C3" w:rsidRDefault="001366BD" w:rsidP="001366BD">
            <w:r w:rsidRPr="006226C3">
              <w:t>S4 Setup 125Kbit</w:t>
            </w:r>
          </w:p>
          <w:p w14:paraId="3D0921B3" w14:textId="77777777" w:rsidR="001366BD" w:rsidRPr="006226C3" w:rsidRDefault="001366BD" w:rsidP="001366BD">
            <w:r w:rsidRPr="006226C3">
              <w:t>S5 Setup 250Kbit</w:t>
            </w:r>
          </w:p>
          <w:p w14:paraId="225E951D" w14:textId="77777777" w:rsidR="001366BD" w:rsidRPr="006226C3" w:rsidRDefault="001366BD" w:rsidP="001366BD">
            <w:r w:rsidRPr="006226C3">
              <w:t>S6 Setup 500Kbit</w:t>
            </w:r>
          </w:p>
          <w:p w14:paraId="218B3F25" w14:textId="77777777" w:rsidR="001366BD" w:rsidRPr="006226C3" w:rsidRDefault="001366BD" w:rsidP="001366BD">
            <w:r w:rsidRPr="006226C3">
              <w:t>S7 Setup 800Kbit</w:t>
            </w:r>
          </w:p>
          <w:p w14:paraId="76023E76" w14:textId="77777777" w:rsidR="001366BD" w:rsidRDefault="001366BD" w:rsidP="001366BD">
            <w:r w:rsidRPr="006226C3">
              <w:t>S8 Setup 1Mbit</w:t>
            </w:r>
          </w:p>
          <w:p w14:paraId="4F2334C5" w14:textId="77777777" w:rsidR="00B02174" w:rsidRDefault="00B02174" w:rsidP="00B02174">
            <w:pPr>
              <w:rPr>
                <w:rFonts w:hint="eastAsia"/>
              </w:rPr>
            </w:pPr>
            <w:r w:rsidRPr="006226C3">
              <w:t xml:space="preserve">It works only after power up or if controller is in reset mode after command “C”. </w:t>
            </w:r>
          </w:p>
        </w:tc>
      </w:tr>
      <w:tr w:rsidR="00F45A15" w14:paraId="59735D6D" w14:textId="77777777" w:rsidTr="00D47B71">
        <w:trPr>
          <w:cantSplit/>
        </w:trPr>
        <w:tc>
          <w:tcPr>
            <w:tcW w:w="2093" w:type="dxa"/>
            <w:shd w:val="clear" w:color="auto" w:fill="auto"/>
          </w:tcPr>
          <w:p w14:paraId="2FFEBA51" w14:textId="77777777" w:rsidR="00F45A15" w:rsidRDefault="00F45A15" w:rsidP="00F45A1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567" w:type="dxa"/>
            <w:shd w:val="clear" w:color="auto" w:fill="auto"/>
          </w:tcPr>
          <w:p w14:paraId="5A3E7E08" w14:textId="77777777" w:rsidR="00F45A15" w:rsidRDefault="00F45A15" w:rsidP="00F45A15"/>
        </w:tc>
        <w:tc>
          <w:tcPr>
            <w:tcW w:w="2268" w:type="dxa"/>
            <w:shd w:val="clear" w:color="auto" w:fill="auto"/>
          </w:tcPr>
          <w:p w14:paraId="2A75D31F" w14:textId="77777777" w:rsidR="00F45A15" w:rsidRDefault="00F45A15" w:rsidP="00F45A15">
            <w:pPr>
              <w:rPr>
                <w:rFonts w:hint="eastAsia"/>
              </w:rPr>
            </w:pPr>
            <w:r>
              <w:rPr>
                <w:rFonts w:hint="eastAsia"/>
              </w:rPr>
              <w:t>接收到</w:t>
            </w:r>
            <w:r>
              <w:t>“</w:t>
            </w:r>
            <w:r>
              <w:rPr>
                <w:rFonts w:hint="eastAsia"/>
              </w:rPr>
              <w:t>C\r</w:t>
            </w:r>
            <w:r>
              <w:t>”</w:t>
            </w:r>
          </w:p>
          <w:p w14:paraId="05311A6A" w14:textId="77777777" w:rsidR="00F45A15" w:rsidRDefault="00F45A15" w:rsidP="00F45A15">
            <w:pPr>
              <w:rPr>
                <w:rFonts w:hint="eastAsia"/>
              </w:rPr>
            </w:pPr>
            <w:r>
              <w:rPr>
                <w:rFonts w:hint="eastAsia"/>
              </w:rPr>
              <w:t>返回成功或失败信息。</w:t>
            </w:r>
          </w:p>
        </w:tc>
        <w:tc>
          <w:tcPr>
            <w:tcW w:w="425" w:type="dxa"/>
            <w:shd w:val="clear" w:color="auto" w:fill="auto"/>
          </w:tcPr>
          <w:p w14:paraId="47CF194B" w14:textId="77777777" w:rsidR="00F45A15" w:rsidRDefault="00F45A15" w:rsidP="00F45A15">
            <w:r w:rsidRPr="00D47B71">
              <w:sym w:font="Wingdings" w:char="F0E7"/>
            </w:r>
          </w:p>
          <w:p w14:paraId="6F0A2258" w14:textId="77777777" w:rsidR="00F45A15" w:rsidRDefault="00F45A15" w:rsidP="00F45A15">
            <w:pPr>
              <w:rPr>
                <w:rFonts w:hint="eastAsia"/>
              </w:rPr>
            </w:pPr>
            <w:r w:rsidRPr="00D47B71">
              <w:sym w:font="Wingdings" w:char="F0E8"/>
            </w:r>
          </w:p>
        </w:tc>
        <w:tc>
          <w:tcPr>
            <w:tcW w:w="2126" w:type="dxa"/>
            <w:shd w:val="clear" w:color="auto" w:fill="auto"/>
          </w:tcPr>
          <w:p w14:paraId="72D46A79" w14:textId="77777777" w:rsidR="00F45A15" w:rsidRDefault="00F45A15" w:rsidP="00F45A15">
            <w:r>
              <w:t>“</w:t>
            </w:r>
            <w:r>
              <w:rPr>
                <w:rFonts w:hint="eastAsia"/>
              </w:rPr>
              <w:t>C\r</w:t>
            </w:r>
            <w:r>
              <w:t>”</w:t>
            </w:r>
          </w:p>
          <w:p w14:paraId="5A05A25C" w14:textId="77777777" w:rsidR="00F45A15" w:rsidRDefault="00F45A15" w:rsidP="00F45A15">
            <w:pPr>
              <w:rPr>
                <w:rFonts w:hint="eastAsia"/>
              </w:rPr>
            </w:pPr>
            <w:r>
              <w:t>\r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\BEL</w:t>
            </w:r>
          </w:p>
        </w:tc>
        <w:tc>
          <w:tcPr>
            <w:tcW w:w="2664" w:type="dxa"/>
            <w:shd w:val="clear" w:color="auto" w:fill="auto"/>
          </w:tcPr>
          <w:p w14:paraId="25328DBF" w14:textId="77777777" w:rsidR="00F45A15" w:rsidRDefault="00F45A15" w:rsidP="00F45A15">
            <w:r w:rsidRPr="006226C3">
              <w:t xml:space="preserve">Return: </w:t>
            </w:r>
            <w:r>
              <w:t>\r</w:t>
            </w:r>
            <w:r w:rsidRPr="006226C3">
              <w:t xml:space="preserve"> for </w:t>
            </w:r>
            <w:r w:rsidR="00B02174">
              <w:rPr>
                <w:rFonts w:hint="eastAsia"/>
              </w:rPr>
              <w:t>Close</w:t>
            </w:r>
            <w:r w:rsidRPr="006226C3">
              <w:t xml:space="preserve"> OK, </w:t>
            </w:r>
            <w:r>
              <w:t>\BEL</w:t>
            </w:r>
            <w:r w:rsidRPr="006226C3">
              <w:t xml:space="preserve"> for Failure</w:t>
            </w:r>
            <w:r w:rsidR="00B02174">
              <w:t>.</w:t>
            </w:r>
          </w:p>
          <w:p w14:paraId="1F74A890" w14:textId="77777777" w:rsidR="00B02174" w:rsidRPr="00F366F5" w:rsidRDefault="00B02174" w:rsidP="00B02174">
            <w:pPr>
              <w:rPr>
                <w:rFonts w:hint="eastAsia"/>
              </w:rPr>
            </w:pPr>
            <w:r w:rsidRPr="006226C3">
              <w:t>It works only if the controller was set to Operation mode with “O</w:t>
            </w:r>
            <w:r>
              <w:t>1\r</w:t>
            </w:r>
            <w:r w:rsidRPr="006226C3">
              <w:t>” command before.</w:t>
            </w:r>
          </w:p>
        </w:tc>
      </w:tr>
      <w:tr w:rsidR="00B70930" w14:paraId="6A4EC62B" w14:textId="77777777" w:rsidTr="00D47B71">
        <w:trPr>
          <w:cantSplit/>
        </w:trPr>
        <w:tc>
          <w:tcPr>
            <w:tcW w:w="2093" w:type="dxa"/>
            <w:shd w:val="clear" w:color="auto" w:fill="auto"/>
          </w:tcPr>
          <w:p w14:paraId="39D3F285" w14:textId="77777777" w:rsidR="00F45A15" w:rsidRDefault="00F45A15" w:rsidP="00F45A15">
            <w:r>
              <w:t>I</w:t>
            </w:r>
            <w:r>
              <w:rPr>
                <w:rFonts w:hint="eastAsia"/>
              </w:rPr>
              <w:t>d:</w:t>
            </w:r>
            <w:r>
              <w:t xml:space="preserve">iii </w:t>
            </w:r>
          </w:p>
          <w:p w14:paraId="130B9C94" w14:textId="77777777" w:rsidR="00F45A15" w:rsidRDefault="00F45A15" w:rsidP="00F45A15">
            <w:pPr>
              <w:rPr>
                <w:rFonts w:hint="eastAsia"/>
              </w:rPr>
            </w:pPr>
            <w:r>
              <w:t>DLC:L 0x8</w:t>
            </w:r>
          </w:p>
          <w:p w14:paraId="3F829F73" w14:textId="77777777" w:rsidR="007044B2" w:rsidRDefault="00F45A15" w:rsidP="00F45A15">
            <w:r>
              <w:t>Data:DD…DD</w:t>
            </w:r>
          </w:p>
          <w:p w14:paraId="112BD5C6" w14:textId="77777777" w:rsidR="00F45A15" w:rsidRDefault="00F45A15" w:rsidP="00F45A15">
            <w:r>
              <w:rPr>
                <w:rFonts w:hint="eastAsia"/>
              </w:rPr>
              <w:t>实例</w:t>
            </w:r>
            <w:r w:rsidR="007044B2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14:paraId="59B4BBFC" w14:textId="77777777" w:rsidR="00F45A15" w:rsidRDefault="00F45A15" w:rsidP="00F45A15">
            <w:r>
              <w:rPr>
                <w:rFonts w:hint="eastAsia"/>
              </w:rPr>
              <w:t>id:</w:t>
            </w:r>
            <w:r>
              <w:t>0x123</w:t>
            </w:r>
          </w:p>
          <w:p w14:paraId="059C8F16" w14:textId="77777777" w:rsidR="00F45A15" w:rsidRDefault="00F45A15" w:rsidP="00F45A15">
            <w:r>
              <w:t>DLC;0x08,</w:t>
            </w:r>
          </w:p>
          <w:p w14:paraId="6229FEFB" w14:textId="77777777" w:rsidR="00F45A15" w:rsidRDefault="00F45A15" w:rsidP="00F45A15">
            <w:r>
              <w:t>Data:0x00,0x11,0x12,</w:t>
            </w:r>
          </w:p>
          <w:p w14:paraId="0027C1AC" w14:textId="77777777" w:rsidR="00F45A15" w:rsidRDefault="00F45A15" w:rsidP="00F45A15">
            <w:r>
              <w:t>0x13,0x14,0x15,</w:t>
            </w:r>
          </w:p>
          <w:p w14:paraId="103D98D6" w14:textId="77777777" w:rsidR="00F45A15" w:rsidRDefault="00F45A15" w:rsidP="00F45A15">
            <w:r>
              <w:t>0x16,0x17</w:t>
            </w:r>
          </w:p>
          <w:p w14:paraId="261D09CF" w14:textId="77777777" w:rsidR="007044B2" w:rsidRDefault="007044B2" w:rsidP="007044B2"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14:paraId="430E17A8" w14:textId="77777777" w:rsidR="007044B2" w:rsidRDefault="007044B2" w:rsidP="007044B2">
            <w:r>
              <w:rPr>
                <w:rFonts w:hint="eastAsia"/>
              </w:rPr>
              <w:t>id:</w:t>
            </w:r>
            <w:r>
              <w:t>0x3</w:t>
            </w:r>
            <w:r>
              <w:rPr>
                <w:rFonts w:hint="eastAsia"/>
              </w:rPr>
              <w:t>FF</w:t>
            </w:r>
          </w:p>
          <w:p w14:paraId="0EAE62B3" w14:textId="77777777" w:rsidR="007044B2" w:rsidRDefault="007044B2" w:rsidP="007044B2">
            <w:r>
              <w:t>DLC;0x04,</w:t>
            </w:r>
          </w:p>
          <w:p w14:paraId="530D1843" w14:textId="77777777" w:rsidR="007044B2" w:rsidRDefault="007044B2" w:rsidP="007044B2">
            <w:r>
              <w:t>Data:0x00,0x11,0x12,</w:t>
            </w:r>
          </w:p>
          <w:p w14:paraId="386894C3" w14:textId="77777777" w:rsidR="007044B2" w:rsidRDefault="007044B2" w:rsidP="00B70930">
            <w:pPr>
              <w:rPr>
                <w:rFonts w:hint="eastAsia"/>
              </w:rPr>
            </w:pPr>
            <w:r>
              <w:t>0x13</w:t>
            </w:r>
          </w:p>
        </w:tc>
        <w:tc>
          <w:tcPr>
            <w:tcW w:w="567" w:type="dxa"/>
            <w:shd w:val="clear" w:color="auto" w:fill="auto"/>
          </w:tcPr>
          <w:p w14:paraId="1F1FCF30" w14:textId="77777777" w:rsidR="00F45A15" w:rsidRDefault="00F45A15" w:rsidP="00F45A15">
            <w:pPr>
              <w:rPr>
                <w:rFonts w:hint="eastAsia"/>
              </w:rPr>
            </w:pPr>
            <w:r w:rsidRPr="00D47B71">
              <w:sym w:font="Wingdings" w:char="F0E8"/>
            </w:r>
          </w:p>
        </w:tc>
        <w:tc>
          <w:tcPr>
            <w:tcW w:w="2268" w:type="dxa"/>
            <w:shd w:val="clear" w:color="auto" w:fill="auto"/>
          </w:tcPr>
          <w:p w14:paraId="225C2FD1" w14:textId="77777777" w:rsidR="00F45A15" w:rsidRDefault="00F45A15" w:rsidP="00F45A15">
            <w:r>
              <w:t>tiiiLDDDDDDDDDDODDDDD\r</w:t>
            </w:r>
          </w:p>
          <w:p w14:paraId="45A3346D" w14:textId="77777777" w:rsidR="00F45A15" w:rsidRDefault="00F45A15" w:rsidP="00F45A15">
            <w:r>
              <w:rPr>
                <w:rFonts w:hint="eastAsia"/>
              </w:rPr>
              <w:t>实例</w:t>
            </w:r>
            <w:r w:rsidR="007044B2">
              <w:rPr>
                <w:rFonts w:hint="eastAsia"/>
              </w:rPr>
              <w:t>1</w:t>
            </w:r>
            <w:r>
              <w:rPr>
                <w:rFonts w:hint="eastAsia"/>
              </w:rPr>
              <w:t>：组成字符串如下</w:t>
            </w:r>
          </w:p>
          <w:p w14:paraId="211F08B9" w14:textId="77777777" w:rsidR="00F45A15" w:rsidRDefault="00F45A15" w:rsidP="00F45A15">
            <w:r>
              <w:t>“t</w:t>
            </w:r>
            <w:r>
              <w:rPr>
                <w:rFonts w:hint="eastAsia"/>
              </w:rPr>
              <w:t>1</w:t>
            </w:r>
            <w:r>
              <w:t>2380011121314151617\r”</w:t>
            </w:r>
          </w:p>
          <w:p w14:paraId="3E9E73DA" w14:textId="77777777" w:rsidR="007044B2" w:rsidRDefault="007044B2" w:rsidP="007044B2"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：组成字符串如下</w:t>
            </w:r>
          </w:p>
          <w:p w14:paraId="5FCF5972" w14:textId="77777777" w:rsidR="007044B2" w:rsidRDefault="007044B2" w:rsidP="007044B2">
            <w:r>
              <w:t>“t3FF400111213\r”</w:t>
            </w:r>
          </w:p>
          <w:p w14:paraId="30A74FCB" w14:textId="77777777" w:rsidR="007044B2" w:rsidRDefault="007044B2" w:rsidP="007044B2">
            <w:r>
              <w:rPr>
                <w:rFonts w:hint="eastAsia"/>
              </w:rPr>
              <w:t>注：</w:t>
            </w:r>
            <w:r>
              <w:t>\r=0x0d</w:t>
            </w:r>
          </w:p>
          <w:p w14:paraId="1DACEF5F" w14:textId="77777777" w:rsidR="00F45A15" w:rsidRDefault="00F45A15" w:rsidP="00F45A15">
            <w:pPr>
              <w:rPr>
                <w:rFonts w:hint="eastAsia"/>
              </w:rPr>
            </w:pPr>
          </w:p>
        </w:tc>
        <w:tc>
          <w:tcPr>
            <w:tcW w:w="425" w:type="dxa"/>
            <w:shd w:val="clear" w:color="auto" w:fill="auto"/>
          </w:tcPr>
          <w:p w14:paraId="0E67D413" w14:textId="77777777" w:rsidR="00F45A15" w:rsidRDefault="00F45A15" w:rsidP="00F45A15">
            <w:pPr>
              <w:rPr>
                <w:rFonts w:hint="eastAsia"/>
              </w:rPr>
            </w:pPr>
            <w:r w:rsidRPr="00D47B71">
              <w:sym w:font="Wingdings" w:char="F0E8"/>
            </w:r>
          </w:p>
        </w:tc>
        <w:tc>
          <w:tcPr>
            <w:tcW w:w="2126" w:type="dxa"/>
            <w:shd w:val="clear" w:color="auto" w:fill="auto"/>
          </w:tcPr>
          <w:p w14:paraId="403F9819" w14:textId="77777777" w:rsidR="00531A00" w:rsidRPr="00656499" w:rsidRDefault="00F45A15" w:rsidP="003122E5">
            <w:pPr>
              <w:rPr>
                <w:rFonts w:hint="eastAsia"/>
              </w:rPr>
            </w:pPr>
            <w:r>
              <w:rPr>
                <w:rFonts w:hint="eastAsia"/>
              </w:rPr>
              <w:t>接收到</w:t>
            </w:r>
            <w:r>
              <w:rPr>
                <w:rFonts w:hint="eastAsia"/>
              </w:rPr>
              <w:t>CanTools</w:t>
            </w:r>
            <w:r>
              <w:rPr>
                <w:rFonts w:hint="eastAsia"/>
              </w:rPr>
              <w:t>装置的信息，将其解析为实际的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信号。解析过程中需要使用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信息及信号描述数据库</w:t>
            </w:r>
          </w:p>
        </w:tc>
        <w:tc>
          <w:tcPr>
            <w:tcW w:w="2664" w:type="dxa"/>
            <w:shd w:val="clear" w:color="auto" w:fill="auto"/>
          </w:tcPr>
          <w:p w14:paraId="62BABD96" w14:textId="77777777" w:rsidR="00F45A15" w:rsidRDefault="00F45A15" w:rsidP="00F45A15">
            <w:r>
              <w:rPr>
                <w:rFonts w:hint="eastAsia"/>
              </w:rPr>
              <w:t>CanTool</w:t>
            </w:r>
            <w:r>
              <w:rPr>
                <w:rFonts w:hint="eastAsia"/>
              </w:rPr>
              <w:t>装置接收到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总线信息后会自动将信息发送给上位机。</w:t>
            </w:r>
          </w:p>
          <w:p w14:paraId="310820C6" w14:textId="77777777" w:rsidR="00F45A15" w:rsidRDefault="00F45A15" w:rsidP="00F45A15">
            <w:r>
              <w:t>i</w:t>
            </w:r>
            <w:r>
              <w:rPr>
                <w:rFonts w:hint="eastAsia"/>
              </w:rPr>
              <w:t>ii</w:t>
            </w:r>
            <w:r>
              <w:t>: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的范围</w:t>
            </w:r>
            <w:r>
              <w:rPr>
                <w:rFonts w:hint="eastAsia"/>
              </w:rPr>
              <w:t>0-0x7FF</w:t>
            </w:r>
            <w:r>
              <w:t xml:space="preserve">. </w:t>
            </w:r>
          </w:p>
          <w:p w14:paraId="1FDE1A62" w14:textId="77777777" w:rsidR="00F45A15" w:rsidRDefault="00F45A15" w:rsidP="00F45A15">
            <w:r>
              <w:rPr>
                <w:rFonts w:hint="eastAsia"/>
              </w:rPr>
              <w:t>L</w:t>
            </w:r>
            <w:r>
              <w:t>:</w:t>
            </w:r>
            <w:r>
              <w:rPr>
                <w:rFonts w:hint="eastAsia"/>
              </w:rPr>
              <w:t>表示数据长度</w:t>
            </w:r>
            <w:r w:rsidR="00404E4F">
              <w:rPr>
                <w:rFonts w:hint="eastAsia"/>
              </w:rPr>
              <w:t>DLC</w:t>
            </w:r>
            <w:r>
              <w:rPr>
                <w:rFonts w:hint="eastAsia"/>
              </w:rPr>
              <w:t>，范围</w:t>
            </w:r>
            <w:r>
              <w:t>0..8</w:t>
            </w:r>
          </w:p>
          <w:p w14:paraId="26A6DBE6" w14:textId="77777777" w:rsidR="00F45A15" w:rsidRPr="00674542" w:rsidRDefault="00F45A15" w:rsidP="00F45A15">
            <w:pPr>
              <w:rPr>
                <w:rFonts w:hint="eastAsia"/>
              </w:rPr>
            </w:pPr>
            <w:r>
              <w:rPr>
                <w:rFonts w:hint="eastAsia"/>
              </w:rPr>
              <w:t>DD: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(8bit)16</w:t>
            </w:r>
            <w:r>
              <w:rPr>
                <w:rFonts w:hint="eastAsia"/>
              </w:rPr>
              <w:t>进制数据</w:t>
            </w:r>
            <w:r w:rsidR="007044B2">
              <w:rPr>
                <w:rFonts w:hint="eastAsia"/>
              </w:rPr>
              <w:t>,</w:t>
            </w:r>
            <w:r w:rsidR="007044B2">
              <w:t>DD</w:t>
            </w:r>
            <w:r w:rsidR="007044B2">
              <w:rPr>
                <w:rFonts w:hint="eastAsia"/>
              </w:rPr>
              <w:t>的数量由</w:t>
            </w:r>
            <w:r w:rsidR="007044B2">
              <w:rPr>
                <w:rFonts w:hint="eastAsia"/>
              </w:rPr>
              <w:t>L</w:t>
            </w:r>
            <w:r w:rsidR="007044B2">
              <w:rPr>
                <w:rFonts w:hint="eastAsia"/>
              </w:rPr>
              <w:t>的数值决定</w:t>
            </w:r>
          </w:p>
        </w:tc>
      </w:tr>
      <w:tr w:rsidR="00B70930" w14:paraId="7D85FCF0" w14:textId="77777777" w:rsidTr="00D47B71">
        <w:trPr>
          <w:cantSplit/>
        </w:trPr>
        <w:tc>
          <w:tcPr>
            <w:tcW w:w="2093" w:type="dxa"/>
            <w:shd w:val="clear" w:color="auto" w:fill="auto"/>
          </w:tcPr>
          <w:p w14:paraId="6B1541A0" w14:textId="77777777" w:rsidR="00F45A15" w:rsidRDefault="00F45A15" w:rsidP="00F45A15">
            <w:r>
              <w:t>I</w:t>
            </w:r>
            <w:r>
              <w:rPr>
                <w:rFonts w:hint="eastAsia"/>
              </w:rPr>
              <w:t>d:</w:t>
            </w:r>
            <w:r>
              <w:t>iii</w:t>
            </w:r>
            <w:r>
              <w:rPr>
                <w:rFonts w:hint="eastAsia"/>
              </w:rPr>
              <w:t>iiiii</w:t>
            </w:r>
          </w:p>
          <w:p w14:paraId="29838772" w14:textId="77777777" w:rsidR="00F45A15" w:rsidRDefault="00F45A15" w:rsidP="00F45A15">
            <w:r>
              <w:t>DLC:L 0x8</w:t>
            </w:r>
          </w:p>
          <w:p w14:paraId="35EFDEAE" w14:textId="77777777" w:rsidR="00F45A15" w:rsidRDefault="00F45A15" w:rsidP="00F45A15">
            <w:r>
              <w:t>Data:DD…DD</w:t>
            </w:r>
          </w:p>
          <w:p w14:paraId="4E3E90E0" w14:textId="77777777" w:rsidR="00F45A15" w:rsidRDefault="00F45A15" w:rsidP="00F45A15">
            <w:r>
              <w:rPr>
                <w:rFonts w:hint="eastAsia"/>
              </w:rPr>
              <w:t>实例：</w:t>
            </w:r>
          </w:p>
          <w:p w14:paraId="5148CF25" w14:textId="77777777" w:rsidR="00F45A15" w:rsidRDefault="00F45A15" w:rsidP="00F45A15">
            <w:r>
              <w:rPr>
                <w:rFonts w:hint="eastAsia"/>
              </w:rPr>
              <w:t>id:</w:t>
            </w:r>
            <w:r>
              <w:t>0x123</w:t>
            </w:r>
            <w:r w:rsidR="007044B2">
              <w:rPr>
                <w:rFonts w:hint="eastAsia"/>
              </w:rPr>
              <w:t>FABCD</w:t>
            </w:r>
          </w:p>
          <w:p w14:paraId="713F9C40" w14:textId="77777777" w:rsidR="00F45A15" w:rsidRDefault="00F45A15" w:rsidP="00F45A15">
            <w:r>
              <w:t>DLC;0x08,</w:t>
            </w:r>
          </w:p>
          <w:p w14:paraId="305A2CFA" w14:textId="77777777" w:rsidR="00F45A15" w:rsidRDefault="00F45A15" w:rsidP="00F45A15">
            <w:r>
              <w:t>Data:0x00,0x11,0x12,</w:t>
            </w:r>
          </w:p>
          <w:p w14:paraId="0E7C31B0" w14:textId="77777777" w:rsidR="00F45A15" w:rsidRDefault="00F45A15" w:rsidP="00F45A15">
            <w:r>
              <w:t>0x13,0x14,0x15,</w:t>
            </w:r>
          </w:p>
          <w:p w14:paraId="4D8AEFA0" w14:textId="77777777" w:rsidR="00F45A15" w:rsidRDefault="00F45A15" w:rsidP="00F45A15">
            <w:pPr>
              <w:rPr>
                <w:rFonts w:hint="eastAsia"/>
              </w:rPr>
            </w:pPr>
            <w:r>
              <w:t>0x16,0x17</w:t>
            </w:r>
          </w:p>
        </w:tc>
        <w:tc>
          <w:tcPr>
            <w:tcW w:w="567" w:type="dxa"/>
            <w:shd w:val="clear" w:color="auto" w:fill="auto"/>
          </w:tcPr>
          <w:p w14:paraId="661799ED" w14:textId="77777777" w:rsidR="00F45A15" w:rsidRDefault="007044B2" w:rsidP="00F45A15">
            <w:pPr>
              <w:rPr>
                <w:rFonts w:hint="eastAsia"/>
              </w:rPr>
            </w:pPr>
            <w:r w:rsidRPr="00D47B71">
              <w:sym w:font="Wingdings" w:char="F0E8"/>
            </w:r>
          </w:p>
        </w:tc>
        <w:tc>
          <w:tcPr>
            <w:tcW w:w="2268" w:type="dxa"/>
            <w:shd w:val="clear" w:color="auto" w:fill="auto"/>
          </w:tcPr>
          <w:p w14:paraId="3278F9E8" w14:textId="77777777" w:rsidR="007044B2" w:rsidRDefault="007044B2" w:rsidP="007044B2">
            <w:r>
              <w:rPr>
                <w:rFonts w:hint="eastAsia"/>
              </w:rPr>
              <w:t>T</w:t>
            </w:r>
            <w:r>
              <w:t>iiiiiiiiLDDDDDDDDDDODDDDD\r</w:t>
            </w:r>
          </w:p>
          <w:p w14:paraId="661806D4" w14:textId="77777777" w:rsidR="007044B2" w:rsidRDefault="007044B2" w:rsidP="007044B2">
            <w:r>
              <w:rPr>
                <w:rFonts w:hint="eastAsia"/>
              </w:rPr>
              <w:t>实例：组成字符串如下</w:t>
            </w:r>
          </w:p>
          <w:p w14:paraId="42CAF325" w14:textId="77777777" w:rsidR="007044B2" w:rsidRDefault="007044B2" w:rsidP="007044B2">
            <w:r>
              <w:t>“</w:t>
            </w:r>
            <w:r>
              <w:rPr>
                <w:rFonts w:hint="eastAsia"/>
              </w:rPr>
              <w:t>T1</w:t>
            </w:r>
            <w:r>
              <w:t>23</w:t>
            </w:r>
            <w:r>
              <w:rPr>
                <w:rFonts w:hint="eastAsia"/>
              </w:rPr>
              <w:t>FABCD</w:t>
            </w:r>
            <w:r>
              <w:t>80011121314151617\r”</w:t>
            </w:r>
          </w:p>
          <w:p w14:paraId="7EDE9D24" w14:textId="77777777" w:rsidR="00F45A15" w:rsidRDefault="007044B2" w:rsidP="007044B2">
            <w:pPr>
              <w:rPr>
                <w:rFonts w:hint="eastAsia"/>
              </w:rPr>
            </w:pPr>
            <w:r>
              <w:rPr>
                <w:rFonts w:hint="eastAsia"/>
              </w:rPr>
              <w:t>注：</w:t>
            </w:r>
            <w:r>
              <w:t>\r=0x0d</w:t>
            </w:r>
          </w:p>
        </w:tc>
        <w:tc>
          <w:tcPr>
            <w:tcW w:w="425" w:type="dxa"/>
            <w:shd w:val="clear" w:color="auto" w:fill="auto"/>
          </w:tcPr>
          <w:p w14:paraId="3D3F71F4" w14:textId="77777777" w:rsidR="00F45A15" w:rsidRDefault="00B70930" w:rsidP="00F45A15">
            <w:pPr>
              <w:rPr>
                <w:rFonts w:hint="eastAsia"/>
              </w:rPr>
            </w:pPr>
            <w:r w:rsidRPr="00D47B71">
              <w:sym w:font="Wingdings" w:char="F0E8"/>
            </w:r>
          </w:p>
        </w:tc>
        <w:tc>
          <w:tcPr>
            <w:tcW w:w="2126" w:type="dxa"/>
            <w:shd w:val="clear" w:color="auto" w:fill="auto"/>
          </w:tcPr>
          <w:p w14:paraId="46036B7E" w14:textId="77777777" w:rsidR="00F45A15" w:rsidRDefault="00B70930" w:rsidP="003D710F">
            <w:pPr>
              <w:rPr>
                <w:rFonts w:hint="eastAsia"/>
              </w:rPr>
            </w:pPr>
            <w:r>
              <w:rPr>
                <w:rFonts w:hint="eastAsia"/>
              </w:rPr>
              <w:t>接收到</w:t>
            </w:r>
            <w:r>
              <w:rPr>
                <w:rFonts w:hint="eastAsia"/>
              </w:rPr>
              <w:t>CanTools</w:t>
            </w:r>
            <w:r>
              <w:rPr>
                <w:rFonts w:hint="eastAsia"/>
              </w:rPr>
              <w:t>装置的信息，将其解析为实际的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信号。解析过程中需要使用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信息及信号描述数据库</w:t>
            </w:r>
          </w:p>
        </w:tc>
        <w:tc>
          <w:tcPr>
            <w:tcW w:w="2664" w:type="dxa"/>
            <w:shd w:val="clear" w:color="auto" w:fill="auto"/>
          </w:tcPr>
          <w:p w14:paraId="0C3F900D" w14:textId="77777777" w:rsidR="00F45A15" w:rsidRDefault="00B70930" w:rsidP="00F45A15">
            <w:pPr>
              <w:rPr>
                <w:rFonts w:hint="eastAsia"/>
              </w:rPr>
            </w:pPr>
            <w:r w:rsidRPr="006226C3">
              <w:t>This command transmits an extended 29 Bit CAN frame. It works only if controller is in operational mode after command "O". Identifier iiiiiiii in hexadecimal (00000000-1FFFFFFF) Data length code L (0-8), Data byte value in hexadecimal(00-FF). Number of given data bytes will be checked against given data length code.</w:t>
            </w:r>
          </w:p>
        </w:tc>
      </w:tr>
      <w:tr w:rsidR="00B70930" w14:paraId="772B1079" w14:textId="77777777" w:rsidTr="00D47B71">
        <w:trPr>
          <w:cantSplit/>
        </w:trPr>
        <w:tc>
          <w:tcPr>
            <w:tcW w:w="2093" w:type="dxa"/>
            <w:shd w:val="clear" w:color="auto" w:fill="auto"/>
          </w:tcPr>
          <w:p w14:paraId="18458890" w14:textId="77777777" w:rsidR="00F45A15" w:rsidRDefault="00404E4F" w:rsidP="00F45A15">
            <w:pPr>
              <w:rPr>
                <w:rFonts w:hint="eastAsia"/>
              </w:rPr>
            </w:pPr>
            <w:r>
              <w:rPr>
                <w:rFonts w:hint="eastAsia"/>
              </w:rPr>
              <w:t>ID: iiiiiiii</w:t>
            </w:r>
          </w:p>
          <w:p w14:paraId="3E94BC14" w14:textId="77777777" w:rsidR="00404E4F" w:rsidRDefault="00404E4F" w:rsidP="00F45A15">
            <w:r>
              <w:t>DLC:L</w:t>
            </w:r>
          </w:p>
          <w:p w14:paraId="6B0014D8" w14:textId="77777777" w:rsidR="00404E4F" w:rsidRDefault="00404E4F" w:rsidP="00F45A15">
            <w:r>
              <w:t>Data:DD DD … DD</w:t>
            </w:r>
          </w:p>
          <w:p w14:paraId="7D2C8A8A" w14:textId="77777777" w:rsidR="00404E4F" w:rsidRDefault="00404E4F" w:rsidP="00F45A15"/>
          <w:p w14:paraId="30CBDBE0" w14:textId="77777777" w:rsidR="003803DA" w:rsidRDefault="003803DA" w:rsidP="00F45A15"/>
          <w:p w14:paraId="17BEF113" w14:textId="77777777" w:rsidR="003803DA" w:rsidRDefault="003803DA" w:rsidP="00F45A15"/>
          <w:p w14:paraId="1333316F" w14:textId="77777777" w:rsidR="003803DA" w:rsidRDefault="003803DA" w:rsidP="00F45A15"/>
          <w:p w14:paraId="2DFC2666" w14:textId="77777777" w:rsidR="003803DA" w:rsidRDefault="003803DA" w:rsidP="00F45A15"/>
          <w:p w14:paraId="3D59DDF0" w14:textId="77777777" w:rsidR="003803DA" w:rsidRDefault="003803DA" w:rsidP="00F45A15"/>
          <w:p w14:paraId="3BA41395" w14:textId="77777777" w:rsidR="003803DA" w:rsidRDefault="003803DA" w:rsidP="00F45A15"/>
          <w:p w14:paraId="20901B57" w14:textId="77777777" w:rsidR="003803DA" w:rsidRDefault="003803DA" w:rsidP="00F45A15"/>
          <w:p w14:paraId="537594C6" w14:textId="77777777" w:rsidR="003803DA" w:rsidRDefault="003803DA" w:rsidP="00F45A15"/>
          <w:p w14:paraId="60D9444C" w14:textId="77777777" w:rsidR="003803DA" w:rsidRDefault="003803DA" w:rsidP="00F45A15">
            <w:r>
              <w:rPr>
                <w:rFonts w:hint="eastAsia"/>
              </w:rPr>
              <w:t>实例：</w:t>
            </w:r>
          </w:p>
          <w:p w14:paraId="0A1E05AF" w14:textId="77777777" w:rsidR="003803DA" w:rsidRDefault="003803DA" w:rsidP="00F45A1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1234567F</w:t>
            </w:r>
          </w:p>
          <w:p w14:paraId="3CCCB788" w14:textId="77777777" w:rsidR="003803DA" w:rsidRDefault="003803DA" w:rsidP="00F45A15">
            <w:r>
              <w:rPr>
                <w:rFonts w:hint="eastAsia"/>
              </w:rPr>
              <w:t>DLC</w:t>
            </w:r>
            <w:r>
              <w:t>:8</w:t>
            </w:r>
          </w:p>
          <w:p w14:paraId="14A9B5A6" w14:textId="77777777" w:rsidR="003803DA" w:rsidRDefault="003803DA" w:rsidP="00F45A15">
            <w:pPr>
              <w:rPr>
                <w:rFonts w:hint="eastAsia"/>
              </w:rPr>
            </w:pPr>
            <w:r>
              <w:t>DATA: 11 22 33 44 55 66 77 88</w:t>
            </w:r>
          </w:p>
        </w:tc>
        <w:tc>
          <w:tcPr>
            <w:tcW w:w="567" w:type="dxa"/>
            <w:shd w:val="clear" w:color="auto" w:fill="auto"/>
          </w:tcPr>
          <w:p w14:paraId="4DAA6198" w14:textId="77777777" w:rsidR="00F45A15" w:rsidRDefault="00404E4F" w:rsidP="00F45A15">
            <w:r w:rsidRPr="00D47B71">
              <w:sym w:font="Wingdings" w:char="F0E7"/>
            </w:r>
          </w:p>
          <w:p w14:paraId="1C6ED837" w14:textId="77777777" w:rsidR="003803DA" w:rsidRDefault="003803DA" w:rsidP="00F45A15"/>
          <w:p w14:paraId="63698135" w14:textId="77777777" w:rsidR="003803DA" w:rsidRDefault="003803DA" w:rsidP="00F45A15"/>
          <w:p w14:paraId="618EB62D" w14:textId="77777777" w:rsidR="003803DA" w:rsidRDefault="003803DA" w:rsidP="00F45A15"/>
          <w:p w14:paraId="3AEFDA14" w14:textId="77777777" w:rsidR="003803DA" w:rsidRDefault="003803DA" w:rsidP="00F45A15"/>
          <w:p w14:paraId="1E8E032A" w14:textId="77777777" w:rsidR="003803DA" w:rsidRDefault="003803DA" w:rsidP="00F45A15"/>
          <w:p w14:paraId="491C2A30" w14:textId="77777777" w:rsidR="003803DA" w:rsidRDefault="003803DA" w:rsidP="00F45A15"/>
          <w:p w14:paraId="588B5BA9" w14:textId="77777777" w:rsidR="003803DA" w:rsidRDefault="003803DA" w:rsidP="00F45A15"/>
          <w:p w14:paraId="754855A2" w14:textId="77777777" w:rsidR="003803DA" w:rsidRDefault="003803DA" w:rsidP="00F45A15"/>
          <w:p w14:paraId="730A0FA0" w14:textId="77777777" w:rsidR="003803DA" w:rsidRDefault="003803DA" w:rsidP="00F45A15"/>
          <w:p w14:paraId="64065CFE" w14:textId="77777777" w:rsidR="003803DA" w:rsidRDefault="003803DA" w:rsidP="00F45A15"/>
          <w:p w14:paraId="632A5D74" w14:textId="77777777" w:rsidR="003803DA" w:rsidRDefault="003803DA" w:rsidP="00F45A15"/>
          <w:p w14:paraId="6B501B88" w14:textId="77777777" w:rsidR="003803DA" w:rsidRDefault="003803DA" w:rsidP="00F45A15"/>
          <w:p w14:paraId="7B3D1BED" w14:textId="77777777" w:rsidR="003803DA" w:rsidRDefault="003803DA" w:rsidP="00F45A15">
            <w:r w:rsidRPr="00D47B71">
              <w:sym w:font="Wingdings" w:char="F0E7"/>
            </w:r>
          </w:p>
          <w:p w14:paraId="7265461C" w14:textId="77777777" w:rsidR="003803DA" w:rsidRDefault="003803DA" w:rsidP="00F45A15"/>
          <w:p w14:paraId="323F997B" w14:textId="77777777" w:rsidR="003803DA" w:rsidRDefault="003803DA" w:rsidP="00F45A15"/>
          <w:p w14:paraId="4CEFE085" w14:textId="77777777" w:rsidR="003803DA" w:rsidRDefault="003803DA" w:rsidP="00F45A15">
            <w:pPr>
              <w:rPr>
                <w:rFonts w:hint="eastAsia"/>
              </w:rPr>
            </w:pPr>
          </w:p>
        </w:tc>
        <w:tc>
          <w:tcPr>
            <w:tcW w:w="2268" w:type="dxa"/>
            <w:shd w:val="clear" w:color="auto" w:fill="auto"/>
          </w:tcPr>
          <w:p w14:paraId="29852A2E" w14:textId="77777777" w:rsidR="00F45A15" w:rsidRDefault="00404E4F" w:rsidP="00404E4F">
            <w:r>
              <w:t>C</w:t>
            </w:r>
            <w:r>
              <w:rPr>
                <w:rFonts w:hint="eastAsia"/>
              </w:rPr>
              <w:t>anTool</w:t>
            </w:r>
            <w:r>
              <w:rPr>
                <w:rFonts w:hint="eastAsia"/>
              </w:rPr>
              <w:t>装置将接收到的</w:t>
            </w:r>
            <w:r w:rsidR="00E758CF">
              <w:rPr>
                <w:rFonts w:hint="eastAsia"/>
              </w:rPr>
              <w:t>发送</w:t>
            </w:r>
            <w:r w:rsidR="00E758CF">
              <w:rPr>
                <w:rFonts w:hint="eastAsia"/>
              </w:rPr>
              <w:t>CAN</w:t>
            </w:r>
            <w:r w:rsidR="00E758CF">
              <w:rPr>
                <w:rFonts w:hint="eastAsia"/>
              </w:rPr>
              <w:t>扩展帧</w:t>
            </w:r>
            <w:r>
              <w:rPr>
                <w:rFonts w:hint="eastAsia"/>
              </w:rPr>
              <w:t>命令发送到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总线。</w:t>
            </w:r>
          </w:p>
          <w:p w14:paraId="74AFF4B5" w14:textId="77777777" w:rsidR="003803DA" w:rsidRDefault="003803DA" w:rsidP="00404E4F"/>
          <w:p w14:paraId="1D4BC755" w14:textId="77777777" w:rsidR="003803DA" w:rsidRDefault="003803DA" w:rsidP="00404E4F"/>
          <w:p w14:paraId="7F2AB9DA" w14:textId="77777777" w:rsidR="003803DA" w:rsidRDefault="003803DA" w:rsidP="00404E4F"/>
          <w:p w14:paraId="2528E652" w14:textId="77777777" w:rsidR="003803DA" w:rsidRPr="00E758CF" w:rsidRDefault="003803DA" w:rsidP="00404E4F"/>
          <w:p w14:paraId="2D1890A9" w14:textId="77777777" w:rsidR="003803DA" w:rsidRDefault="003803DA" w:rsidP="00404E4F"/>
          <w:p w14:paraId="22727811" w14:textId="77777777" w:rsidR="003803DA" w:rsidRDefault="003803DA" w:rsidP="00404E4F"/>
          <w:p w14:paraId="1C74E165" w14:textId="77777777" w:rsidR="003803DA" w:rsidRDefault="003803DA" w:rsidP="00404E4F"/>
          <w:p w14:paraId="4AF7A287" w14:textId="77777777" w:rsidR="003803DA" w:rsidRDefault="003803DA" w:rsidP="00404E4F"/>
          <w:p w14:paraId="1922EFC9" w14:textId="77777777" w:rsidR="003803DA" w:rsidRDefault="003803DA" w:rsidP="00404E4F"/>
          <w:p w14:paraId="6C55A438" w14:textId="77777777" w:rsidR="003803DA" w:rsidRDefault="003803DA" w:rsidP="00404E4F">
            <w:r>
              <w:rPr>
                <w:rFonts w:hint="eastAsia"/>
              </w:rPr>
              <w:t>实例：接收到</w:t>
            </w:r>
          </w:p>
          <w:p w14:paraId="2C89ED02" w14:textId="77777777" w:rsidR="003803DA" w:rsidRPr="006226C3" w:rsidRDefault="003803DA" w:rsidP="003803DA">
            <w:pPr>
              <w:rPr>
                <w:rFonts w:hint="eastAsia"/>
              </w:rPr>
            </w:pPr>
            <w:r w:rsidRPr="006226C3">
              <w:t>“T1234567F81122334455667788\r”</w:t>
            </w:r>
          </w:p>
          <w:p w14:paraId="42563886" w14:textId="77777777" w:rsidR="003803DA" w:rsidRDefault="003803DA" w:rsidP="00404E4F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”\r”</w:t>
            </w:r>
            <w:r w:rsidR="0035769F">
              <w:rPr>
                <w:rFonts w:hint="eastAsia"/>
              </w:rPr>
              <w:t xml:space="preserve"> </w:t>
            </w:r>
            <w:r w:rsidR="0035769F">
              <w:rPr>
                <w:rFonts w:hint="eastAsia"/>
              </w:rPr>
              <w:t>或</w:t>
            </w:r>
            <w:r w:rsidR="0035769F">
              <w:t>”\</w:t>
            </w:r>
            <w:r w:rsidR="0035769F">
              <w:rPr>
                <w:rFonts w:hint="eastAsia"/>
              </w:rPr>
              <w:t>BEL</w:t>
            </w:r>
            <w:r w:rsidR="0035769F">
              <w:t>”</w:t>
            </w:r>
          </w:p>
        </w:tc>
        <w:tc>
          <w:tcPr>
            <w:tcW w:w="425" w:type="dxa"/>
            <w:shd w:val="clear" w:color="auto" w:fill="auto"/>
          </w:tcPr>
          <w:p w14:paraId="00C33B82" w14:textId="77777777" w:rsidR="00F45A15" w:rsidRDefault="00404E4F" w:rsidP="00F45A15">
            <w:r w:rsidRPr="00D47B71">
              <w:sym w:font="Wingdings" w:char="F0E7"/>
            </w:r>
          </w:p>
          <w:p w14:paraId="5CCEA0FF" w14:textId="77777777" w:rsidR="00850773" w:rsidRDefault="00850773" w:rsidP="00F45A15"/>
          <w:p w14:paraId="7E034E5F" w14:textId="77777777" w:rsidR="00850773" w:rsidRDefault="00850773" w:rsidP="00F45A15"/>
          <w:p w14:paraId="5FE281DB" w14:textId="77777777" w:rsidR="00850773" w:rsidRDefault="00850773" w:rsidP="00F45A15"/>
          <w:p w14:paraId="0F9C8567" w14:textId="77777777" w:rsidR="00850773" w:rsidRDefault="00850773" w:rsidP="00F45A15"/>
          <w:p w14:paraId="02B687E7" w14:textId="77777777" w:rsidR="00850773" w:rsidRDefault="00850773" w:rsidP="00F45A15"/>
          <w:p w14:paraId="2F886756" w14:textId="77777777" w:rsidR="00850773" w:rsidRDefault="00850773" w:rsidP="00F45A15"/>
          <w:p w14:paraId="1EF10D7D" w14:textId="77777777" w:rsidR="00850773" w:rsidRDefault="00850773" w:rsidP="00F45A15"/>
          <w:p w14:paraId="209F2437" w14:textId="77777777" w:rsidR="00850773" w:rsidRDefault="00850773" w:rsidP="00F45A15"/>
          <w:p w14:paraId="143D277A" w14:textId="77777777" w:rsidR="00850773" w:rsidRDefault="00850773" w:rsidP="00F45A15"/>
          <w:p w14:paraId="09203077" w14:textId="77777777" w:rsidR="00850773" w:rsidRDefault="00850773" w:rsidP="00F45A15"/>
          <w:p w14:paraId="32F00119" w14:textId="77777777" w:rsidR="00850773" w:rsidRDefault="00850773" w:rsidP="00F45A15"/>
          <w:p w14:paraId="3C66FAF1" w14:textId="77777777" w:rsidR="00850773" w:rsidRDefault="00850773" w:rsidP="00F45A15"/>
          <w:p w14:paraId="55B5C7BE" w14:textId="77777777" w:rsidR="00850773" w:rsidRDefault="00850773" w:rsidP="00F45A15">
            <w:r w:rsidRPr="00D47B71">
              <w:sym w:font="Wingdings" w:char="F0E7"/>
            </w:r>
          </w:p>
          <w:p w14:paraId="39BC95D9" w14:textId="77777777" w:rsidR="00850773" w:rsidRDefault="00850773" w:rsidP="00F45A15"/>
          <w:p w14:paraId="12CD66CC" w14:textId="77777777" w:rsidR="00850773" w:rsidRDefault="00850773" w:rsidP="00F45A15">
            <w:pPr>
              <w:rPr>
                <w:rFonts w:hint="eastAsia"/>
              </w:rPr>
            </w:pPr>
            <w:r w:rsidRPr="00D47B71">
              <w:sym w:font="Wingdings" w:char="F0E8"/>
            </w:r>
          </w:p>
        </w:tc>
        <w:tc>
          <w:tcPr>
            <w:tcW w:w="2126" w:type="dxa"/>
            <w:shd w:val="clear" w:color="auto" w:fill="auto"/>
          </w:tcPr>
          <w:p w14:paraId="6CED6617" w14:textId="77777777" w:rsidR="00F45A15" w:rsidRDefault="00B70930" w:rsidP="00404E4F">
            <w:r>
              <w:t>C</w:t>
            </w:r>
            <w:r w:rsidR="00404E4F">
              <w:t>an</w:t>
            </w:r>
            <w:r>
              <w:t>ToolAPP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CanTool</w:t>
            </w:r>
            <w:r>
              <w:rPr>
                <w:rFonts w:hint="eastAsia"/>
              </w:rPr>
              <w:t>装置发送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信息命令</w:t>
            </w:r>
            <w:r>
              <w:t>“TiiiiiiiiLDD…DD</w:t>
            </w:r>
            <w:r w:rsidR="00635BFB">
              <w:rPr>
                <w:rFonts w:hint="eastAsia"/>
              </w:rPr>
              <w:t>mmm</w:t>
            </w:r>
            <w:r w:rsidR="00642A28">
              <w:rPr>
                <w:rFonts w:hint="eastAsia"/>
              </w:rPr>
              <w:t>m</w:t>
            </w:r>
            <w:r>
              <w:t>\r”</w:t>
            </w:r>
            <w:r>
              <w:t>。</w:t>
            </w:r>
            <w:r w:rsidR="00404E4F">
              <w:rPr>
                <w:rFonts w:hint="eastAsia"/>
              </w:rPr>
              <w:t>此字串是</w:t>
            </w:r>
            <w:r>
              <w:rPr>
                <w:rFonts w:hint="eastAsia"/>
              </w:rPr>
              <w:t>由用户在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界面上输入的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信号的内容合成</w:t>
            </w:r>
            <w:r w:rsidR="00472FA9">
              <w:rPr>
                <w:rFonts w:hint="eastAsia"/>
              </w:rPr>
              <w:t>而来，需要参照</w:t>
            </w:r>
            <w:r w:rsidR="00472FA9">
              <w:rPr>
                <w:rFonts w:hint="eastAsia"/>
              </w:rPr>
              <w:t>CAN</w:t>
            </w:r>
            <w:r w:rsidR="00472FA9">
              <w:rPr>
                <w:rFonts w:hint="eastAsia"/>
              </w:rPr>
              <w:t>信息及信号描述数据库。</w:t>
            </w:r>
            <w:r w:rsidR="00472FA9">
              <w:rPr>
                <w:rFonts w:hint="eastAsia"/>
              </w:rPr>
              <w:t xml:space="preserve"> </w:t>
            </w:r>
          </w:p>
          <w:p w14:paraId="6A727338" w14:textId="77777777" w:rsidR="00F92108" w:rsidRDefault="00850773" w:rsidP="00F92108">
            <w:r>
              <w:rPr>
                <w:rFonts w:hint="eastAsia"/>
              </w:rPr>
              <w:t>实例：</w:t>
            </w:r>
            <w:r w:rsidR="00642A28">
              <w:rPr>
                <w:rFonts w:hint="eastAsia"/>
              </w:rPr>
              <w:t>单次发送</w:t>
            </w:r>
          </w:p>
          <w:p w14:paraId="43BB16B7" w14:textId="77777777" w:rsidR="00850773" w:rsidRPr="006226C3" w:rsidRDefault="00850773" w:rsidP="00F92108">
            <w:pPr>
              <w:rPr>
                <w:rFonts w:hint="eastAsia"/>
              </w:rPr>
            </w:pPr>
            <w:r w:rsidRPr="006226C3">
              <w:t>“T1234567F81122334455667788</w:t>
            </w:r>
            <w:r w:rsidR="00642A28">
              <w:t>0000</w:t>
            </w:r>
            <w:r w:rsidRPr="006226C3">
              <w:t>\r”</w:t>
            </w:r>
          </w:p>
          <w:p w14:paraId="7B634F7B" w14:textId="77777777" w:rsidR="00683756" w:rsidRDefault="00683756" w:rsidP="00404E4F"/>
          <w:p w14:paraId="2BED1C31" w14:textId="77777777" w:rsidR="00F92108" w:rsidRDefault="00850773" w:rsidP="00404E4F">
            <w:r>
              <w:t>“\</w:t>
            </w:r>
            <w:r>
              <w:rPr>
                <w:rFonts w:hint="eastAsia"/>
              </w:rPr>
              <w:t>r</w:t>
            </w:r>
            <w:r>
              <w:t>”</w:t>
            </w:r>
            <w:r>
              <w:rPr>
                <w:rFonts w:hint="eastAsia"/>
              </w:rPr>
              <w:t>或</w:t>
            </w:r>
            <w:r>
              <w:t>”\</w:t>
            </w:r>
            <w:r>
              <w:rPr>
                <w:rFonts w:hint="eastAsia"/>
              </w:rPr>
              <w:t>BEL</w:t>
            </w:r>
            <w:r>
              <w:t>”</w:t>
            </w:r>
          </w:p>
          <w:p w14:paraId="425F5D0A" w14:textId="77777777" w:rsidR="00F92108" w:rsidRDefault="00F92108" w:rsidP="00404E4F">
            <w:pPr>
              <w:rPr>
                <w:rFonts w:hint="eastAsia"/>
              </w:rPr>
            </w:pPr>
          </w:p>
        </w:tc>
        <w:tc>
          <w:tcPr>
            <w:tcW w:w="2664" w:type="dxa"/>
            <w:shd w:val="clear" w:color="auto" w:fill="auto"/>
          </w:tcPr>
          <w:p w14:paraId="5F812F48" w14:textId="77777777" w:rsidR="00642A28" w:rsidRDefault="00A77761" w:rsidP="00A77761">
            <w:r>
              <w:t xml:space="preserve">This command transmits an extended 29 Bit CAN frame. It works only if controller is in operational mode after command "O1\r". </w:t>
            </w:r>
          </w:p>
          <w:p w14:paraId="79FFD783" w14:textId="77777777" w:rsidR="00642A28" w:rsidRDefault="00A77761" w:rsidP="00A77761">
            <w:r>
              <w:t xml:space="preserve">Identifier iiiiiiii in hexadecimal (00000000-1FFFFFFF) </w:t>
            </w:r>
          </w:p>
          <w:p w14:paraId="66FBAE2E" w14:textId="77777777" w:rsidR="00642A28" w:rsidRDefault="00A77761" w:rsidP="00A77761">
            <w:r>
              <w:t>Data length code L (0-8),</w:t>
            </w:r>
          </w:p>
          <w:p w14:paraId="605602A3" w14:textId="77777777" w:rsidR="00A77761" w:rsidRDefault="00642A28" w:rsidP="00A77761">
            <w:r>
              <w:rPr>
                <w:rFonts w:hint="eastAsia"/>
              </w:rPr>
              <w:t>DD:</w:t>
            </w:r>
            <w:r w:rsidR="00A77761">
              <w:t xml:space="preserve"> Data byte value in hexadecimal(00-FF). Number of given data bytes will be checked against given data length code.</w:t>
            </w:r>
          </w:p>
          <w:p w14:paraId="5EAFFE94" w14:textId="77777777" w:rsidR="00642A28" w:rsidRDefault="00642A28" w:rsidP="00A77761">
            <w:r>
              <w:t>m</w:t>
            </w:r>
            <w:r>
              <w:rPr>
                <w:rFonts w:hint="eastAsia"/>
              </w:rPr>
              <w:t>mmm</w:t>
            </w:r>
            <w:r>
              <w:t>:range 00000-FFFF,</w:t>
            </w:r>
            <w:r>
              <w:rPr>
                <w:rFonts w:hint="eastAsia"/>
              </w:rPr>
              <w:t>代表周期发送的毫秒数。</w:t>
            </w:r>
            <w:r>
              <w:rPr>
                <w:rFonts w:hint="eastAsia"/>
              </w:rPr>
              <w:t>mmmm=0000</w:t>
            </w:r>
            <w:r>
              <w:rPr>
                <w:rFonts w:hint="eastAsia"/>
              </w:rPr>
              <w:t>，代表是发送一次，</w:t>
            </w:r>
            <w:r>
              <w:rPr>
                <w:rFonts w:hint="eastAsia"/>
              </w:rPr>
              <w:t xml:space="preserve">0001-FFFF 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CanTool</w:t>
            </w:r>
            <w:r>
              <w:rPr>
                <w:rFonts w:hint="eastAsia"/>
              </w:rPr>
              <w:t>装置接收到此命令后，自动以</w:t>
            </w:r>
            <w:r>
              <w:rPr>
                <w:rFonts w:hint="eastAsia"/>
              </w:rPr>
              <w:t>mmmm</w:t>
            </w:r>
            <w:r>
              <w:rPr>
                <w:rFonts w:hint="eastAsia"/>
              </w:rPr>
              <w:t>为周期，发送该命令到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总线</w:t>
            </w:r>
          </w:p>
          <w:p w14:paraId="20C66C07" w14:textId="77777777" w:rsidR="00F45A15" w:rsidRDefault="00A77761" w:rsidP="00A77761">
            <w:pPr>
              <w:rPr>
                <w:rFonts w:hint="eastAsia"/>
              </w:rPr>
            </w:pPr>
            <w:r>
              <w:t>Return: “\r”</w:t>
            </w:r>
            <w:r w:rsidR="00404E4F">
              <w:t xml:space="preserve">for </w:t>
            </w:r>
            <w:r>
              <w:t xml:space="preserve"> OK, “\BEL” for Failure</w:t>
            </w:r>
          </w:p>
        </w:tc>
      </w:tr>
      <w:tr w:rsidR="00E758CF" w14:paraId="49A604BC" w14:textId="77777777" w:rsidTr="00D47B71">
        <w:trPr>
          <w:cantSplit/>
        </w:trPr>
        <w:tc>
          <w:tcPr>
            <w:tcW w:w="2093" w:type="dxa"/>
            <w:shd w:val="clear" w:color="auto" w:fill="auto"/>
          </w:tcPr>
          <w:p w14:paraId="4A23DA2F" w14:textId="77777777" w:rsidR="00E758CF" w:rsidRDefault="00E758CF" w:rsidP="00404E4F">
            <w:pPr>
              <w:rPr>
                <w:rFonts w:hint="eastAsia"/>
              </w:rPr>
            </w:pPr>
            <w:r>
              <w:rPr>
                <w:rFonts w:hint="eastAsia"/>
              </w:rPr>
              <w:t>ID: iii</w:t>
            </w:r>
          </w:p>
          <w:p w14:paraId="5C760A06" w14:textId="77777777" w:rsidR="00E758CF" w:rsidRDefault="00E758CF" w:rsidP="00404E4F">
            <w:r>
              <w:t>DLC:L</w:t>
            </w:r>
          </w:p>
          <w:p w14:paraId="376B76ED" w14:textId="77777777" w:rsidR="00E758CF" w:rsidRDefault="00E758CF" w:rsidP="00404E4F">
            <w:r>
              <w:t>Data:DD DD … DD</w:t>
            </w:r>
          </w:p>
          <w:p w14:paraId="30BE2768" w14:textId="77777777" w:rsidR="00E758CF" w:rsidRDefault="00E758CF" w:rsidP="00404E4F">
            <w:r>
              <w:rPr>
                <w:rFonts w:hint="eastAsia"/>
              </w:rPr>
              <w:t>实例：</w:t>
            </w:r>
          </w:p>
          <w:p w14:paraId="09FA9B4C" w14:textId="77777777" w:rsidR="00E758CF" w:rsidRDefault="00E758CF" w:rsidP="00F92108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 w:rsidRPr="006226C3">
              <w:t>12F</w:t>
            </w:r>
          </w:p>
          <w:p w14:paraId="6E247644" w14:textId="77777777" w:rsidR="00E758CF" w:rsidRDefault="00E758CF" w:rsidP="00F92108">
            <w:r>
              <w:rPr>
                <w:rFonts w:hint="eastAsia"/>
              </w:rPr>
              <w:t>DLC</w:t>
            </w:r>
            <w:r>
              <w:t>:</w:t>
            </w:r>
            <w:r w:rsidRPr="006226C3">
              <w:t>4</w:t>
            </w:r>
          </w:p>
          <w:p w14:paraId="07DA0FBC" w14:textId="77777777" w:rsidR="00E758CF" w:rsidRPr="006226C3" w:rsidRDefault="00E758CF" w:rsidP="00F92108">
            <w:r>
              <w:t>DATA:</w:t>
            </w:r>
            <w:r w:rsidRPr="006226C3">
              <w:t>11</w:t>
            </w:r>
            <w:r>
              <w:t xml:space="preserve"> </w:t>
            </w:r>
            <w:r w:rsidRPr="006226C3">
              <w:t>22</w:t>
            </w:r>
            <w:r>
              <w:t xml:space="preserve"> </w:t>
            </w:r>
            <w:r w:rsidRPr="006226C3">
              <w:t>33</w:t>
            </w:r>
            <w:r>
              <w:t xml:space="preserve"> </w:t>
            </w:r>
            <w:r w:rsidR="00642A28">
              <w:rPr>
                <w:rFonts w:hint="eastAsia"/>
              </w:rPr>
              <w:t>F</w:t>
            </w:r>
            <w:r w:rsidRPr="006226C3">
              <w:t>4</w:t>
            </w:r>
          </w:p>
          <w:p w14:paraId="539A4AAE" w14:textId="77777777" w:rsidR="00E758CF" w:rsidRDefault="00E758CF" w:rsidP="00F45A15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14:paraId="612FD591" w14:textId="77777777" w:rsidR="00E758CF" w:rsidRPr="00404E4F" w:rsidRDefault="00E758CF" w:rsidP="00F45A15">
            <w:r w:rsidRPr="00D47B71">
              <w:sym w:font="Wingdings" w:char="F0E7"/>
            </w:r>
          </w:p>
        </w:tc>
        <w:tc>
          <w:tcPr>
            <w:tcW w:w="2268" w:type="dxa"/>
            <w:shd w:val="clear" w:color="auto" w:fill="auto"/>
          </w:tcPr>
          <w:p w14:paraId="03210C26" w14:textId="77777777" w:rsidR="004844A3" w:rsidRDefault="00E758CF" w:rsidP="00404E4F">
            <w:r>
              <w:t>C</w:t>
            </w:r>
            <w:r>
              <w:rPr>
                <w:rFonts w:hint="eastAsia"/>
              </w:rPr>
              <w:t>anTool</w:t>
            </w:r>
            <w:r>
              <w:rPr>
                <w:rFonts w:hint="eastAsia"/>
              </w:rPr>
              <w:t>装置将接收到的发送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标准帧命令</w:t>
            </w:r>
            <w:r w:rsidR="00642A28">
              <w:rPr>
                <w:rFonts w:hint="eastAsia"/>
              </w:rPr>
              <w:t>按制定周期</w:t>
            </w:r>
            <w:r>
              <w:rPr>
                <w:rFonts w:hint="eastAsia"/>
              </w:rPr>
              <w:t>发送到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总线。</w:t>
            </w:r>
          </w:p>
          <w:p w14:paraId="25DBB392" w14:textId="77777777" w:rsidR="0035769F" w:rsidRDefault="0035769F" w:rsidP="0035769F"/>
          <w:p w14:paraId="7884B07E" w14:textId="77777777" w:rsidR="0035769F" w:rsidRDefault="0035769F" w:rsidP="0035769F"/>
          <w:p w14:paraId="1573DB6B" w14:textId="77777777" w:rsidR="0035769F" w:rsidRDefault="0035769F" w:rsidP="0035769F"/>
          <w:p w14:paraId="18B56546" w14:textId="77777777" w:rsidR="0035769F" w:rsidRDefault="0035769F" w:rsidP="0035769F"/>
          <w:p w14:paraId="01FAFA43" w14:textId="77777777" w:rsidR="0035769F" w:rsidRDefault="0035769F" w:rsidP="0035769F"/>
          <w:p w14:paraId="145F88ED" w14:textId="77777777" w:rsidR="0035769F" w:rsidRDefault="0035769F" w:rsidP="0035769F"/>
          <w:p w14:paraId="3014A280" w14:textId="77777777" w:rsidR="004844A3" w:rsidRDefault="004844A3" w:rsidP="00404E4F"/>
          <w:p w14:paraId="22AACE09" w14:textId="77777777" w:rsidR="00683756" w:rsidRDefault="004844A3" w:rsidP="00404E4F">
            <w:r>
              <w:rPr>
                <w:rFonts w:hint="eastAsia"/>
              </w:rPr>
              <w:t>实例：</w:t>
            </w:r>
          </w:p>
          <w:p w14:paraId="0DAEF854" w14:textId="77777777" w:rsidR="00683756" w:rsidRDefault="00683756" w:rsidP="00404E4F">
            <w:r>
              <w:rPr>
                <w:rFonts w:hint="eastAsia"/>
              </w:rPr>
              <w:t>接收到需要发送的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数据</w:t>
            </w:r>
          </w:p>
          <w:p w14:paraId="0C7965D1" w14:textId="77777777" w:rsidR="00683756" w:rsidRDefault="00683756" w:rsidP="00404E4F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”\r”</w:t>
            </w:r>
            <w:r w:rsidR="0035769F">
              <w:rPr>
                <w:rFonts w:hint="eastAsia"/>
              </w:rPr>
              <w:t xml:space="preserve"> </w:t>
            </w:r>
            <w:r w:rsidR="0035769F">
              <w:rPr>
                <w:rFonts w:hint="eastAsia"/>
              </w:rPr>
              <w:t>或</w:t>
            </w:r>
            <w:r w:rsidR="0035769F">
              <w:t>”\</w:t>
            </w:r>
            <w:r w:rsidR="0035769F">
              <w:rPr>
                <w:rFonts w:hint="eastAsia"/>
              </w:rPr>
              <w:t>BEL</w:t>
            </w:r>
            <w:r w:rsidR="0035769F">
              <w:t>”</w:t>
            </w:r>
          </w:p>
          <w:p w14:paraId="2843B85A" w14:textId="77777777" w:rsidR="0035769F" w:rsidRDefault="0035769F" w:rsidP="00404E4F"/>
          <w:p w14:paraId="49041BBA" w14:textId="77777777" w:rsidR="004844A3" w:rsidRDefault="0035769F" w:rsidP="00404E4F">
            <w:r>
              <w:rPr>
                <w:rFonts w:hint="eastAsia"/>
              </w:rPr>
              <w:t>然后，</w:t>
            </w:r>
            <w:r w:rsidR="00FC320C">
              <w:rPr>
                <w:rFonts w:hint="eastAsia"/>
              </w:rPr>
              <w:t>CanTool</w:t>
            </w:r>
            <w:r w:rsidR="00FC320C">
              <w:rPr>
                <w:rFonts w:hint="eastAsia"/>
              </w:rPr>
              <w:t>将以</w:t>
            </w:r>
          </w:p>
          <w:p w14:paraId="3DA88FE7" w14:textId="77777777" w:rsidR="00E758CF" w:rsidRDefault="00642A28" w:rsidP="00D47B71">
            <w:pPr>
              <w:ind w:left="200" w:hangingChars="100" w:hanging="200"/>
            </w:pP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mmmm=</w:t>
            </w:r>
            <w:r w:rsidR="004844A3">
              <w:t xml:space="preserve"> </w:t>
            </w:r>
            <w:r w:rsidR="00FC320C">
              <w:t>0</w:t>
            </w:r>
            <w:r>
              <w:t>x</w:t>
            </w:r>
            <w:r w:rsidR="00683756">
              <w:t>0</w:t>
            </w:r>
            <w:r>
              <w:t>110=</w:t>
            </w:r>
            <w:r w:rsidR="00FC320C">
              <w:t xml:space="preserve"> </w:t>
            </w:r>
            <w:r>
              <w:t>272ms.</w:t>
            </w:r>
            <w:r w:rsidR="00FC320C">
              <w:rPr>
                <w:rFonts w:hint="eastAsia"/>
              </w:rPr>
              <w:t>发送此</w:t>
            </w:r>
            <w:r w:rsidR="00FC320C">
              <w:rPr>
                <w:rFonts w:hint="eastAsia"/>
              </w:rPr>
              <w:t>CAN</w:t>
            </w:r>
            <w:r w:rsidR="00FC320C">
              <w:rPr>
                <w:rFonts w:hint="eastAsia"/>
              </w:rPr>
              <w:t>数据</w:t>
            </w:r>
          </w:p>
        </w:tc>
        <w:tc>
          <w:tcPr>
            <w:tcW w:w="425" w:type="dxa"/>
            <w:shd w:val="clear" w:color="auto" w:fill="auto"/>
          </w:tcPr>
          <w:p w14:paraId="06A568E3" w14:textId="77777777" w:rsidR="00E758CF" w:rsidRDefault="00E758CF" w:rsidP="00F45A15">
            <w:r w:rsidRPr="00D47B71">
              <w:sym w:font="Wingdings" w:char="F0E7"/>
            </w:r>
          </w:p>
          <w:p w14:paraId="12B58962" w14:textId="77777777" w:rsidR="00683756" w:rsidRDefault="00683756" w:rsidP="00F45A15"/>
          <w:p w14:paraId="596441ED" w14:textId="77777777" w:rsidR="00683756" w:rsidRDefault="00683756" w:rsidP="00F45A15"/>
          <w:p w14:paraId="76420C51" w14:textId="77777777" w:rsidR="00683756" w:rsidRDefault="00683756" w:rsidP="00F45A15"/>
          <w:p w14:paraId="5EDF7CDB" w14:textId="77777777" w:rsidR="00683756" w:rsidRDefault="00683756" w:rsidP="00F45A15"/>
          <w:p w14:paraId="3EC5BA18" w14:textId="77777777" w:rsidR="00683756" w:rsidRDefault="00683756" w:rsidP="00F45A15"/>
          <w:p w14:paraId="42811112" w14:textId="77777777" w:rsidR="00683756" w:rsidRDefault="00683756" w:rsidP="00F45A15"/>
          <w:p w14:paraId="6C78BE05" w14:textId="77777777" w:rsidR="00683756" w:rsidRDefault="00683756" w:rsidP="00F45A15"/>
          <w:p w14:paraId="6F1EC7E4" w14:textId="77777777" w:rsidR="00683756" w:rsidRDefault="00683756" w:rsidP="00F45A15"/>
          <w:p w14:paraId="0AE75C42" w14:textId="77777777" w:rsidR="00683756" w:rsidRDefault="00683756" w:rsidP="00F45A15"/>
          <w:p w14:paraId="68CB0F24" w14:textId="77777777" w:rsidR="00683756" w:rsidRDefault="00683756" w:rsidP="00F45A15"/>
          <w:p w14:paraId="5110B6A3" w14:textId="77777777" w:rsidR="00683756" w:rsidRDefault="00683756" w:rsidP="00F45A15"/>
          <w:p w14:paraId="093B6DE6" w14:textId="77777777" w:rsidR="00683756" w:rsidRDefault="00683756" w:rsidP="00F45A15">
            <w:pPr>
              <w:rPr>
                <w:rFonts w:hint="eastAsia"/>
              </w:rPr>
            </w:pPr>
            <w:r w:rsidRPr="00D47B71">
              <w:sym w:font="Wingdings" w:char="F0E7"/>
            </w:r>
          </w:p>
          <w:p w14:paraId="47F3CC7F" w14:textId="77777777" w:rsidR="00683756" w:rsidRDefault="00683756" w:rsidP="00F45A15"/>
          <w:p w14:paraId="6EF909F6" w14:textId="77777777" w:rsidR="00683756" w:rsidRDefault="00683756" w:rsidP="00F45A15"/>
          <w:p w14:paraId="63001CCC" w14:textId="77777777" w:rsidR="00683756" w:rsidRPr="00404E4F" w:rsidRDefault="00683756" w:rsidP="00F45A15">
            <w:r w:rsidRPr="00D47B71">
              <w:sym w:font="Wingdings" w:char="F0E8"/>
            </w:r>
          </w:p>
        </w:tc>
        <w:tc>
          <w:tcPr>
            <w:tcW w:w="2126" w:type="dxa"/>
            <w:shd w:val="clear" w:color="auto" w:fill="auto"/>
          </w:tcPr>
          <w:p w14:paraId="165DB6D2" w14:textId="77777777" w:rsidR="00E758CF" w:rsidRDefault="00E758CF" w:rsidP="00404E4F">
            <w:r>
              <w:t>CanToolAPP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CanTool</w:t>
            </w:r>
            <w:r>
              <w:rPr>
                <w:rFonts w:hint="eastAsia"/>
              </w:rPr>
              <w:t>装置发送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信息命令</w:t>
            </w:r>
            <w:r>
              <w:t>“</w:t>
            </w:r>
            <w:r>
              <w:rPr>
                <w:rFonts w:hint="eastAsia"/>
              </w:rPr>
              <w:t>t</w:t>
            </w:r>
            <w:r>
              <w:t>iiiLDD…DD</w:t>
            </w:r>
            <w:r w:rsidR="00642A28">
              <w:t>mmmm</w:t>
            </w:r>
            <w:r>
              <w:t>\r”</w:t>
            </w:r>
            <w:r>
              <w:t>。</w:t>
            </w:r>
            <w:r>
              <w:rPr>
                <w:rFonts w:hint="eastAsia"/>
              </w:rPr>
              <w:t>此字串是由用户在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界面上输入的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信号的内容合成而来，需要参照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信息及信号描述数据库。</w:t>
            </w:r>
          </w:p>
          <w:p w14:paraId="243B61AB" w14:textId="77777777" w:rsidR="00E758CF" w:rsidRDefault="00E758CF" w:rsidP="00642A28">
            <w:r>
              <w:rPr>
                <w:rFonts w:hint="eastAsia"/>
              </w:rPr>
              <w:t>实例：</w:t>
            </w:r>
            <w:r w:rsidR="00642A28">
              <w:rPr>
                <w:rFonts w:hint="eastAsia"/>
              </w:rPr>
              <w:t>以定周期发送</w:t>
            </w:r>
            <w:r>
              <w:rPr>
                <w:rFonts w:hint="eastAsia"/>
              </w:rPr>
              <w:t xml:space="preserve"> </w:t>
            </w:r>
            <w:r w:rsidRPr="006226C3">
              <w:t>“t12F4112233</w:t>
            </w:r>
            <w:r w:rsidR="00642A28">
              <w:rPr>
                <w:rFonts w:hint="eastAsia"/>
              </w:rPr>
              <w:t>F</w:t>
            </w:r>
            <w:r w:rsidRPr="006226C3">
              <w:t>4</w:t>
            </w:r>
            <w:r w:rsidR="00642A28">
              <w:t>0110</w:t>
            </w:r>
            <w:r w:rsidRPr="006226C3">
              <w:t>\r”</w:t>
            </w:r>
          </w:p>
          <w:p w14:paraId="151EAC9F" w14:textId="77777777" w:rsidR="00683756" w:rsidRDefault="00683756" w:rsidP="00642A28"/>
          <w:p w14:paraId="54D11EE3" w14:textId="77777777" w:rsidR="00683756" w:rsidRDefault="00683756" w:rsidP="00683756">
            <w:r>
              <w:t>“\</w:t>
            </w:r>
            <w:r>
              <w:rPr>
                <w:rFonts w:hint="eastAsia"/>
              </w:rPr>
              <w:t>r</w:t>
            </w:r>
            <w:r>
              <w:t>”</w:t>
            </w:r>
            <w:r>
              <w:rPr>
                <w:rFonts w:hint="eastAsia"/>
              </w:rPr>
              <w:t>或</w:t>
            </w:r>
            <w:r>
              <w:t>”\</w:t>
            </w:r>
            <w:r>
              <w:rPr>
                <w:rFonts w:hint="eastAsia"/>
              </w:rPr>
              <w:t>BEL</w:t>
            </w:r>
            <w:r>
              <w:t>”</w:t>
            </w:r>
          </w:p>
          <w:p w14:paraId="759ABD1C" w14:textId="77777777" w:rsidR="00683756" w:rsidRDefault="00683756" w:rsidP="00642A28"/>
        </w:tc>
        <w:tc>
          <w:tcPr>
            <w:tcW w:w="2664" w:type="dxa"/>
            <w:shd w:val="clear" w:color="auto" w:fill="auto"/>
          </w:tcPr>
          <w:p w14:paraId="4C55C26C" w14:textId="77777777" w:rsidR="00E758CF" w:rsidRDefault="00E758CF" w:rsidP="00404E4F">
            <w:r>
              <w:t xml:space="preserve">This command transmits an </w:t>
            </w:r>
            <w:r>
              <w:rPr>
                <w:rFonts w:hint="eastAsia"/>
              </w:rPr>
              <w:t>standard</w:t>
            </w:r>
            <w:r>
              <w:t xml:space="preserve"> 11 Bit CAN frame. It works only if controller is in operational mode after command "O1\r". Identifier iii in hexadecimal (000-7FF) Data length code L (0-8), Data byte value in hexadecimal(00-FF). Number of given data bytes will be checked against given data length code.</w:t>
            </w:r>
          </w:p>
          <w:p w14:paraId="11108EC4" w14:textId="77777777" w:rsidR="00642A28" w:rsidRPr="00642A28" w:rsidRDefault="00642A28" w:rsidP="00404E4F">
            <w:r>
              <w:t>m</w:t>
            </w:r>
            <w:r>
              <w:rPr>
                <w:rFonts w:hint="eastAsia"/>
              </w:rPr>
              <w:t>mmm</w:t>
            </w:r>
            <w:r>
              <w:t>:range 00000-FFFF,</w:t>
            </w:r>
            <w:r>
              <w:rPr>
                <w:rFonts w:hint="eastAsia"/>
              </w:rPr>
              <w:t>代表周期发送的毫秒数。</w:t>
            </w:r>
            <w:r>
              <w:rPr>
                <w:rFonts w:hint="eastAsia"/>
              </w:rPr>
              <w:t>mmmm=0000</w:t>
            </w:r>
            <w:r>
              <w:rPr>
                <w:rFonts w:hint="eastAsia"/>
              </w:rPr>
              <w:t>，代表是发送一次，</w:t>
            </w:r>
            <w:r>
              <w:rPr>
                <w:rFonts w:hint="eastAsia"/>
              </w:rPr>
              <w:t xml:space="preserve">0001-FFFF 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CanTool</w:t>
            </w:r>
            <w:r>
              <w:rPr>
                <w:rFonts w:hint="eastAsia"/>
              </w:rPr>
              <w:t>装置接收到此命令后，自动以</w:t>
            </w:r>
            <w:r>
              <w:rPr>
                <w:rFonts w:hint="eastAsia"/>
              </w:rPr>
              <w:t>mmmm</w:t>
            </w:r>
            <w:r>
              <w:rPr>
                <w:rFonts w:hint="eastAsia"/>
              </w:rPr>
              <w:t>为周期，发送该命令到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总线</w:t>
            </w:r>
          </w:p>
          <w:p w14:paraId="4341AD66" w14:textId="77777777" w:rsidR="00E758CF" w:rsidRDefault="00E758CF" w:rsidP="00A77761">
            <w:r>
              <w:t>Return: “\r”for  OK, “\BEL” for Failure</w:t>
            </w:r>
          </w:p>
        </w:tc>
      </w:tr>
    </w:tbl>
    <w:p w14:paraId="0110829B" w14:textId="77777777" w:rsidR="004646B5" w:rsidRDefault="004646B5" w:rsidP="004646B5"/>
    <w:p w14:paraId="716F33C5" w14:textId="77777777" w:rsidR="003A7A96" w:rsidRDefault="003A7A96" w:rsidP="00135AC2">
      <w:pPr>
        <w:ind w:firstLineChars="200" w:firstLine="400"/>
      </w:pPr>
      <w:r>
        <w:rPr>
          <w:rFonts w:hint="eastAsia"/>
        </w:rPr>
        <w:t>CanToolApp</w:t>
      </w:r>
      <w:r>
        <w:rPr>
          <w:rFonts w:hint="eastAsia"/>
        </w:rPr>
        <w:t>使用</w:t>
      </w:r>
      <w:r>
        <w:rPr>
          <w:rFonts w:hint="eastAsia"/>
        </w:rPr>
        <w:t>GUI</w:t>
      </w:r>
      <w:r>
        <w:rPr>
          <w:rFonts w:hint="eastAsia"/>
        </w:rPr>
        <w:t>界面对接收和发送的</w:t>
      </w:r>
      <w:r>
        <w:rPr>
          <w:rFonts w:hint="eastAsia"/>
        </w:rPr>
        <w:t>CAN</w:t>
      </w:r>
      <w:r>
        <w:rPr>
          <w:rFonts w:hint="eastAsia"/>
        </w:rPr>
        <w:t>信息进行显示。</w:t>
      </w:r>
      <w:r w:rsidR="00812C91">
        <w:rPr>
          <w:rFonts w:hint="eastAsia"/>
        </w:rPr>
        <w:t>需要根据</w:t>
      </w:r>
      <w:r w:rsidR="00812C91">
        <w:rPr>
          <w:rFonts w:hint="eastAsia"/>
        </w:rPr>
        <w:t>CAN</w:t>
      </w:r>
      <w:r w:rsidR="00812C91">
        <w:rPr>
          <w:rFonts w:hint="eastAsia"/>
        </w:rPr>
        <w:t>信息及信号描述数据库对接收到的数据字符串进行解析，然后得到</w:t>
      </w:r>
      <w:r w:rsidR="00812C91">
        <w:rPr>
          <w:rFonts w:hint="eastAsia"/>
        </w:rPr>
        <w:t>CAN</w:t>
      </w:r>
      <w:r w:rsidR="00812C91">
        <w:rPr>
          <w:rFonts w:hint="eastAsia"/>
        </w:rPr>
        <w:t>信息中包含的各种</w:t>
      </w:r>
      <w:r w:rsidR="00812C91">
        <w:rPr>
          <w:rFonts w:hint="eastAsia"/>
        </w:rPr>
        <w:t>CAN</w:t>
      </w:r>
      <w:r w:rsidR="00812C91">
        <w:rPr>
          <w:rFonts w:hint="eastAsia"/>
        </w:rPr>
        <w:t>信号</w:t>
      </w:r>
      <w:r w:rsidR="00905B89">
        <w:rPr>
          <w:rFonts w:hint="eastAsia"/>
        </w:rPr>
        <w:t>值</w:t>
      </w:r>
      <w:r w:rsidR="00812C91">
        <w:rPr>
          <w:rFonts w:hint="eastAsia"/>
        </w:rPr>
        <w:t>，将此</w:t>
      </w:r>
      <w:r w:rsidR="00812C91">
        <w:rPr>
          <w:rFonts w:hint="eastAsia"/>
        </w:rPr>
        <w:t>CAN</w:t>
      </w:r>
      <w:r w:rsidR="00812C91">
        <w:rPr>
          <w:rFonts w:hint="eastAsia"/>
        </w:rPr>
        <w:t>信号</w:t>
      </w:r>
      <w:r w:rsidR="00905B89">
        <w:rPr>
          <w:rFonts w:hint="eastAsia"/>
        </w:rPr>
        <w:t>值</w:t>
      </w:r>
      <w:r w:rsidR="00812C91">
        <w:rPr>
          <w:rFonts w:hint="eastAsia"/>
        </w:rPr>
        <w:t>进一步进行计算</w:t>
      </w:r>
      <w:r w:rsidR="00905B89">
        <w:rPr>
          <w:rFonts w:hint="eastAsia"/>
        </w:rPr>
        <w:t>，</w:t>
      </w:r>
      <w:r w:rsidR="00812C91">
        <w:rPr>
          <w:rFonts w:hint="eastAsia"/>
        </w:rPr>
        <w:t>还原该信号所代表的物理</w:t>
      </w:r>
      <w:r w:rsidR="00750F00">
        <w:rPr>
          <w:rFonts w:hint="eastAsia"/>
        </w:rPr>
        <w:t>量的</w:t>
      </w:r>
      <w:r w:rsidR="00812C91">
        <w:rPr>
          <w:rFonts w:hint="eastAsia"/>
        </w:rPr>
        <w:t>信息，并显示在</w:t>
      </w:r>
      <w:r w:rsidR="00812C91">
        <w:rPr>
          <w:rFonts w:hint="eastAsia"/>
        </w:rPr>
        <w:t>GUI</w:t>
      </w:r>
      <w:r w:rsidR="00812C91">
        <w:rPr>
          <w:rFonts w:hint="eastAsia"/>
        </w:rPr>
        <w:t>界面上。要发送的</w:t>
      </w:r>
      <w:r w:rsidR="00812C91">
        <w:rPr>
          <w:rFonts w:hint="eastAsia"/>
        </w:rPr>
        <w:t>CAN</w:t>
      </w:r>
      <w:r w:rsidR="00812C91">
        <w:rPr>
          <w:rFonts w:hint="eastAsia"/>
        </w:rPr>
        <w:t>信息也采用同种方式将用户输入的物理值转换为</w:t>
      </w:r>
      <w:r w:rsidR="00812C91">
        <w:rPr>
          <w:rFonts w:hint="eastAsia"/>
        </w:rPr>
        <w:t>CAN</w:t>
      </w:r>
      <w:r w:rsidR="00812C91">
        <w:rPr>
          <w:rFonts w:hint="eastAsia"/>
        </w:rPr>
        <w:t>信号，并依据</w:t>
      </w:r>
      <w:r w:rsidR="00812C91">
        <w:rPr>
          <w:rFonts w:hint="eastAsia"/>
        </w:rPr>
        <w:t>CAN</w:t>
      </w:r>
      <w:r w:rsidR="00812C91">
        <w:rPr>
          <w:rFonts w:hint="eastAsia"/>
        </w:rPr>
        <w:t>信号描述数据库将属于同一个</w:t>
      </w:r>
      <w:r w:rsidR="00812C91">
        <w:rPr>
          <w:rFonts w:hint="eastAsia"/>
        </w:rPr>
        <w:t>CANID</w:t>
      </w:r>
      <w:r w:rsidR="00812C91">
        <w:rPr>
          <w:rFonts w:hint="eastAsia"/>
        </w:rPr>
        <w:t>的</w:t>
      </w:r>
      <w:r w:rsidR="00B84E2A">
        <w:rPr>
          <w:rFonts w:hint="eastAsia"/>
        </w:rPr>
        <w:t>信号合成为字符串发送给</w:t>
      </w:r>
      <w:r w:rsidR="00B84E2A">
        <w:rPr>
          <w:rFonts w:hint="eastAsia"/>
        </w:rPr>
        <w:t>CanTool</w:t>
      </w:r>
      <w:r w:rsidR="00B84E2A">
        <w:rPr>
          <w:rFonts w:hint="eastAsia"/>
        </w:rPr>
        <w:t>装置。</w:t>
      </w:r>
    </w:p>
    <w:p w14:paraId="52220700" w14:textId="77777777" w:rsidR="007F0A98" w:rsidRDefault="00B34204" w:rsidP="004646B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首先要明确</w:t>
      </w:r>
      <w:r>
        <w:rPr>
          <w:rFonts w:hint="eastAsia"/>
        </w:rPr>
        <w:t>CAN</w:t>
      </w:r>
      <w:r>
        <w:rPr>
          <w:rFonts w:hint="eastAsia"/>
        </w:rPr>
        <w:t>信息（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message</w:t>
      </w:r>
      <w:r>
        <w:rPr>
          <w:rFonts w:hint="eastAsia"/>
        </w:rPr>
        <w:t>）是一组</w:t>
      </w:r>
      <w:r w:rsidR="00AA0AB8">
        <w:rPr>
          <w:rFonts w:hint="eastAsia"/>
        </w:rPr>
        <w:t>由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DLC</w:t>
      </w:r>
      <w:r>
        <w:rPr>
          <w:rFonts w:hint="eastAsia"/>
        </w:rPr>
        <w:t>，</w:t>
      </w:r>
      <w:r w:rsidR="00AA0AB8">
        <w:rPr>
          <w:rFonts w:hint="eastAsia"/>
        </w:rPr>
        <w:t>DATA</w:t>
      </w:r>
      <w:r>
        <w:rPr>
          <w:rFonts w:hint="eastAsia"/>
        </w:rPr>
        <w:t>组成的数据信息，</w:t>
      </w:r>
      <w:r>
        <w:rPr>
          <w:rFonts w:hint="eastAsia"/>
        </w:rPr>
        <w:t>DATA</w:t>
      </w:r>
      <w:r>
        <w:rPr>
          <w:rFonts w:hint="eastAsia"/>
        </w:rPr>
        <w:t>最长为</w:t>
      </w:r>
      <w:r>
        <w:rPr>
          <w:rFonts w:hint="eastAsia"/>
        </w:rPr>
        <w:t>8</w:t>
      </w:r>
      <w:r>
        <w:rPr>
          <w:rFonts w:hint="eastAsia"/>
        </w:rPr>
        <w:t>个字节。每个字节有</w:t>
      </w:r>
      <w:r>
        <w:rPr>
          <w:rFonts w:hint="eastAsia"/>
        </w:rPr>
        <w:t>8bit</w:t>
      </w:r>
      <w:r w:rsidR="005B5047">
        <w:rPr>
          <w:rFonts w:hint="eastAsia"/>
        </w:rPr>
        <w:t>共</w:t>
      </w:r>
      <w:r>
        <w:rPr>
          <w:rFonts w:hint="eastAsia"/>
        </w:rPr>
        <w:t>64bit</w:t>
      </w:r>
      <w:r>
        <w:rPr>
          <w:rFonts w:hint="eastAsia"/>
        </w:rPr>
        <w:t>信息。这里的</w:t>
      </w:r>
      <w:r w:rsidR="00AA0AB8">
        <w:rPr>
          <w:rFonts w:hint="eastAsia"/>
        </w:rPr>
        <w:t>DATA</w:t>
      </w:r>
      <w:r>
        <w:rPr>
          <w:rFonts w:hint="eastAsia"/>
        </w:rPr>
        <w:t>是由多个</w:t>
      </w:r>
      <w:r>
        <w:rPr>
          <w:rFonts w:hint="eastAsia"/>
        </w:rPr>
        <w:t>CAN</w:t>
      </w:r>
      <w:r>
        <w:rPr>
          <w:rFonts w:hint="eastAsia"/>
        </w:rPr>
        <w:t>信号是组成的。</w:t>
      </w:r>
      <w:r>
        <w:rPr>
          <w:rFonts w:hint="eastAsia"/>
        </w:rPr>
        <w:t>CAN</w:t>
      </w:r>
      <w:r>
        <w:rPr>
          <w:rFonts w:hint="eastAsia"/>
        </w:rPr>
        <w:t>信号的长度</w:t>
      </w:r>
      <w:r w:rsidR="00945488">
        <w:rPr>
          <w:rFonts w:hint="eastAsia"/>
        </w:rPr>
        <w:t>最小</w:t>
      </w:r>
      <w:r>
        <w:rPr>
          <w:rFonts w:hint="eastAsia"/>
        </w:rPr>
        <w:t>是</w:t>
      </w:r>
      <w:r>
        <w:rPr>
          <w:rFonts w:hint="eastAsia"/>
        </w:rPr>
        <w:t>1bit</w:t>
      </w:r>
      <w:r w:rsidR="00AD7361">
        <w:t>,</w:t>
      </w:r>
      <w:r w:rsidR="00AD7361">
        <w:rPr>
          <w:rFonts w:hint="eastAsia"/>
        </w:rPr>
        <w:t>最长</w:t>
      </w:r>
      <w:r w:rsidR="00AD7361">
        <w:rPr>
          <w:rFonts w:hint="eastAsia"/>
        </w:rPr>
        <w:t>64bit</w:t>
      </w:r>
      <w:r w:rsidR="00945488">
        <w:rPr>
          <w:rFonts w:hint="eastAsia"/>
        </w:rPr>
        <w:t>。</w:t>
      </w:r>
      <w:r w:rsidR="00945488">
        <w:rPr>
          <w:rFonts w:hint="eastAsia"/>
        </w:rPr>
        <w:t>CAN</w:t>
      </w:r>
      <w:r w:rsidR="00945488">
        <w:rPr>
          <w:rFonts w:hint="eastAsia"/>
        </w:rPr>
        <w:t>信号的数值与实际</w:t>
      </w:r>
      <w:r w:rsidR="00AA0AB8">
        <w:rPr>
          <w:rFonts w:hint="eastAsia"/>
        </w:rPr>
        <w:t>它</w:t>
      </w:r>
      <w:r w:rsidR="00E15013">
        <w:rPr>
          <w:rFonts w:hint="eastAsia"/>
        </w:rPr>
        <w:t>所代表的物理量的值</w:t>
      </w:r>
      <w:r w:rsidR="00945488">
        <w:rPr>
          <w:rFonts w:hint="eastAsia"/>
        </w:rPr>
        <w:t>通过</w:t>
      </w:r>
      <w:r w:rsidR="00945488">
        <w:rPr>
          <w:rFonts w:hint="eastAsia"/>
        </w:rPr>
        <w:t>phy=A</w:t>
      </w:r>
      <w:r w:rsidR="00945488">
        <w:t>*</w:t>
      </w:r>
      <w:r w:rsidR="00945488">
        <w:rPr>
          <w:rFonts w:hint="eastAsia"/>
        </w:rPr>
        <w:t>x+B</w:t>
      </w:r>
      <w:r w:rsidR="00945488">
        <w:rPr>
          <w:rFonts w:hint="eastAsia"/>
        </w:rPr>
        <w:t>来计算。</w:t>
      </w:r>
      <w:r w:rsidR="00B46D07">
        <w:rPr>
          <w:rFonts w:hint="eastAsia"/>
        </w:rPr>
        <w:t>其中</w:t>
      </w:r>
      <w:r w:rsidR="00B46D07">
        <w:rPr>
          <w:rFonts w:hint="eastAsia"/>
        </w:rPr>
        <w:t>phy</w:t>
      </w:r>
      <w:r w:rsidR="00B46D07">
        <w:rPr>
          <w:rFonts w:hint="eastAsia"/>
        </w:rPr>
        <w:t>代表物理</w:t>
      </w:r>
      <w:r w:rsidR="00E15013">
        <w:rPr>
          <w:rFonts w:hint="eastAsia"/>
        </w:rPr>
        <w:t>量的</w:t>
      </w:r>
      <w:r w:rsidR="00B46D07">
        <w:rPr>
          <w:rFonts w:hint="eastAsia"/>
        </w:rPr>
        <w:t>值</w:t>
      </w:r>
      <w:r w:rsidR="00E15013">
        <w:rPr>
          <w:rFonts w:hint="eastAsia"/>
        </w:rPr>
        <w:t>，</w:t>
      </w:r>
      <w:r w:rsidR="00B46D07">
        <w:rPr>
          <w:rFonts w:hint="eastAsia"/>
        </w:rPr>
        <w:t>A</w:t>
      </w:r>
      <w:r w:rsidR="00B46D07">
        <w:rPr>
          <w:rFonts w:hint="eastAsia"/>
        </w:rPr>
        <w:t>为</w:t>
      </w:r>
      <w:r w:rsidR="00B46D07">
        <w:rPr>
          <w:rFonts w:hint="eastAsia"/>
        </w:rPr>
        <w:t>1LSB</w:t>
      </w:r>
      <w:r w:rsidR="00644581">
        <w:rPr>
          <w:rFonts w:hint="eastAsia"/>
        </w:rPr>
        <w:t>（</w:t>
      </w:r>
      <w:r w:rsidR="00644581">
        <w:rPr>
          <w:rFonts w:hint="eastAsia"/>
        </w:rPr>
        <w:t>Least</w:t>
      </w:r>
      <w:r w:rsidR="00644581">
        <w:t xml:space="preserve"> Significant Bit</w:t>
      </w:r>
      <w:r w:rsidR="00644581">
        <w:rPr>
          <w:rFonts w:hint="eastAsia"/>
        </w:rPr>
        <w:t>）</w:t>
      </w:r>
      <w:r w:rsidR="00B46D07">
        <w:rPr>
          <w:rFonts w:hint="eastAsia"/>
        </w:rPr>
        <w:t>代表的物理值大小</w:t>
      </w:r>
      <w:r w:rsidR="00E15013">
        <w:rPr>
          <w:rFonts w:hint="eastAsia"/>
        </w:rPr>
        <w:t>，也称</w:t>
      </w:r>
      <w:r w:rsidR="00E15013">
        <w:rPr>
          <w:rFonts w:hint="eastAsia"/>
        </w:rPr>
        <w:t>Factor</w:t>
      </w:r>
      <w:r w:rsidR="00B46D07">
        <w:rPr>
          <w:rFonts w:hint="eastAsia"/>
        </w:rPr>
        <w:t>，</w:t>
      </w:r>
      <w:r w:rsidR="00B46D07">
        <w:rPr>
          <w:rFonts w:hint="eastAsia"/>
        </w:rPr>
        <w:t>x</w:t>
      </w:r>
      <w:r w:rsidR="00B46D07">
        <w:rPr>
          <w:rFonts w:hint="eastAsia"/>
        </w:rPr>
        <w:t>是</w:t>
      </w:r>
      <w:r w:rsidR="00B46D07">
        <w:rPr>
          <w:rFonts w:hint="eastAsia"/>
        </w:rPr>
        <w:t>CAN</w:t>
      </w:r>
      <w:r w:rsidR="00B46D07">
        <w:rPr>
          <w:rFonts w:hint="eastAsia"/>
        </w:rPr>
        <w:t>信号的值，</w:t>
      </w:r>
      <w:r w:rsidR="00B46D07">
        <w:rPr>
          <w:rFonts w:hint="eastAsia"/>
        </w:rPr>
        <w:t>B</w:t>
      </w:r>
      <w:r w:rsidR="00B46D07">
        <w:rPr>
          <w:rFonts w:hint="eastAsia"/>
        </w:rPr>
        <w:t>是物理</w:t>
      </w:r>
      <w:r w:rsidR="00E15013">
        <w:rPr>
          <w:rFonts w:hint="eastAsia"/>
        </w:rPr>
        <w:t>量的</w:t>
      </w:r>
      <w:r w:rsidR="00B46D07">
        <w:rPr>
          <w:rFonts w:hint="eastAsia"/>
        </w:rPr>
        <w:t>偏移量。</w:t>
      </w:r>
      <w:r w:rsidR="00A0213E">
        <w:rPr>
          <w:rFonts w:hint="eastAsia"/>
        </w:rPr>
        <w:t>例如：</w:t>
      </w:r>
      <w:r w:rsidR="00A0213E">
        <w:rPr>
          <w:rFonts w:hint="eastAsia"/>
        </w:rPr>
        <w:t>x=0x10=16</w:t>
      </w:r>
      <w:r w:rsidR="00A0213E">
        <w:rPr>
          <w:rFonts w:hint="eastAsia"/>
        </w:rPr>
        <w:t>，</w:t>
      </w:r>
      <w:r w:rsidR="00A0213E">
        <w:rPr>
          <w:rFonts w:hint="eastAsia"/>
        </w:rPr>
        <w:t xml:space="preserve"> A=0.1</w:t>
      </w:r>
      <w:r w:rsidR="006D6BBC">
        <w:rPr>
          <w:rFonts w:hint="eastAsia"/>
        </w:rPr>
        <w:t>℃</w:t>
      </w:r>
      <w:r w:rsidR="00A0213E">
        <w:rPr>
          <w:rFonts w:hint="eastAsia"/>
        </w:rPr>
        <w:t>，</w:t>
      </w:r>
      <w:r w:rsidR="00A0213E">
        <w:rPr>
          <w:rFonts w:hint="eastAsia"/>
        </w:rPr>
        <w:t>B=-10</w:t>
      </w:r>
      <w:r w:rsidR="006D6BBC">
        <w:rPr>
          <w:rFonts w:hint="eastAsia"/>
        </w:rPr>
        <w:t>℃</w:t>
      </w:r>
      <w:r w:rsidR="00A0213E">
        <w:rPr>
          <w:rFonts w:hint="eastAsia"/>
        </w:rPr>
        <w:t>，则此</w:t>
      </w:r>
      <w:r w:rsidR="00A0213E">
        <w:rPr>
          <w:rFonts w:hint="eastAsia"/>
        </w:rPr>
        <w:t>CAN</w:t>
      </w:r>
      <w:r w:rsidR="00A0213E">
        <w:rPr>
          <w:rFonts w:hint="eastAsia"/>
        </w:rPr>
        <w:t>信号代表的物理值</w:t>
      </w:r>
      <w:r w:rsidR="00A0213E">
        <w:rPr>
          <w:rFonts w:hint="eastAsia"/>
        </w:rPr>
        <w:t>phy=16*0.1-10=</w:t>
      </w:r>
      <w:r w:rsidR="00AA0AB8">
        <w:t>-8.4</w:t>
      </w:r>
      <w:r w:rsidR="00AA0AB8">
        <w:rPr>
          <w:rFonts w:hint="eastAsia"/>
        </w:rPr>
        <w:t>℃。如果用户在</w:t>
      </w:r>
      <w:r w:rsidR="00AA0AB8">
        <w:rPr>
          <w:rFonts w:hint="eastAsia"/>
        </w:rPr>
        <w:t>GUI</w:t>
      </w:r>
      <w:r w:rsidR="00AA0AB8">
        <w:rPr>
          <w:rFonts w:hint="eastAsia"/>
        </w:rPr>
        <w:t>界面上输入了</w:t>
      </w:r>
      <w:r w:rsidR="00AA0AB8">
        <w:rPr>
          <w:rFonts w:hint="eastAsia"/>
        </w:rPr>
        <w:t>15</w:t>
      </w:r>
      <w:r w:rsidR="00AA0AB8">
        <w:rPr>
          <w:rFonts w:hint="eastAsia"/>
        </w:rPr>
        <w:t>℃，希望</w:t>
      </w:r>
      <w:r w:rsidR="00AA0AB8">
        <w:rPr>
          <w:rFonts w:hint="eastAsia"/>
        </w:rPr>
        <w:t>CanTool</w:t>
      </w:r>
      <w:r w:rsidR="006019FF">
        <w:rPr>
          <w:rFonts w:hint="eastAsia"/>
        </w:rPr>
        <w:t>App</w:t>
      </w:r>
      <w:r w:rsidR="00AA0AB8">
        <w:rPr>
          <w:rFonts w:hint="eastAsia"/>
        </w:rPr>
        <w:t>发送</w:t>
      </w:r>
      <w:r w:rsidR="006019FF">
        <w:rPr>
          <w:rFonts w:hint="eastAsia"/>
        </w:rPr>
        <w:t>给</w:t>
      </w:r>
      <w:r w:rsidR="006019FF">
        <w:rPr>
          <w:rFonts w:hint="eastAsia"/>
        </w:rPr>
        <w:t>CanTool</w:t>
      </w:r>
      <w:r w:rsidR="006019FF">
        <w:rPr>
          <w:rFonts w:hint="eastAsia"/>
        </w:rPr>
        <w:t>装置并发送到</w:t>
      </w:r>
      <w:r w:rsidR="006019FF">
        <w:rPr>
          <w:rFonts w:hint="eastAsia"/>
        </w:rPr>
        <w:t>CAN</w:t>
      </w:r>
      <w:r w:rsidR="006019FF">
        <w:rPr>
          <w:rFonts w:hint="eastAsia"/>
        </w:rPr>
        <w:t>总线，那么就需要把此物理</w:t>
      </w:r>
      <w:r w:rsidR="006D6BBC">
        <w:rPr>
          <w:rFonts w:hint="eastAsia"/>
        </w:rPr>
        <w:t>量的数</w:t>
      </w:r>
      <w:r w:rsidR="006019FF">
        <w:rPr>
          <w:rFonts w:hint="eastAsia"/>
        </w:rPr>
        <w:t>值转换为</w:t>
      </w:r>
      <w:r w:rsidR="006019FF">
        <w:rPr>
          <w:rFonts w:hint="eastAsia"/>
        </w:rPr>
        <w:t>CAN</w:t>
      </w:r>
      <w:r w:rsidR="006019FF">
        <w:rPr>
          <w:rFonts w:hint="eastAsia"/>
        </w:rPr>
        <w:t>信号</w:t>
      </w:r>
      <w:r w:rsidR="007F0A98">
        <w:rPr>
          <w:rFonts w:hint="eastAsia"/>
        </w:rPr>
        <w:t>值</w:t>
      </w:r>
      <w:r w:rsidR="006019FF">
        <w:rPr>
          <w:rFonts w:hint="eastAsia"/>
        </w:rPr>
        <w:t>x=</w:t>
      </w:r>
      <w:r w:rsidR="006019FF">
        <w:t>(</w:t>
      </w:r>
      <w:r w:rsidR="006019FF">
        <w:rPr>
          <w:rFonts w:hint="eastAsia"/>
        </w:rPr>
        <w:t>phy-B)</w:t>
      </w:r>
      <w:r w:rsidR="006019FF">
        <w:t>/A=(15-(-10))/0.1=250=0xFA</w:t>
      </w:r>
      <w:r w:rsidR="006019FF">
        <w:rPr>
          <w:rFonts w:hint="eastAsia"/>
        </w:rPr>
        <w:t>，</w:t>
      </w:r>
      <w:r w:rsidR="007F0A98">
        <w:rPr>
          <w:rFonts w:hint="eastAsia"/>
        </w:rPr>
        <w:t>将</w:t>
      </w:r>
      <w:r w:rsidR="007F0A98">
        <w:rPr>
          <w:rFonts w:hint="eastAsia"/>
        </w:rPr>
        <w:t>16</w:t>
      </w:r>
      <w:r w:rsidR="007F0A98">
        <w:rPr>
          <w:rFonts w:hint="eastAsia"/>
        </w:rPr>
        <w:t>进制</w:t>
      </w:r>
      <w:r w:rsidR="007F0A98">
        <w:rPr>
          <w:rFonts w:hint="eastAsia"/>
        </w:rPr>
        <w:t>0xFA</w:t>
      </w:r>
    </w:p>
    <w:p w14:paraId="7E7368BB" w14:textId="77777777" w:rsidR="003A7A96" w:rsidRDefault="006019FF" w:rsidP="004646B5">
      <w:r>
        <w:rPr>
          <w:rFonts w:hint="eastAsia"/>
        </w:rPr>
        <w:t>放到相应的</w:t>
      </w:r>
      <w:r>
        <w:rPr>
          <w:rFonts w:hint="eastAsia"/>
        </w:rPr>
        <w:t>CAN</w:t>
      </w:r>
      <w:r>
        <w:rPr>
          <w:rFonts w:hint="eastAsia"/>
        </w:rPr>
        <w:t>信息中，组成</w:t>
      </w:r>
      <w:r>
        <w:rPr>
          <w:rFonts w:hint="eastAsia"/>
        </w:rPr>
        <w:t>CAN</w:t>
      </w:r>
      <w:r>
        <w:rPr>
          <w:rFonts w:hint="eastAsia"/>
        </w:rPr>
        <w:t>信息字符串发送给</w:t>
      </w:r>
      <w:r>
        <w:rPr>
          <w:rFonts w:hint="eastAsia"/>
        </w:rPr>
        <w:t>CanTool</w:t>
      </w:r>
      <w:r>
        <w:rPr>
          <w:rFonts w:hint="eastAsia"/>
        </w:rPr>
        <w:t>装置。</w:t>
      </w:r>
      <w:r w:rsidR="008B03B3">
        <w:rPr>
          <w:rFonts w:hint="eastAsia"/>
        </w:rPr>
        <w:t>CAN</w:t>
      </w:r>
      <w:r w:rsidR="008B03B3">
        <w:rPr>
          <w:rFonts w:hint="eastAsia"/>
        </w:rPr>
        <w:t>信号使用</w:t>
      </w:r>
      <w:r w:rsidR="008B03B3">
        <w:rPr>
          <w:rFonts w:hint="eastAsia"/>
        </w:rPr>
        <w:t>Intel</w:t>
      </w:r>
      <w:r w:rsidR="008B03B3">
        <w:rPr>
          <w:rFonts w:hint="eastAsia"/>
        </w:rPr>
        <w:t>的</w:t>
      </w:r>
      <w:r w:rsidR="00472355">
        <w:rPr>
          <w:rFonts w:hint="eastAsia"/>
        </w:rPr>
        <w:t>L</w:t>
      </w:r>
      <w:r w:rsidR="008B03B3">
        <w:rPr>
          <w:rFonts w:hint="eastAsia"/>
        </w:rPr>
        <w:t>ittle</w:t>
      </w:r>
      <w:r w:rsidR="00472355">
        <w:t xml:space="preserve"> </w:t>
      </w:r>
      <w:r w:rsidR="008B03B3">
        <w:rPr>
          <w:rFonts w:hint="eastAsia"/>
        </w:rPr>
        <w:t>Endian</w:t>
      </w:r>
      <w:r w:rsidR="008B03B3">
        <w:rPr>
          <w:rFonts w:hint="eastAsia"/>
        </w:rPr>
        <w:t>方式排列在</w:t>
      </w:r>
      <w:r w:rsidR="008B03B3">
        <w:rPr>
          <w:rFonts w:hint="eastAsia"/>
        </w:rPr>
        <w:t>CAN</w:t>
      </w:r>
      <w:r w:rsidR="008B03B3">
        <w:rPr>
          <w:rFonts w:hint="eastAsia"/>
        </w:rPr>
        <w:t>信息</w:t>
      </w:r>
      <w:r w:rsidR="008B03B3">
        <w:rPr>
          <w:rFonts w:hint="eastAsia"/>
        </w:rPr>
        <w:t>DATA</w:t>
      </w:r>
      <w:r w:rsidR="008B03B3">
        <w:rPr>
          <w:rFonts w:hint="eastAsia"/>
        </w:rPr>
        <w:t>中</w:t>
      </w:r>
      <w:r w:rsidR="00226D75">
        <w:rPr>
          <w:rFonts w:hint="eastAsia"/>
        </w:rPr>
        <w:t>，</w:t>
      </w:r>
      <w:r w:rsidR="00F22BEE" w:rsidRPr="002C0E0A">
        <w:rPr>
          <w:rFonts w:hint="eastAsia"/>
          <w:highlight w:val="yellow"/>
        </w:rPr>
        <w:t>排列方式</w:t>
      </w:r>
      <w:r w:rsidR="00277E0D">
        <w:rPr>
          <w:rFonts w:hint="eastAsia"/>
          <w:highlight w:val="yellow"/>
        </w:rPr>
        <w:t>如</w:t>
      </w:r>
      <w:r w:rsidR="00277E0D">
        <w:rPr>
          <w:highlight w:val="yellow"/>
        </w:rPr>
        <w:fldChar w:fldCharType="begin"/>
      </w:r>
      <w:r w:rsidR="00277E0D">
        <w:rPr>
          <w:highlight w:val="yellow"/>
        </w:rPr>
        <w:instrText xml:space="preserve"> </w:instrText>
      </w:r>
      <w:r w:rsidR="00277E0D">
        <w:rPr>
          <w:rFonts w:hint="eastAsia"/>
          <w:highlight w:val="yellow"/>
        </w:rPr>
        <w:instrText>REF _Ref492996523 \h</w:instrText>
      </w:r>
      <w:r w:rsidR="00277E0D">
        <w:rPr>
          <w:highlight w:val="yellow"/>
        </w:rPr>
        <w:instrText xml:space="preserve"> </w:instrText>
      </w:r>
      <w:r w:rsidR="00277E0D">
        <w:rPr>
          <w:highlight w:val="yellow"/>
        </w:rPr>
      </w:r>
      <w:r w:rsidR="00277E0D">
        <w:rPr>
          <w:highlight w:val="yellow"/>
        </w:rPr>
        <w:fldChar w:fldCharType="separate"/>
      </w:r>
      <w:r w:rsidR="00BF2F90">
        <w:rPr>
          <w:rFonts w:hint="eastAsia"/>
        </w:rPr>
        <w:t>图</w:t>
      </w:r>
      <w:r w:rsidR="00BF2F90">
        <w:rPr>
          <w:rFonts w:hint="eastAsia"/>
        </w:rPr>
        <w:t xml:space="preserve"> </w:t>
      </w:r>
      <w:r w:rsidR="00BF2F90">
        <w:rPr>
          <w:noProof/>
        </w:rPr>
        <w:t>2</w:t>
      </w:r>
      <w:r w:rsidR="00277E0D">
        <w:rPr>
          <w:highlight w:val="yellow"/>
        </w:rPr>
        <w:fldChar w:fldCharType="end"/>
      </w:r>
      <w:r w:rsidR="00277E0D">
        <w:rPr>
          <w:rFonts w:hint="eastAsia"/>
          <w:highlight w:val="yellow"/>
        </w:rPr>
        <w:t>所示。</w:t>
      </w:r>
      <w:r w:rsidR="00226D75">
        <w:rPr>
          <w:rFonts w:hint="eastAsia"/>
        </w:rPr>
        <w:t>CAN</w:t>
      </w:r>
      <w:r w:rsidR="00226D75">
        <w:rPr>
          <w:rFonts w:hint="eastAsia"/>
        </w:rPr>
        <w:t>信号</w:t>
      </w:r>
      <w:r w:rsidR="00226D75">
        <w:rPr>
          <w:rFonts w:hint="eastAsia"/>
          <w:highlight w:val="yellow"/>
        </w:rPr>
        <w:t>也可以是按照</w:t>
      </w:r>
      <w:r w:rsidR="00226D75">
        <w:rPr>
          <w:rFonts w:hint="eastAsia"/>
          <w:highlight w:val="yellow"/>
        </w:rPr>
        <w:t>Motorola</w:t>
      </w:r>
      <w:r w:rsidR="00226D75">
        <w:rPr>
          <w:rFonts w:hint="eastAsia"/>
          <w:highlight w:val="yellow"/>
        </w:rPr>
        <w:t>的</w:t>
      </w:r>
      <w:r w:rsidR="00226D75">
        <w:rPr>
          <w:rFonts w:hint="eastAsia"/>
          <w:highlight w:val="yellow"/>
        </w:rPr>
        <w:t>Big</w:t>
      </w:r>
      <w:r w:rsidR="00226D75">
        <w:rPr>
          <w:highlight w:val="yellow"/>
        </w:rPr>
        <w:t xml:space="preserve"> </w:t>
      </w:r>
      <w:r w:rsidR="00226D75">
        <w:rPr>
          <w:rFonts w:hint="eastAsia"/>
          <w:highlight w:val="yellow"/>
        </w:rPr>
        <w:t>Endian</w:t>
      </w:r>
      <w:r w:rsidR="00226D75">
        <w:rPr>
          <w:rFonts w:hint="eastAsia"/>
          <w:highlight w:val="yellow"/>
        </w:rPr>
        <w:t>方式</w:t>
      </w:r>
      <w:r w:rsidR="00226D75">
        <w:rPr>
          <w:rFonts w:hint="eastAsia"/>
        </w:rPr>
        <w:t>排列在</w:t>
      </w:r>
      <w:r w:rsidR="00226D75">
        <w:rPr>
          <w:rFonts w:hint="eastAsia"/>
        </w:rPr>
        <w:t>CAN</w:t>
      </w:r>
      <w:r w:rsidR="00226D75">
        <w:rPr>
          <w:rFonts w:hint="eastAsia"/>
        </w:rPr>
        <w:t>信息</w:t>
      </w:r>
      <w:r w:rsidR="00226D75">
        <w:rPr>
          <w:rFonts w:hint="eastAsia"/>
        </w:rPr>
        <w:t>DATA</w:t>
      </w:r>
      <w:r w:rsidR="00226D75">
        <w:rPr>
          <w:rFonts w:hint="eastAsia"/>
        </w:rPr>
        <w:t>中，其排列方式如</w:t>
      </w:r>
      <w:r w:rsidR="00B9491D">
        <w:fldChar w:fldCharType="begin"/>
      </w:r>
      <w:r w:rsidR="00B9491D">
        <w:instrText xml:space="preserve"> </w:instrText>
      </w:r>
      <w:r w:rsidR="00B9491D">
        <w:rPr>
          <w:rFonts w:hint="eastAsia"/>
        </w:rPr>
        <w:instrText>REF _Ref493011025 \h</w:instrText>
      </w:r>
      <w:r w:rsidR="00B9491D">
        <w:instrText xml:space="preserve"> </w:instrText>
      </w:r>
      <w:r w:rsidR="00B9491D">
        <w:fldChar w:fldCharType="separate"/>
      </w:r>
      <w:r w:rsidR="00B9491D">
        <w:rPr>
          <w:rFonts w:hint="eastAsia"/>
        </w:rPr>
        <w:t>图</w:t>
      </w:r>
      <w:r w:rsidR="00B9491D">
        <w:rPr>
          <w:rFonts w:hint="eastAsia"/>
        </w:rPr>
        <w:t xml:space="preserve"> </w:t>
      </w:r>
      <w:r w:rsidR="00B9491D">
        <w:rPr>
          <w:noProof/>
        </w:rPr>
        <w:t>3</w:t>
      </w:r>
      <w:r w:rsidR="00B9491D">
        <w:fldChar w:fldCharType="end"/>
      </w:r>
      <w:r w:rsidR="00226D75">
        <w:rPr>
          <w:rFonts w:hint="eastAsia"/>
        </w:rPr>
        <w:t>所示。</w:t>
      </w:r>
      <w:r w:rsidR="007F0A98">
        <w:rPr>
          <w:rFonts w:hint="eastAsia"/>
        </w:rPr>
        <w:t>具体使用哪种方式，可以有用户</w:t>
      </w:r>
      <w:r w:rsidR="00FD6703">
        <w:rPr>
          <w:rFonts w:hint="eastAsia"/>
        </w:rPr>
        <w:t>在</w:t>
      </w:r>
      <w:r w:rsidR="00FD6703">
        <w:rPr>
          <w:rFonts w:hint="eastAsia"/>
        </w:rPr>
        <w:t>CAN</w:t>
      </w:r>
      <w:r w:rsidR="00FD6703">
        <w:rPr>
          <w:rFonts w:hint="eastAsia"/>
        </w:rPr>
        <w:t>信号描述数据库中</w:t>
      </w:r>
      <w:r w:rsidR="007F0A98">
        <w:rPr>
          <w:rFonts w:hint="eastAsia"/>
        </w:rPr>
        <w:t>指定。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C0E0A" w14:paraId="2DB4B632" w14:textId="77777777" w:rsidTr="00D47B71">
        <w:tc>
          <w:tcPr>
            <w:tcW w:w="4788" w:type="dxa"/>
            <w:shd w:val="clear" w:color="auto" w:fill="auto"/>
          </w:tcPr>
          <w:p w14:paraId="2C85D70E" w14:textId="77777777" w:rsidR="002C0E0A" w:rsidRDefault="002C0E0A" w:rsidP="00D47B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</w:t>
            </w:r>
            <w:r>
              <w:t xml:space="preserve"> 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顺序（</w:t>
            </w:r>
            <w:r>
              <w:rPr>
                <w:rFonts w:hint="eastAsia"/>
              </w:rPr>
              <w:t>intel</w:t>
            </w:r>
            <w:r>
              <w:rPr>
                <w:rFonts w:hint="eastAsia"/>
              </w:rPr>
              <w:t>格式）</w:t>
            </w:r>
          </w:p>
        </w:tc>
        <w:tc>
          <w:tcPr>
            <w:tcW w:w="4788" w:type="dxa"/>
            <w:shd w:val="clear" w:color="auto" w:fill="auto"/>
          </w:tcPr>
          <w:p w14:paraId="2597F726" w14:textId="77777777" w:rsidR="002C0E0A" w:rsidRDefault="002C0E0A" w:rsidP="00D47B71">
            <w:pPr>
              <w:jc w:val="center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信号占据多个字节时</w:t>
            </w:r>
          </w:p>
          <w:p w14:paraId="51F13615" w14:textId="77777777" w:rsidR="002C0E0A" w:rsidRDefault="002C0E0A" w:rsidP="00D47B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MSB</w:t>
            </w:r>
            <w:r>
              <w:rPr>
                <w:rFonts w:hint="eastAsia"/>
              </w:rPr>
              <w:t>的顺序如下</w:t>
            </w:r>
          </w:p>
        </w:tc>
      </w:tr>
      <w:tr w:rsidR="002C0E0A" w14:paraId="7A7FA9CB" w14:textId="77777777" w:rsidTr="00D47B71">
        <w:tc>
          <w:tcPr>
            <w:tcW w:w="4788" w:type="dxa"/>
            <w:shd w:val="clear" w:color="auto" w:fill="auto"/>
          </w:tcPr>
          <w:p w14:paraId="08BE6B97" w14:textId="77777777" w:rsidR="0052515B" w:rsidRDefault="0052515B" w:rsidP="00D47B71">
            <w:pPr>
              <w:jc w:val="center"/>
              <w:rPr>
                <w:noProof/>
              </w:rPr>
            </w:pPr>
          </w:p>
          <w:p w14:paraId="0C324804" w14:textId="60481066" w:rsidR="002C0E0A" w:rsidRDefault="009B729A" w:rsidP="00D47B71">
            <w:pPr>
              <w:jc w:val="center"/>
              <w:rPr>
                <w:noProof/>
              </w:rPr>
            </w:pPr>
            <w:r w:rsidRPr="007F7246">
              <w:rPr>
                <w:noProof/>
              </w:rPr>
              <w:drawing>
                <wp:inline distT="0" distB="0" distL="0" distR="0" wp14:anchorId="1A6FAF8D" wp14:editId="6A086CF0">
                  <wp:extent cx="2773045" cy="1206500"/>
                  <wp:effectExtent l="0" t="0" r="0" b="1270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045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171DC" w14:textId="77777777" w:rsidR="0052515B" w:rsidRDefault="0052515B" w:rsidP="00D47B71">
            <w:pPr>
              <w:jc w:val="center"/>
              <w:rPr>
                <w:noProof/>
              </w:rPr>
            </w:pPr>
            <w:r>
              <w:rPr>
                <w:noProof/>
              </w:rPr>
              <w:t>M</w:t>
            </w:r>
            <w:r>
              <w:rPr>
                <w:rFonts w:hint="eastAsia"/>
                <w:noProof/>
              </w:rPr>
              <w:t>sb</w:t>
            </w:r>
            <w:r>
              <w:rPr>
                <w:noProof/>
              </w:rPr>
              <w:t>:most significant bit</w:t>
            </w:r>
          </w:p>
          <w:p w14:paraId="5279C56F" w14:textId="77777777" w:rsidR="0052515B" w:rsidRDefault="0052515B" w:rsidP="0052515B">
            <w:pPr>
              <w:rPr>
                <w:rFonts w:hint="eastAsia"/>
              </w:rPr>
            </w:pPr>
          </w:p>
        </w:tc>
        <w:tc>
          <w:tcPr>
            <w:tcW w:w="4788" w:type="dxa"/>
            <w:shd w:val="clear" w:color="auto" w:fill="auto"/>
          </w:tcPr>
          <w:p w14:paraId="24981C3A" w14:textId="2C369426" w:rsidR="002C0E0A" w:rsidRDefault="009B729A" w:rsidP="00D47B71">
            <w:pPr>
              <w:jc w:val="center"/>
              <w:rPr>
                <w:rFonts w:hint="eastAsia"/>
              </w:rPr>
            </w:pPr>
            <w:r w:rsidRPr="007F7246">
              <w:rPr>
                <w:noProof/>
              </w:rPr>
              <w:drawing>
                <wp:inline distT="0" distB="0" distL="0" distR="0" wp14:anchorId="49AE7D21" wp14:editId="22302635">
                  <wp:extent cx="2495550" cy="1671320"/>
                  <wp:effectExtent l="0" t="0" r="0" b="508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67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1D0F4" w14:textId="77777777" w:rsidR="002C0E0A" w:rsidRDefault="002C0E0A" w:rsidP="002C0E0A">
      <w:pPr>
        <w:pStyle w:val="af"/>
        <w:jc w:val="center"/>
      </w:pPr>
      <w:bookmarkStart w:id="5" w:name="_Ref49299652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E7B87">
        <w:rPr>
          <w:noProof/>
        </w:rPr>
        <w:t>2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>CAN</w:t>
      </w:r>
      <w:r>
        <w:rPr>
          <w:rFonts w:hint="eastAsia"/>
        </w:rPr>
        <w:t>信号在</w:t>
      </w:r>
      <w:r>
        <w:rPr>
          <w:rFonts w:hint="eastAsia"/>
        </w:rPr>
        <w:t>CAN</w:t>
      </w:r>
      <w:r>
        <w:rPr>
          <w:rFonts w:hint="eastAsia"/>
        </w:rPr>
        <w:t>信息中的排列方式（</w:t>
      </w:r>
      <w:r>
        <w:rPr>
          <w:rFonts w:hint="eastAsia"/>
        </w:rPr>
        <w:t>Intel</w:t>
      </w:r>
      <w:r>
        <w:rPr>
          <w:rFonts w:hint="eastAsia"/>
        </w:rPr>
        <w:t>格式）</w:t>
      </w:r>
    </w:p>
    <w:p w14:paraId="70D9CC05" w14:textId="77777777" w:rsidR="00DC2E93" w:rsidRPr="00DC2E93" w:rsidRDefault="00DC2E93" w:rsidP="00DC2E93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26D75" w14:paraId="59F764FD" w14:textId="77777777" w:rsidTr="00D47B71">
        <w:tc>
          <w:tcPr>
            <w:tcW w:w="4788" w:type="dxa"/>
            <w:shd w:val="clear" w:color="auto" w:fill="auto"/>
          </w:tcPr>
          <w:p w14:paraId="6E74E289" w14:textId="77777777" w:rsidR="00226D75" w:rsidRDefault="00226D75" w:rsidP="00D47B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</w:t>
            </w:r>
            <w:r>
              <w:t xml:space="preserve"> 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顺序（</w:t>
            </w:r>
            <w:r>
              <w:t>Motorola</w:t>
            </w:r>
            <w:r>
              <w:rPr>
                <w:rFonts w:hint="eastAsia"/>
              </w:rPr>
              <w:t>格式）</w:t>
            </w:r>
          </w:p>
        </w:tc>
        <w:tc>
          <w:tcPr>
            <w:tcW w:w="4788" w:type="dxa"/>
            <w:shd w:val="clear" w:color="auto" w:fill="auto"/>
          </w:tcPr>
          <w:p w14:paraId="15239264" w14:textId="77777777" w:rsidR="00226D75" w:rsidRDefault="00226D75" w:rsidP="00D47B71">
            <w:pPr>
              <w:jc w:val="center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信号占据多个字节时</w:t>
            </w:r>
          </w:p>
          <w:p w14:paraId="10B3BA1B" w14:textId="77777777" w:rsidR="00226D75" w:rsidRDefault="00226D75" w:rsidP="00D47B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MSB</w:t>
            </w:r>
            <w:r>
              <w:rPr>
                <w:rFonts w:hint="eastAsia"/>
              </w:rPr>
              <w:t>的顺序如下</w:t>
            </w:r>
          </w:p>
        </w:tc>
      </w:tr>
      <w:tr w:rsidR="00226D75" w14:paraId="7EB4AD6D" w14:textId="77777777" w:rsidTr="00D47B71">
        <w:tc>
          <w:tcPr>
            <w:tcW w:w="4788" w:type="dxa"/>
            <w:shd w:val="clear" w:color="auto" w:fill="auto"/>
          </w:tcPr>
          <w:p w14:paraId="02EA2D2F" w14:textId="77777777" w:rsidR="00226D75" w:rsidRDefault="00226D75" w:rsidP="00D47B71">
            <w:pPr>
              <w:jc w:val="center"/>
              <w:rPr>
                <w:noProof/>
              </w:rPr>
            </w:pPr>
          </w:p>
          <w:p w14:paraId="6CD40D6F" w14:textId="6286A740" w:rsidR="00226D75" w:rsidRDefault="009B729A" w:rsidP="00D47B71">
            <w:pPr>
              <w:jc w:val="center"/>
              <w:rPr>
                <w:noProof/>
              </w:rPr>
            </w:pPr>
            <w:r w:rsidRPr="007F7246">
              <w:rPr>
                <w:noProof/>
              </w:rPr>
              <w:drawing>
                <wp:inline distT="0" distB="0" distL="0" distR="0" wp14:anchorId="46033637" wp14:editId="7E8F824C">
                  <wp:extent cx="2773045" cy="1206500"/>
                  <wp:effectExtent l="0" t="0" r="0" b="1270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045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143F5C" w14:textId="77777777" w:rsidR="00226D75" w:rsidRDefault="00226D75" w:rsidP="00D47B71">
            <w:pPr>
              <w:jc w:val="center"/>
              <w:rPr>
                <w:noProof/>
              </w:rPr>
            </w:pPr>
            <w:r>
              <w:rPr>
                <w:noProof/>
              </w:rPr>
              <w:t>M</w:t>
            </w:r>
            <w:r>
              <w:rPr>
                <w:rFonts w:hint="eastAsia"/>
                <w:noProof/>
              </w:rPr>
              <w:t>sb</w:t>
            </w:r>
            <w:r>
              <w:rPr>
                <w:noProof/>
              </w:rPr>
              <w:t>:most significant bit</w:t>
            </w:r>
          </w:p>
          <w:p w14:paraId="09CF6359" w14:textId="77777777" w:rsidR="00226D75" w:rsidRDefault="00226D75" w:rsidP="00FF7171">
            <w:pPr>
              <w:rPr>
                <w:rFonts w:hint="eastAsia"/>
              </w:rPr>
            </w:pPr>
          </w:p>
        </w:tc>
        <w:tc>
          <w:tcPr>
            <w:tcW w:w="4788" w:type="dxa"/>
            <w:shd w:val="clear" w:color="auto" w:fill="auto"/>
          </w:tcPr>
          <w:p w14:paraId="74230646" w14:textId="49941E4B" w:rsidR="00226D75" w:rsidRDefault="009B729A" w:rsidP="00D47B71">
            <w:pPr>
              <w:jc w:val="center"/>
              <w:rPr>
                <w:rFonts w:hint="eastAsia"/>
              </w:rPr>
            </w:pPr>
            <w:r w:rsidRPr="007F7246">
              <w:rPr>
                <w:noProof/>
              </w:rPr>
              <w:drawing>
                <wp:inline distT="0" distB="0" distL="0" distR="0" wp14:anchorId="0443A843" wp14:editId="7B74C41A">
                  <wp:extent cx="2360930" cy="1925955"/>
                  <wp:effectExtent l="0" t="0" r="1270" b="444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192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6E347E" w14:textId="77777777" w:rsidR="00226D75" w:rsidRDefault="00226D75" w:rsidP="00DC2E93">
      <w:pPr>
        <w:pStyle w:val="af"/>
        <w:jc w:val="center"/>
      </w:pPr>
      <w:bookmarkStart w:id="6" w:name="_Ref49301102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E7B87">
        <w:rPr>
          <w:noProof/>
        </w:rPr>
        <w:t>3</w:t>
      </w:r>
      <w:r>
        <w:fldChar w:fldCharType="end"/>
      </w:r>
      <w:bookmarkEnd w:id="6"/>
      <w:r>
        <w:t xml:space="preserve"> </w:t>
      </w:r>
      <w:r>
        <w:rPr>
          <w:rFonts w:hint="eastAsia"/>
        </w:rPr>
        <w:t>CAN</w:t>
      </w:r>
      <w:r>
        <w:rPr>
          <w:rFonts w:hint="eastAsia"/>
        </w:rPr>
        <w:t>信号在</w:t>
      </w:r>
      <w:r>
        <w:rPr>
          <w:rFonts w:hint="eastAsia"/>
        </w:rPr>
        <w:t>CAN</w:t>
      </w:r>
      <w:r>
        <w:rPr>
          <w:rFonts w:hint="eastAsia"/>
        </w:rPr>
        <w:t>信息中的排列方式（</w:t>
      </w:r>
      <w:r>
        <w:t>Motorola</w:t>
      </w:r>
      <w:r>
        <w:rPr>
          <w:rFonts w:hint="eastAsia"/>
        </w:rPr>
        <w:t>格式）</w:t>
      </w:r>
      <w:r w:rsidR="00336A39">
        <w:rPr>
          <w:rFonts w:hint="eastAsia"/>
        </w:rPr>
        <w:t xml:space="preserve">    </w:t>
      </w:r>
    </w:p>
    <w:p w14:paraId="42E0B664" w14:textId="77777777" w:rsidR="00226D75" w:rsidRDefault="00226D75" w:rsidP="00336A39"/>
    <w:p w14:paraId="41C1F478" w14:textId="77777777" w:rsidR="00336A39" w:rsidRDefault="00336A39" w:rsidP="00336A39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CAN</w:t>
      </w:r>
      <w:r>
        <w:rPr>
          <w:rFonts w:hint="eastAsia"/>
        </w:rPr>
        <w:t>信息及信号描述数据库”的格式如</w:t>
      </w:r>
      <w:r>
        <w:fldChar w:fldCharType="begin"/>
      </w:r>
      <w:r>
        <w:instrText xml:space="preserve"> REF _Ref493000325 \h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 w:rsidR="0067609A">
        <w:t>。</w:t>
      </w:r>
      <w:r w:rsidR="00A6414B">
        <w:rPr>
          <w:rFonts w:hint="eastAsia"/>
        </w:rPr>
        <w:t>CAN</w:t>
      </w:r>
      <w:r w:rsidR="00A6414B">
        <w:rPr>
          <w:rFonts w:hint="eastAsia"/>
        </w:rPr>
        <w:t>信号描述数据库格式如</w:t>
      </w:r>
      <w:r w:rsidR="00A6414B">
        <w:fldChar w:fldCharType="begin"/>
      </w:r>
      <w:r w:rsidR="00A6414B">
        <w:instrText xml:space="preserve"> </w:instrText>
      </w:r>
      <w:r w:rsidR="00A6414B">
        <w:rPr>
          <w:rFonts w:hint="eastAsia"/>
        </w:rPr>
        <w:instrText>REF _Ref493010674 \h</w:instrText>
      </w:r>
      <w:r w:rsidR="00A6414B">
        <w:instrText xml:space="preserve"> </w:instrText>
      </w:r>
      <w:r w:rsidR="00A6414B">
        <w:fldChar w:fldCharType="separate"/>
      </w:r>
      <w:r w:rsidR="00A6414B">
        <w:rPr>
          <w:rFonts w:hint="eastAsia"/>
        </w:rPr>
        <w:t>表</w:t>
      </w:r>
      <w:r w:rsidR="00A6414B">
        <w:rPr>
          <w:rFonts w:hint="eastAsia"/>
        </w:rPr>
        <w:t xml:space="preserve"> </w:t>
      </w:r>
      <w:r w:rsidR="00A6414B">
        <w:rPr>
          <w:noProof/>
        </w:rPr>
        <w:t>3</w:t>
      </w:r>
      <w:r w:rsidR="00A6414B">
        <w:fldChar w:fldCharType="end"/>
      </w:r>
      <w:r w:rsidR="00A6414B">
        <w:rPr>
          <w:rFonts w:hint="eastAsia"/>
        </w:rPr>
        <w:t>所示。</w:t>
      </w:r>
    </w:p>
    <w:p w14:paraId="48CC66C7" w14:textId="77777777" w:rsidR="00336A39" w:rsidRDefault="00336A39" w:rsidP="00336A39"/>
    <w:p w14:paraId="648FA932" w14:textId="77777777" w:rsidR="00336A39" w:rsidRDefault="00336A39" w:rsidP="00336A39">
      <w:pPr>
        <w:pStyle w:val="af"/>
      </w:pPr>
      <w:bookmarkStart w:id="7" w:name="_Ref49300032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23B02">
        <w:rPr>
          <w:noProof/>
        </w:rPr>
        <w:t>2</w:t>
      </w:r>
      <w:r>
        <w:fldChar w:fldCharType="end"/>
      </w:r>
      <w:bookmarkEnd w:id="7"/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CAN</w:t>
      </w:r>
      <w:r>
        <w:rPr>
          <w:rFonts w:hint="eastAsia"/>
        </w:rPr>
        <w:t>信息</w:t>
      </w:r>
      <w:r w:rsidR="00447372">
        <w:rPr>
          <w:rFonts w:hint="eastAsia"/>
        </w:rPr>
        <w:t>Message</w:t>
      </w:r>
      <w:r>
        <w:rPr>
          <w:rFonts w:hint="eastAsia"/>
        </w:rPr>
        <w:t>描述数据库”格式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3"/>
        <w:gridCol w:w="982"/>
        <w:gridCol w:w="1362"/>
        <w:gridCol w:w="5869"/>
      </w:tblGrid>
      <w:tr w:rsidR="00EE7D3A" w14:paraId="2C379785" w14:textId="77777777" w:rsidTr="00D47B71">
        <w:trPr>
          <w:cantSplit/>
          <w:tblHeader/>
        </w:trPr>
        <w:tc>
          <w:tcPr>
            <w:tcW w:w="1385" w:type="dxa"/>
            <w:shd w:val="clear" w:color="auto" w:fill="auto"/>
          </w:tcPr>
          <w:p w14:paraId="765AD940" w14:textId="77777777" w:rsidR="00AC14D0" w:rsidRDefault="00AC14D0" w:rsidP="00336A39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983" w:type="dxa"/>
            <w:shd w:val="clear" w:color="auto" w:fill="auto"/>
          </w:tcPr>
          <w:p w14:paraId="164D5048" w14:textId="77777777" w:rsidR="00AC14D0" w:rsidRDefault="00AC14D0" w:rsidP="00336A39">
            <w:r>
              <w:rPr>
                <w:rFonts w:hint="eastAsia"/>
              </w:rPr>
              <w:t>类型</w:t>
            </w:r>
          </w:p>
        </w:tc>
        <w:tc>
          <w:tcPr>
            <w:tcW w:w="1363" w:type="dxa"/>
            <w:shd w:val="clear" w:color="auto" w:fill="auto"/>
          </w:tcPr>
          <w:p w14:paraId="2F0DA084" w14:textId="77777777" w:rsidR="00AC14D0" w:rsidRDefault="00AC14D0" w:rsidP="00336A39">
            <w:pPr>
              <w:rPr>
                <w:rFonts w:hint="eastAsia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5875" w:type="dxa"/>
            <w:shd w:val="clear" w:color="auto" w:fill="auto"/>
          </w:tcPr>
          <w:p w14:paraId="38D3B0EF" w14:textId="77777777" w:rsidR="00AC14D0" w:rsidRDefault="00AC14D0" w:rsidP="00336A3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E7D3A" w14:paraId="4F220C90" w14:textId="77777777" w:rsidTr="00D47B71">
        <w:tc>
          <w:tcPr>
            <w:tcW w:w="1394" w:type="dxa"/>
            <w:shd w:val="clear" w:color="auto" w:fill="auto"/>
          </w:tcPr>
          <w:p w14:paraId="6BBC82DC" w14:textId="77777777" w:rsidR="00AC14D0" w:rsidRDefault="00EE7D3A" w:rsidP="00336A39">
            <w:pPr>
              <w:rPr>
                <w:rFonts w:hint="eastAsia"/>
              </w:rPr>
            </w:pPr>
            <w:r>
              <w:rPr>
                <w:rFonts w:hint="eastAsia"/>
              </w:rPr>
              <w:t>CANmessage</w:t>
            </w:r>
            <w:r>
              <w:rPr>
                <w:rFonts w:hint="eastAsia"/>
              </w:rPr>
              <w:t>标识符</w:t>
            </w:r>
          </w:p>
          <w:p w14:paraId="39F51EF1" w14:textId="77777777" w:rsidR="00AC14D0" w:rsidRDefault="00AC14D0" w:rsidP="00336A39">
            <w:pPr>
              <w:rPr>
                <w:rFonts w:hint="eastAsia"/>
              </w:rPr>
            </w:pPr>
          </w:p>
        </w:tc>
        <w:tc>
          <w:tcPr>
            <w:tcW w:w="894" w:type="dxa"/>
            <w:shd w:val="clear" w:color="auto" w:fill="auto"/>
          </w:tcPr>
          <w:p w14:paraId="0BB0E87C" w14:textId="77777777" w:rsidR="00AC14D0" w:rsidRDefault="00FC5979" w:rsidP="009B7482">
            <w:pPr>
              <w:rPr>
                <w:rFonts w:hint="eastAsia"/>
              </w:rPr>
            </w:pPr>
            <w:r>
              <w:t>char[32]</w:t>
            </w:r>
          </w:p>
        </w:tc>
        <w:tc>
          <w:tcPr>
            <w:tcW w:w="1364" w:type="dxa"/>
            <w:shd w:val="clear" w:color="auto" w:fill="auto"/>
          </w:tcPr>
          <w:p w14:paraId="1CD383DD" w14:textId="77777777" w:rsidR="00AC14D0" w:rsidRDefault="00AC14D0" w:rsidP="00336A39">
            <w:pPr>
              <w:rPr>
                <w:rFonts w:hint="eastAsia"/>
              </w:rPr>
            </w:pPr>
            <w:r>
              <w:rPr>
                <w:rFonts w:hint="eastAsia"/>
              </w:rPr>
              <w:t>BO</w:t>
            </w:r>
            <w:r>
              <w:t>_</w:t>
            </w:r>
          </w:p>
        </w:tc>
        <w:tc>
          <w:tcPr>
            <w:tcW w:w="5954" w:type="dxa"/>
            <w:shd w:val="clear" w:color="auto" w:fill="auto"/>
          </w:tcPr>
          <w:p w14:paraId="79766C34" w14:textId="77777777" w:rsidR="00AC14D0" w:rsidRDefault="00EE7D3A" w:rsidP="00336A39">
            <w:pPr>
              <w:rPr>
                <w:rFonts w:hint="eastAsia"/>
              </w:rPr>
            </w:pPr>
            <w:r>
              <w:rPr>
                <w:rFonts w:hint="eastAsia"/>
              </w:rPr>
              <w:t>固定为</w:t>
            </w:r>
            <w:r w:rsidR="00AC14D0">
              <w:rPr>
                <w:rFonts w:hint="eastAsia"/>
              </w:rPr>
              <w:t>BO_</w:t>
            </w:r>
          </w:p>
        </w:tc>
      </w:tr>
      <w:tr w:rsidR="00EE7D3A" w14:paraId="2C8B3A65" w14:textId="77777777" w:rsidTr="00D47B71">
        <w:tc>
          <w:tcPr>
            <w:tcW w:w="1394" w:type="dxa"/>
            <w:vMerge w:val="restart"/>
            <w:shd w:val="clear" w:color="auto" w:fill="auto"/>
          </w:tcPr>
          <w:p w14:paraId="6848CBF3" w14:textId="77777777" w:rsidR="00AC14D0" w:rsidRDefault="00AC14D0" w:rsidP="00336A3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vMerge w:val="restart"/>
            <w:shd w:val="clear" w:color="auto" w:fill="auto"/>
          </w:tcPr>
          <w:p w14:paraId="4BC508BC" w14:textId="77777777" w:rsidR="00AC14D0" w:rsidRDefault="00FC5979" w:rsidP="00336A39">
            <w:pPr>
              <w:rPr>
                <w:rFonts w:hint="eastAsia"/>
              </w:rPr>
            </w:pPr>
            <w:r>
              <w:t>uint32</w:t>
            </w:r>
          </w:p>
        </w:tc>
        <w:tc>
          <w:tcPr>
            <w:tcW w:w="1364" w:type="dxa"/>
            <w:shd w:val="clear" w:color="auto" w:fill="auto"/>
          </w:tcPr>
          <w:p w14:paraId="60ECFDDF" w14:textId="77777777" w:rsidR="00AC14D0" w:rsidRDefault="00AC14D0" w:rsidP="00336A39">
            <w:pPr>
              <w:rPr>
                <w:rFonts w:hint="eastAsia"/>
              </w:rPr>
            </w:pPr>
            <w:r w:rsidRPr="009B7482">
              <w:t>2148606241</w:t>
            </w:r>
          </w:p>
        </w:tc>
        <w:tc>
          <w:tcPr>
            <w:tcW w:w="5954" w:type="dxa"/>
            <w:shd w:val="clear" w:color="auto" w:fill="auto"/>
          </w:tcPr>
          <w:p w14:paraId="7ED42B3A" w14:textId="77777777" w:rsidR="00AC14D0" w:rsidRDefault="00AC14D0" w:rsidP="00AC14D0">
            <w:pPr>
              <w:rPr>
                <w:rFonts w:hint="eastAsia"/>
              </w:rPr>
            </w:pPr>
            <w:r>
              <w:rPr>
                <w:rFonts w:hint="eastAsia"/>
              </w:rPr>
              <w:t>十进制数值</w:t>
            </w:r>
            <w:r w:rsidRPr="009B7482">
              <w:t>2148606241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进制为</w:t>
            </w:r>
            <w:r>
              <w:t>0</w:t>
            </w:r>
            <w:r>
              <w:rPr>
                <w:rFonts w:hint="eastAsia"/>
              </w:rPr>
              <w:t>x</w:t>
            </w:r>
            <w:r w:rsidRPr="009B7482">
              <w:t>80112121</w:t>
            </w:r>
            <w:r>
              <w:t>，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msb=bit31=1</w:t>
            </w:r>
            <w:r>
              <w:rPr>
                <w:rFonts w:hint="eastAsia"/>
              </w:rPr>
              <w:t>表示是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扩展帧，</w:t>
            </w:r>
            <w:r>
              <w:rPr>
                <w:rFonts w:hint="eastAsia"/>
              </w:rPr>
              <w:t>bit28~bit0</w:t>
            </w:r>
            <w:r>
              <w:rPr>
                <w:rFonts w:hint="eastAsia"/>
              </w:rPr>
              <w:t>是实际的</w:t>
            </w:r>
            <w:r>
              <w:rPr>
                <w:rFonts w:hint="eastAsia"/>
              </w:rPr>
              <w:t>CANID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=0x00112121</w:t>
            </w:r>
          </w:p>
        </w:tc>
      </w:tr>
      <w:tr w:rsidR="00EE7D3A" w14:paraId="0D660848" w14:textId="77777777" w:rsidTr="00D47B71">
        <w:tc>
          <w:tcPr>
            <w:tcW w:w="1394" w:type="dxa"/>
            <w:vMerge/>
            <w:shd w:val="clear" w:color="auto" w:fill="auto"/>
          </w:tcPr>
          <w:p w14:paraId="744C04F0" w14:textId="77777777" w:rsidR="00AC14D0" w:rsidRDefault="00AC14D0" w:rsidP="00AC14D0">
            <w:pPr>
              <w:rPr>
                <w:rFonts w:hint="eastAsia"/>
              </w:rPr>
            </w:pPr>
          </w:p>
        </w:tc>
        <w:tc>
          <w:tcPr>
            <w:tcW w:w="894" w:type="dxa"/>
            <w:vMerge/>
            <w:shd w:val="clear" w:color="auto" w:fill="auto"/>
          </w:tcPr>
          <w:p w14:paraId="236659A2" w14:textId="77777777" w:rsidR="00AC14D0" w:rsidRDefault="00AC14D0" w:rsidP="00AC14D0">
            <w:pPr>
              <w:rPr>
                <w:rFonts w:hint="eastAsia"/>
              </w:rPr>
            </w:pPr>
          </w:p>
        </w:tc>
        <w:tc>
          <w:tcPr>
            <w:tcW w:w="1364" w:type="dxa"/>
            <w:shd w:val="clear" w:color="auto" w:fill="auto"/>
          </w:tcPr>
          <w:p w14:paraId="28896BCD" w14:textId="77777777" w:rsidR="00AC14D0" w:rsidRPr="009B7482" w:rsidRDefault="00AC14D0" w:rsidP="00AC14D0">
            <w:r>
              <w:t>100</w:t>
            </w:r>
          </w:p>
        </w:tc>
        <w:tc>
          <w:tcPr>
            <w:tcW w:w="5954" w:type="dxa"/>
            <w:shd w:val="clear" w:color="auto" w:fill="auto"/>
          </w:tcPr>
          <w:p w14:paraId="3AF96A0B" w14:textId="77777777" w:rsidR="00AC14D0" w:rsidRDefault="00AC14D0" w:rsidP="00AC14D0">
            <w:pPr>
              <w:rPr>
                <w:rFonts w:hint="eastAsia"/>
              </w:rPr>
            </w:pPr>
            <w:r>
              <w:rPr>
                <w:rFonts w:hint="eastAsia"/>
              </w:rPr>
              <w:t>十进制数值</w:t>
            </w:r>
            <w:r>
              <w:t>100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进制为</w:t>
            </w:r>
            <w:r>
              <w:t>0</w:t>
            </w:r>
            <w:r>
              <w:rPr>
                <w:rFonts w:hint="eastAsia"/>
              </w:rPr>
              <w:t>x00000064</w:t>
            </w:r>
            <w:r>
              <w:t>，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msb=bit31=0</w:t>
            </w:r>
            <w:r>
              <w:rPr>
                <w:rFonts w:hint="eastAsia"/>
              </w:rPr>
              <w:t>表示是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标准帧，</w:t>
            </w:r>
            <w:r>
              <w:rPr>
                <w:rFonts w:hint="eastAsia"/>
              </w:rPr>
              <w:t>bit10~bit0</w:t>
            </w:r>
            <w:r>
              <w:rPr>
                <w:rFonts w:hint="eastAsia"/>
              </w:rPr>
              <w:t>是实际的</w:t>
            </w:r>
            <w:r>
              <w:rPr>
                <w:rFonts w:hint="eastAsia"/>
              </w:rPr>
              <w:t>CANID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=0x013</w:t>
            </w:r>
          </w:p>
        </w:tc>
      </w:tr>
      <w:tr w:rsidR="00EE7D3A" w14:paraId="15F34A27" w14:textId="77777777" w:rsidTr="00D47B71">
        <w:tc>
          <w:tcPr>
            <w:tcW w:w="1394" w:type="dxa"/>
            <w:shd w:val="clear" w:color="auto" w:fill="auto"/>
          </w:tcPr>
          <w:p w14:paraId="1E58754B" w14:textId="77777777" w:rsidR="00AC14D0" w:rsidRDefault="00AC14D0" w:rsidP="00AC14D0">
            <w:pPr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  <w:r w:rsidR="00E66FDB"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894" w:type="dxa"/>
            <w:shd w:val="clear" w:color="auto" w:fill="auto"/>
          </w:tcPr>
          <w:p w14:paraId="42988E7F" w14:textId="77777777" w:rsidR="00AC14D0" w:rsidRDefault="00FC5979" w:rsidP="00AC14D0">
            <w:pPr>
              <w:rPr>
                <w:rFonts w:hint="eastAsia"/>
              </w:rPr>
            </w:pPr>
            <w:r>
              <w:t>char[32]</w:t>
            </w:r>
          </w:p>
        </w:tc>
        <w:tc>
          <w:tcPr>
            <w:tcW w:w="1364" w:type="dxa"/>
            <w:shd w:val="clear" w:color="auto" w:fill="auto"/>
          </w:tcPr>
          <w:p w14:paraId="719F6637" w14:textId="77777777" w:rsidR="00AC14D0" w:rsidRDefault="00AC14D0" w:rsidP="00AC14D0">
            <w:pPr>
              <w:rPr>
                <w:rFonts w:hint="eastAsia"/>
              </w:rPr>
            </w:pPr>
            <w:r>
              <w:rPr>
                <w:rFonts w:hint="eastAsia"/>
              </w:rPr>
              <w:t>EngMsg1</w:t>
            </w:r>
          </w:p>
        </w:tc>
        <w:tc>
          <w:tcPr>
            <w:tcW w:w="5954" w:type="dxa"/>
            <w:shd w:val="clear" w:color="auto" w:fill="auto"/>
          </w:tcPr>
          <w:p w14:paraId="0B214225" w14:textId="77777777" w:rsidR="00AC14D0" w:rsidRDefault="00AC14D0" w:rsidP="00AC14D0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  <w:r w:rsidR="00E66FDB">
              <w:rPr>
                <w:rFonts w:hint="eastAsia"/>
              </w:rPr>
              <w:t>，最长</w:t>
            </w:r>
            <w:r w:rsidR="00E66FDB">
              <w:rPr>
                <w:rFonts w:hint="eastAsia"/>
              </w:rPr>
              <w:t>32</w:t>
            </w:r>
            <w:r w:rsidR="00E66FDB">
              <w:rPr>
                <w:rFonts w:hint="eastAsia"/>
              </w:rPr>
              <w:t>字节</w:t>
            </w:r>
          </w:p>
        </w:tc>
      </w:tr>
      <w:tr w:rsidR="00EE7D3A" w14:paraId="33EE570C" w14:textId="77777777" w:rsidTr="00D47B71">
        <w:tc>
          <w:tcPr>
            <w:tcW w:w="1394" w:type="dxa"/>
            <w:shd w:val="clear" w:color="auto" w:fill="auto"/>
          </w:tcPr>
          <w:p w14:paraId="3170834D" w14:textId="77777777" w:rsidR="00AC14D0" w:rsidRDefault="00AC14D0" w:rsidP="00AC14D0">
            <w:pPr>
              <w:rPr>
                <w:rFonts w:hint="eastAsia"/>
              </w:rPr>
            </w:pPr>
            <w:r>
              <w:rPr>
                <w:rFonts w:hint="eastAsia"/>
              </w:rPr>
              <w:t>分隔符</w:t>
            </w:r>
          </w:p>
        </w:tc>
        <w:tc>
          <w:tcPr>
            <w:tcW w:w="894" w:type="dxa"/>
            <w:shd w:val="clear" w:color="auto" w:fill="auto"/>
          </w:tcPr>
          <w:p w14:paraId="4469DF3D" w14:textId="77777777" w:rsidR="00AC14D0" w:rsidRDefault="00FC5979" w:rsidP="00AC14D0">
            <w:pPr>
              <w:rPr>
                <w:rFonts w:hint="eastAsia"/>
              </w:rPr>
            </w:pPr>
            <w:r>
              <w:t>char[1]</w:t>
            </w:r>
          </w:p>
        </w:tc>
        <w:tc>
          <w:tcPr>
            <w:tcW w:w="1364" w:type="dxa"/>
            <w:shd w:val="clear" w:color="auto" w:fill="auto"/>
          </w:tcPr>
          <w:p w14:paraId="2CA5FED4" w14:textId="77777777" w:rsidR="00AC14D0" w:rsidRDefault="00AC14D0" w:rsidP="00AC14D0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</w:p>
        </w:tc>
        <w:tc>
          <w:tcPr>
            <w:tcW w:w="5954" w:type="dxa"/>
            <w:shd w:val="clear" w:color="auto" w:fill="auto"/>
          </w:tcPr>
          <w:p w14:paraId="772DD26B" w14:textId="77777777" w:rsidR="00AC14D0" w:rsidRDefault="00AC14D0" w:rsidP="00AC14D0">
            <w:pPr>
              <w:rPr>
                <w:rFonts w:hint="eastAsia"/>
              </w:rPr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 xml:space="preserve"> :</w:t>
            </w:r>
          </w:p>
        </w:tc>
      </w:tr>
      <w:tr w:rsidR="00EE7D3A" w14:paraId="3D16ABA3" w14:textId="77777777" w:rsidTr="00D47B71">
        <w:tc>
          <w:tcPr>
            <w:tcW w:w="1394" w:type="dxa"/>
            <w:shd w:val="clear" w:color="auto" w:fill="auto"/>
          </w:tcPr>
          <w:p w14:paraId="598E2AB8" w14:textId="77777777" w:rsidR="00E66FDB" w:rsidRDefault="00E66FDB" w:rsidP="00AC14D0">
            <w:pPr>
              <w:rPr>
                <w:rFonts w:hint="eastAsia"/>
              </w:rPr>
            </w:pPr>
            <w:r>
              <w:rPr>
                <w:rFonts w:hint="eastAsia"/>
              </w:rPr>
              <w:t>DLC</w:t>
            </w:r>
          </w:p>
        </w:tc>
        <w:tc>
          <w:tcPr>
            <w:tcW w:w="894" w:type="dxa"/>
            <w:shd w:val="clear" w:color="auto" w:fill="auto"/>
          </w:tcPr>
          <w:p w14:paraId="3E09B9FF" w14:textId="77777777" w:rsidR="00E66FDB" w:rsidRDefault="00FC5979" w:rsidP="00AC14D0">
            <w:r>
              <w:t>unsigned char</w:t>
            </w:r>
          </w:p>
        </w:tc>
        <w:tc>
          <w:tcPr>
            <w:tcW w:w="1364" w:type="dxa"/>
            <w:shd w:val="clear" w:color="auto" w:fill="auto"/>
          </w:tcPr>
          <w:p w14:paraId="16314DB9" w14:textId="77777777" w:rsidR="00E66FDB" w:rsidRDefault="00E66FDB" w:rsidP="00AC14D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954" w:type="dxa"/>
            <w:shd w:val="clear" w:color="auto" w:fill="auto"/>
          </w:tcPr>
          <w:p w14:paraId="7C7F5CC3" w14:textId="77777777" w:rsidR="00E66FDB" w:rsidRDefault="00E66FDB" w:rsidP="00E66FDB">
            <w:pPr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:0</w:t>
            </w:r>
            <w:r>
              <w:t>—</w:t>
            </w:r>
            <w:r>
              <w:rPr>
                <w:rFonts w:hint="eastAsia"/>
              </w:rPr>
              <w:t>8</w:t>
            </w:r>
            <w:r>
              <w:t xml:space="preserve">, </w:t>
            </w:r>
            <w:r>
              <w:rPr>
                <w:rFonts w:hint="eastAsia"/>
              </w:rPr>
              <w:t>表示此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信息的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的长度为</w:t>
            </w:r>
            <w:r>
              <w:rPr>
                <w:rFonts w:hint="eastAsia"/>
              </w:rPr>
              <w:t>8byte</w:t>
            </w:r>
          </w:p>
        </w:tc>
      </w:tr>
      <w:tr w:rsidR="00EE7D3A" w14:paraId="6EC8AB52" w14:textId="77777777" w:rsidTr="00D47B71">
        <w:tc>
          <w:tcPr>
            <w:tcW w:w="1394" w:type="dxa"/>
            <w:shd w:val="clear" w:color="auto" w:fill="auto"/>
          </w:tcPr>
          <w:p w14:paraId="29C35D5D" w14:textId="77777777" w:rsidR="00E66FDB" w:rsidRDefault="00E66FDB" w:rsidP="00AC14D0">
            <w:pPr>
              <w:rPr>
                <w:rFonts w:hint="eastAsia"/>
              </w:rPr>
            </w:pPr>
            <w:r>
              <w:rPr>
                <w:rFonts w:hint="eastAsia"/>
              </w:rPr>
              <w:t>Node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894" w:type="dxa"/>
            <w:shd w:val="clear" w:color="auto" w:fill="auto"/>
          </w:tcPr>
          <w:p w14:paraId="46E187C2" w14:textId="77777777" w:rsidR="00E66FDB" w:rsidRDefault="00FC5979" w:rsidP="00AC14D0">
            <w:r>
              <w:t>char[32]</w:t>
            </w:r>
          </w:p>
        </w:tc>
        <w:tc>
          <w:tcPr>
            <w:tcW w:w="1364" w:type="dxa"/>
            <w:shd w:val="clear" w:color="auto" w:fill="auto"/>
          </w:tcPr>
          <w:p w14:paraId="5522088C" w14:textId="77777777" w:rsidR="00E66FDB" w:rsidRDefault="00E66FDB" w:rsidP="00E66FDB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  <w:r>
              <w:t>_ECU</w:t>
            </w:r>
          </w:p>
        </w:tc>
        <w:tc>
          <w:tcPr>
            <w:tcW w:w="5954" w:type="dxa"/>
            <w:shd w:val="clear" w:color="auto" w:fill="auto"/>
          </w:tcPr>
          <w:p w14:paraId="15AED25B" w14:textId="77777777" w:rsidR="00E66FDB" w:rsidRDefault="00E66FDB" w:rsidP="00C9395F">
            <w:pPr>
              <w:rPr>
                <w:rFonts w:hint="eastAsia"/>
              </w:rPr>
            </w:pPr>
            <w:r>
              <w:rPr>
                <w:rFonts w:hint="eastAsia"/>
              </w:rPr>
              <w:t>字符串，最长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字节</w:t>
            </w:r>
            <w:r w:rsidR="00C9395F">
              <w:rPr>
                <w:rFonts w:hint="eastAsia"/>
              </w:rPr>
              <w:t>,</w:t>
            </w:r>
            <w:r w:rsidR="00C9395F">
              <w:rPr>
                <w:rFonts w:hint="eastAsia"/>
              </w:rPr>
              <w:t>发送此信息的</w:t>
            </w:r>
            <w:r w:rsidR="00C9395F">
              <w:rPr>
                <w:rFonts w:hint="eastAsia"/>
              </w:rPr>
              <w:t>Node</w:t>
            </w:r>
            <w:r w:rsidR="00C9395F">
              <w:rPr>
                <w:rFonts w:hint="eastAsia"/>
              </w:rPr>
              <w:t>名。也是</w:t>
            </w:r>
            <w:r w:rsidR="00C9395F">
              <w:rPr>
                <w:rFonts w:hint="eastAsia"/>
              </w:rPr>
              <w:t>ECU</w:t>
            </w:r>
            <w:r w:rsidR="00C9395F">
              <w:rPr>
                <w:rFonts w:hint="eastAsia"/>
              </w:rPr>
              <w:t>名</w:t>
            </w:r>
          </w:p>
        </w:tc>
      </w:tr>
      <w:tr w:rsidR="00FF7171" w14:paraId="55614337" w14:textId="77777777" w:rsidTr="00D47B71">
        <w:tc>
          <w:tcPr>
            <w:tcW w:w="9606" w:type="dxa"/>
            <w:gridSpan w:val="4"/>
            <w:shd w:val="clear" w:color="auto" w:fill="auto"/>
          </w:tcPr>
          <w:p w14:paraId="236166D2" w14:textId="77777777" w:rsidR="00FF7171" w:rsidRDefault="00FF7171" w:rsidP="00E66FDB">
            <w:r>
              <w:rPr>
                <w:rFonts w:hint="eastAsia"/>
              </w:rPr>
              <w:t>注：每个字段间</w:t>
            </w:r>
            <w:r w:rsidR="00BB71D1">
              <w:rPr>
                <w:rFonts w:hint="eastAsia"/>
              </w:rPr>
              <w:t>间隔符</w:t>
            </w:r>
            <w:r w:rsidR="009657B9">
              <w:rPr>
                <w:rFonts w:hint="eastAsia"/>
              </w:rPr>
              <w:t>除注明外，均使用空格作为分隔符，上述样例在数据库中保存的格式为。</w:t>
            </w:r>
            <w:r w:rsidR="009657B9">
              <w:rPr>
                <w:rFonts w:hint="eastAsia"/>
              </w:rPr>
              <w:t>BO_</w:t>
            </w:r>
            <w:r w:rsidR="009657B9">
              <w:rPr>
                <w:rFonts w:hint="eastAsia"/>
              </w:rPr>
              <w:t>开始于新的一行第</w:t>
            </w:r>
            <w:r w:rsidR="009657B9">
              <w:rPr>
                <w:rFonts w:hint="eastAsia"/>
              </w:rPr>
              <w:t>0</w:t>
            </w:r>
            <w:r w:rsidR="009657B9">
              <w:rPr>
                <w:rFonts w:hint="eastAsia"/>
              </w:rPr>
              <w:t>列，信息的末尾为</w:t>
            </w:r>
            <w:r w:rsidR="009657B9">
              <w:t>”</w:t>
            </w:r>
            <w:r w:rsidR="009657B9">
              <w:rPr>
                <w:rFonts w:hint="eastAsia"/>
              </w:rPr>
              <w:t>\n</w:t>
            </w:r>
            <w:r w:rsidR="009657B9">
              <w:t>”</w:t>
            </w:r>
            <w:r w:rsidR="009657B9">
              <w:rPr>
                <w:rFonts w:hint="eastAsia"/>
              </w:rPr>
              <w:t>即</w:t>
            </w:r>
            <w:r w:rsidR="009657B9">
              <w:rPr>
                <w:rFonts w:hint="eastAsia"/>
              </w:rPr>
              <w:t>DOS</w:t>
            </w:r>
            <w:r w:rsidR="009657B9">
              <w:rPr>
                <w:rFonts w:hint="eastAsia"/>
              </w:rPr>
              <w:t>换行符</w:t>
            </w:r>
            <w:r w:rsidR="009657B9">
              <w:t>”</w:t>
            </w:r>
            <w:r w:rsidR="009657B9">
              <w:rPr>
                <w:rFonts w:hint="eastAsia"/>
              </w:rPr>
              <w:t>0x0d 0x0a</w:t>
            </w:r>
            <w:r w:rsidR="009657B9">
              <w:t>”</w:t>
            </w:r>
            <w:r w:rsidR="009657B9">
              <w:rPr>
                <w:rFonts w:hint="eastAsia"/>
              </w:rPr>
              <w:t>。</w:t>
            </w:r>
          </w:p>
          <w:p w14:paraId="6AB24DD8" w14:textId="77777777" w:rsidR="009657B9" w:rsidRDefault="009657B9" w:rsidP="00E66FDB">
            <w:pPr>
              <w:rPr>
                <w:rFonts w:hint="eastAsia"/>
              </w:rPr>
            </w:pPr>
            <w:r w:rsidRPr="009657B9">
              <w:t>BO_ 2148606241 Ext1: 8 Node_Body</w:t>
            </w:r>
          </w:p>
        </w:tc>
      </w:tr>
    </w:tbl>
    <w:p w14:paraId="0F5C7677" w14:textId="77777777" w:rsidR="00B61062" w:rsidRDefault="00B61062" w:rsidP="00B61062"/>
    <w:p w14:paraId="693972C4" w14:textId="77777777" w:rsidR="00B61062" w:rsidRDefault="00B61062" w:rsidP="00B61062">
      <w:pPr>
        <w:pStyle w:val="af"/>
      </w:pPr>
      <w:bookmarkStart w:id="8" w:name="_Ref49301067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23B02">
        <w:rPr>
          <w:noProof/>
        </w:rPr>
        <w:t>3</w:t>
      </w:r>
      <w:r>
        <w:fldChar w:fldCharType="end"/>
      </w:r>
      <w:bookmarkEnd w:id="8"/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CAN</w:t>
      </w:r>
      <w:r>
        <w:rPr>
          <w:rFonts w:hint="eastAsia"/>
        </w:rPr>
        <w:t>信号</w:t>
      </w:r>
      <w:r w:rsidR="00447372">
        <w:rPr>
          <w:rFonts w:hint="eastAsia"/>
        </w:rPr>
        <w:t>Signal</w:t>
      </w:r>
      <w:r>
        <w:rPr>
          <w:rFonts w:hint="eastAsia"/>
        </w:rPr>
        <w:t>描述数据库”格式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993"/>
        <w:gridCol w:w="1282"/>
        <w:gridCol w:w="6461"/>
      </w:tblGrid>
      <w:tr w:rsidR="00B61062" w14:paraId="3B430A82" w14:textId="77777777" w:rsidTr="00D47B71">
        <w:trPr>
          <w:cantSplit/>
          <w:tblHeader/>
        </w:trPr>
        <w:tc>
          <w:tcPr>
            <w:tcW w:w="728" w:type="dxa"/>
            <w:shd w:val="clear" w:color="auto" w:fill="auto"/>
          </w:tcPr>
          <w:p w14:paraId="5BF4CA9A" w14:textId="77777777" w:rsidR="00B61062" w:rsidRDefault="00B61062" w:rsidP="00D47B71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939" w:type="dxa"/>
            <w:shd w:val="clear" w:color="auto" w:fill="auto"/>
          </w:tcPr>
          <w:p w14:paraId="590D6A62" w14:textId="77777777" w:rsidR="00B61062" w:rsidRDefault="00B61062" w:rsidP="00D47B71">
            <w:r>
              <w:rPr>
                <w:rFonts w:hint="eastAsia"/>
              </w:rPr>
              <w:t>类型</w:t>
            </w:r>
          </w:p>
        </w:tc>
        <w:tc>
          <w:tcPr>
            <w:tcW w:w="1283" w:type="dxa"/>
            <w:shd w:val="clear" w:color="auto" w:fill="auto"/>
          </w:tcPr>
          <w:p w14:paraId="72B715C7" w14:textId="77777777" w:rsidR="00B61062" w:rsidRDefault="00B61062" w:rsidP="00D47B71">
            <w:pPr>
              <w:rPr>
                <w:rFonts w:hint="eastAsia"/>
              </w:rPr>
            </w:pPr>
            <w:r>
              <w:rPr>
                <w:rFonts w:hint="eastAsia"/>
              </w:rPr>
              <w:t>样例</w:t>
            </w:r>
          </w:p>
        </w:tc>
        <w:tc>
          <w:tcPr>
            <w:tcW w:w="6514" w:type="dxa"/>
            <w:shd w:val="clear" w:color="auto" w:fill="auto"/>
          </w:tcPr>
          <w:p w14:paraId="74CB6DDF" w14:textId="77777777" w:rsidR="00B61062" w:rsidRDefault="00B61062" w:rsidP="00D47B71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E5640" w14:paraId="0E100B70" w14:textId="77777777" w:rsidTr="00D47B71">
        <w:tc>
          <w:tcPr>
            <w:tcW w:w="728" w:type="dxa"/>
            <w:shd w:val="clear" w:color="auto" w:fill="auto"/>
          </w:tcPr>
          <w:p w14:paraId="15F6F8DE" w14:textId="77777777" w:rsidR="00B61062" w:rsidRDefault="000072A4" w:rsidP="000072A4">
            <w:pPr>
              <w:rPr>
                <w:rFonts w:hint="eastAsia"/>
              </w:rPr>
            </w:pPr>
            <w:r>
              <w:rPr>
                <w:rFonts w:hint="eastAsia"/>
              </w:rPr>
              <w:t>CAN</w:t>
            </w:r>
            <w:r>
              <w:t xml:space="preserve"> </w:t>
            </w:r>
            <w:r>
              <w:rPr>
                <w:rFonts w:hint="eastAsia"/>
              </w:rPr>
              <w:t>signal</w:t>
            </w:r>
            <w:r>
              <w:t xml:space="preserve"> </w:t>
            </w:r>
            <w:r>
              <w:rPr>
                <w:rFonts w:hint="eastAsia"/>
              </w:rPr>
              <w:t>标识</w:t>
            </w:r>
            <w:r w:rsidR="00A82C24">
              <w:rPr>
                <w:rFonts w:hint="eastAsia"/>
              </w:rPr>
              <w:t>符</w:t>
            </w:r>
          </w:p>
        </w:tc>
        <w:tc>
          <w:tcPr>
            <w:tcW w:w="939" w:type="dxa"/>
            <w:shd w:val="clear" w:color="auto" w:fill="auto"/>
          </w:tcPr>
          <w:p w14:paraId="3EB615BF" w14:textId="77777777" w:rsidR="00B61062" w:rsidRDefault="00B61062" w:rsidP="00D47B71">
            <w:pPr>
              <w:rPr>
                <w:rFonts w:hint="eastAsia"/>
              </w:rPr>
            </w:pPr>
            <w:r>
              <w:t>char[32]</w:t>
            </w:r>
          </w:p>
        </w:tc>
        <w:tc>
          <w:tcPr>
            <w:tcW w:w="1283" w:type="dxa"/>
            <w:shd w:val="clear" w:color="auto" w:fill="auto"/>
          </w:tcPr>
          <w:p w14:paraId="6A6D0398" w14:textId="77777777" w:rsidR="00B61062" w:rsidRDefault="000072A4" w:rsidP="00D47B71">
            <w:pPr>
              <w:rPr>
                <w:rFonts w:hint="eastAsia"/>
              </w:rPr>
            </w:pPr>
            <w:r>
              <w:rPr>
                <w:rFonts w:hint="eastAsia"/>
              </w:rPr>
              <w:t>SG_</w:t>
            </w:r>
          </w:p>
        </w:tc>
        <w:tc>
          <w:tcPr>
            <w:tcW w:w="6514" w:type="dxa"/>
            <w:shd w:val="clear" w:color="auto" w:fill="auto"/>
          </w:tcPr>
          <w:p w14:paraId="732FDBCC" w14:textId="77777777" w:rsidR="00B61062" w:rsidRDefault="000072A4" w:rsidP="000072A4">
            <w:pPr>
              <w:rPr>
                <w:rFonts w:hint="eastAsia"/>
              </w:rPr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SG_</w:t>
            </w:r>
          </w:p>
        </w:tc>
      </w:tr>
      <w:tr w:rsidR="00AE5640" w14:paraId="2120F2A1" w14:textId="77777777" w:rsidTr="00D47B71">
        <w:tc>
          <w:tcPr>
            <w:tcW w:w="728" w:type="dxa"/>
            <w:shd w:val="clear" w:color="auto" w:fill="auto"/>
          </w:tcPr>
          <w:p w14:paraId="18937193" w14:textId="77777777" w:rsidR="00B61062" w:rsidRDefault="00B61062" w:rsidP="00D47B71">
            <w:pPr>
              <w:rPr>
                <w:rFonts w:hint="eastAsia"/>
              </w:rPr>
            </w:pPr>
            <w:r>
              <w:t xml:space="preserve">Signal </w:t>
            </w:r>
            <w:r>
              <w:rPr>
                <w:rFonts w:hint="eastAsia"/>
              </w:rPr>
              <w:t>Name</w:t>
            </w:r>
          </w:p>
        </w:tc>
        <w:tc>
          <w:tcPr>
            <w:tcW w:w="939" w:type="dxa"/>
            <w:shd w:val="clear" w:color="auto" w:fill="auto"/>
          </w:tcPr>
          <w:p w14:paraId="6B78DC7B" w14:textId="77777777" w:rsidR="00B61062" w:rsidRDefault="00B61062" w:rsidP="00D47B71">
            <w:pPr>
              <w:rPr>
                <w:rFonts w:hint="eastAsia"/>
              </w:rPr>
            </w:pPr>
            <w:r>
              <w:t>char[32]</w:t>
            </w:r>
          </w:p>
        </w:tc>
        <w:tc>
          <w:tcPr>
            <w:tcW w:w="1283" w:type="dxa"/>
            <w:shd w:val="clear" w:color="auto" w:fill="auto"/>
          </w:tcPr>
          <w:p w14:paraId="16AF50D9" w14:textId="77777777" w:rsidR="00B61062" w:rsidRDefault="00B61062" w:rsidP="00D47B71">
            <w:pPr>
              <w:rPr>
                <w:rFonts w:hint="eastAsia"/>
              </w:rPr>
            </w:pPr>
            <w:r>
              <w:rPr>
                <w:rFonts w:hint="eastAsia"/>
              </w:rPr>
              <w:t>EngMsg1</w:t>
            </w:r>
          </w:p>
        </w:tc>
        <w:tc>
          <w:tcPr>
            <w:tcW w:w="6514" w:type="dxa"/>
            <w:shd w:val="clear" w:color="auto" w:fill="auto"/>
          </w:tcPr>
          <w:p w14:paraId="5EBD598A" w14:textId="77777777" w:rsidR="00B61062" w:rsidRDefault="00B61062" w:rsidP="00D47B71">
            <w:pPr>
              <w:rPr>
                <w:rFonts w:hint="eastAsia"/>
              </w:rPr>
            </w:pPr>
            <w:r>
              <w:rPr>
                <w:rFonts w:hint="eastAsia"/>
              </w:rPr>
              <w:t>字符串，最长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字节</w:t>
            </w:r>
          </w:p>
        </w:tc>
      </w:tr>
      <w:tr w:rsidR="00B61062" w14:paraId="50BEEB7C" w14:textId="77777777" w:rsidTr="00D47B71">
        <w:tc>
          <w:tcPr>
            <w:tcW w:w="728" w:type="dxa"/>
            <w:shd w:val="clear" w:color="auto" w:fill="auto"/>
          </w:tcPr>
          <w:p w14:paraId="0808C8C2" w14:textId="77777777" w:rsidR="00B61062" w:rsidRDefault="00B61062" w:rsidP="00D47B71">
            <w:pPr>
              <w:rPr>
                <w:rFonts w:hint="eastAsia"/>
              </w:rPr>
            </w:pPr>
            <w:r>
              <w:rPr>
                <w:rFonts w:hint="eastAsia"/>
              </w:rPr>
              <w:t>分隔符</w:t>
            </w:r>
          </w:p>
        </w:tc>
        <w:tc>
          <w:tcPr>
            <w:tcW w:w="939" w:type="dxa"/>
            <w:shd w:val="clear" w:color="auto" w:fill="auto"/>
          </w:tcPr>
          <w:p w14:paraId="540A6BC7" w14:textId="77777777" w:rsidR="00B61062" w:rsidRDefault="00B61062" w:rsidP="00D47B71">
            <w:pPr>
              <w:rPr>
                <w:rFonts w:hint="eastAsia"/>
              </w:rPr>
            </w:pPr>
            <w:r>
              <w:t>char[1]</w:t>
            </w:r>
          </w:p>
        </w:tc>
        <w:tc>
          <w:tcPr>
            <w:tcW w:w="1283" w:type="dxa"/>
            <w:shd w:val="clear" w:color="auto" w:fill="auto"/>
          </w:tcPr>
          <w:p w14:paraId="2ED59F10" w14:textId="77777777" w:rsidR="00B61062" w:rsidRDefault="00B61062" w:rsidP="00D47B71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</w:p>
        </w:tc>
        <w:tc>
          <w:tcPr>
            <w:tcW w:w="6514" w:type="dxa"/>
            <w:shd w:val="clear" w:color="auto" w:fill="auto"/>
          </w:tcPr>
          <w:p w14:paraId="5444069F" w14:textId="77777777" w:rsidR="00B61062" w:rsidRDefault="00B61062" w:rsidP="00D47B71">
            <w:pPr>
              <w:rPr>
                <w:rFonts w:hint="eastAsia"/>
              </w:rPr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 xml:space="preserve"> :</w:t>
            </w:r>
          </w:p>
        </w:tc>
      </w:tr>
      <w:tr w:rsidR="007B0AFE" w14:paraId="6E216D9E" w14:textId="77777777" w:rsidTr="00D47B71">
        <w:tc>
          <w:tcPr>
            <w:tcW w:w="728" w:type="dxa"/>
            <w:vMerge w:val="restart"/>
            <w:shd w:val="clear" w:color="auto" w:fill="auto"/>
          </w:tcPr>
          <w:p w14:paraId="475CD933" w14:textId="77777777" w:rsidR="007B0AFE" w:rsidRDefault="007B0AFE" w:rsidP="00AE5640">
            <w:pPr>
              <w:rPr>
                <w:rFonts w:hint="eastAsia"/>
              </w:rPr>
            </w:pPr>
            <w:r>
              <w:rPr>
                <w:rFonts w:hint="eastAsia"/>
              </w:rPr>
              <w:t>起始位</w:t>
            </w:r>
            <w:r>
              <w:rPr>
                <w:rFonts w:hint="eastAsia"/>
              </w:rPr>
              <w:t>| bit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@bit</w:t>
            </w:r>
            <w:r>
              <w:rPr>
                <w:rFonts w:hint="eastAsia"/>
              </w:rPr>
              <w:t>格式</w:t>
            </w:r>
          </w:p>
        </w:tc>
        <w:tc>
          <w:tcPr>
            <w:tcW w:w="939" w:type="dxa"/>
            <w:vMerge w:val="restart"/>
            <w:shd w:val="clear" w:color="auto" w:fill="auto"/>
          </w:tcPr>
          <w:p w14:paraId="50055B9C" w14:textId="77777777" w:rsidR="007B0AFE" w:rsidRDefault="007B0AFE" w:rsidP="007B0AFE">
            <w:pPr>
              <w:rPr>
                <w:rFonts w:hint="eastAsia"/>
              </w:rPr>
            </w:pPr>
            <w:r>
              <w:t>unsigned char[10]</w:t>
            </w:r>
          </w:p>
        </w:tc>
        <w:tc>
          <w:tcPr>
            <w:tcW w:w="1283" w:type="dxa"/>
            <w:shd w:val="clear" w:color="auto" w:fill="auto"/>
          </w:tcPr>
          <w:p w14:paraId="78984097" w14:textId="77777777" w:rsidR="007B0AFE" w:rsidRDefault="00E148AD" w:rsidP="007B0AFE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  <w:r w:rsidR="007B0AFE">
              <w:t>|12@0+</w:t>
            </w:r>
          </w:p>
        </w:tc>
        <w:tc>
          <w:tcPr>
            <w:tcW w:w="6514" w:type="dxa"/>
            <w:shd w:val="clear" w:color="auto" w:fill="auto"/>
          </w:tcPr>
          <w:p w14:paraId="03F2E7A8" w14:textId="77777777" w:rsidR="007B0AFE" w:rsidRDefault="00E148AD" w:rsidP="00D47B71">
            <w:r>
              <w:rPr>
                <w:rFonts w:hint="eastAsia"/>
              </w:rPr>
              <w:t>23</w:t>
            </w:r>
            <w:r w:rsidR="007B0AFE">
              <w:rPr>
                <w:rFonts w:hint="eastAsia"/>
              </w:rPr>
              <w:t>表示起始位编号</w:t>
            </w:r>
          </w:p>
          <w:p w14:paraId="18ADC2D1" w14:textId="77777777" w:rsidR="007B0AFE" w:rsidRDefault="007B0AFE" w:rsidP="007B0AFE">
            <w:r>
              <w:t xml:space="preserve">12 </w:t>
            </w:r>
            <w:r>
              <w:rPr>
                <w:rFonts w:hint="eastAsia"/>
              </w:rPr>
              <w:t>表示此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信息的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的长度为</w:t>
            </w:r>
            <w:r>
              <w:t>12bit</w:t>
            </w:r>
          </w:p>
          <w:p w14:paraId="5D179AE6" w14:textId="77777777" w:rsidR="00A54A13" w:rsidRDefault="007B0AFE" w:rsidP="00A54A13">
            <w:r>
              <w:rPr>
                <w:rFonts w:hint="eastAsia"/>
              </w:rPr>
              <w:t>0+</w:t>
            </w:r>
            <w:r>
              <w:rPr>
                <w:rFonts w:hint="eastAsia"/>
              </w:rPr>
              <w:t>表示数据按</w:t>
            </w:r>
            <w:r>
              <w:t>M</w:t>
            </w:r>
            <w:r>
              <w:rPr>
                <w:rFonts w:hint="eastAsia"/>
              </w:rPr>
              <w:t>otorola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顺序排列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数据最高位</w:t>
            </w:r>
            <w:r>
              <w:rPr>
                <w:rFonts w:hint="eastAsia"/>
              </w:rPr>
              <w:t>MSB</w:t>
            </w:r>
            <w:r>
              <w:rPr>
                <w:rFonts w:hint="eastAsia"/>
              </w:rPr>
              <w:t>放在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编号</w:t>
            </w:r>
            <w:r w:rsidR="00E148AD">
              <w:rPr>
                <w:rFonts w:hint="eastAsia"/>
              </w:rPr>
              <w:t>23</w:t>
            </w:r>
            <w:r>
              <w:rPr>
                <w:rFonts w:hint="eastAsia"/>
              </w:rPr>
              <w:t>的位置，即</w:t>
            </w:r>
            <w:r w:rsidR="00E148AD">
              <w:rPr>
                <w:rFonts w:hint="eastAsia"/>
              </w:rPr>
              <w:t>23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MSB</w:t>
            </w:r>
            <w:r w:rsidR="008161CE">
              <w:rPr>
                <w:rFonts w:hint="eastAsia"/>
              </w:rPr>
              <w:t>,bit2</w:t>
            </w:r>
            <w:r w:rsidR="00A54A13">
              <w:rPr>
                <w:rFonts w:hint="eastAsia"/>
              </w:rPr>
              <w:t>8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LSB</w:t>
            </w:r>
            <w:r w:rsidR="00172E34">
              <w:rPr>
                <w:rFonts w:hint="eastAsia"/>
              </w:rPr>
              <w:t>，数据是左对齐的</w:t>
            </w:r>
            <w:r w:rsidR="00E148AD">
              <w:rPr>
                <w:rFonts w:hint="eastAsia"/>
              </w:rPr>
              <w:t>，即放置不在</w:t>
            </w:r>
            <w:r w:rsidR="00E148AD">
              <w:rPr>
                <w:rFonts w:hint="eastAsia"/>
              </w:rPr>
              <w:t>bit</w:t>
            </w:r>
            <w:r w:rsidR="00E148AD">
              <w:rPr>
                <w:rFonts w:hint="eastAsia"/>
              </w:rPr>
              <w:t>编号</w:t>
            </w:r>
            <w:r w:rsidR="00E148AD">
              <w:t>bit23,bit22…bit16; bit31,bit30,bit29,bit28</w:t>
            </w:r>
            <w:r w:rsidR="00E148AD">
              <w:rPr>
                <w:rFonts w:hint="eastAsia"/>
              </w:rPr>
              <w:t>的位置</w:t>
            </w:r>
            <w:r w:rsidR="00C73D7A">
              <w:rPr>
                <w:rFonts w:hint="eastAsia"/>
              </w:rPr>
              <w:t>，注意此编号还是规定使用</w:t>
            </w:r>
            <w:r w:rsidR="00C73D7A">
              <w:rPr>
                <w:rFonts w:hint="eastAsia"/>
              </w:rPr>
              <w:t>intel</w:t>
            </w:r>
            <w:r w:rsidR="00C73D7A">
              <w:rPr>
                <w:rFonts w:hint="eastAsia"/>
              </w:rPr>
              <w:t>格式</w:t>
            </w:r>
            <w:r w:rsidR="00DB3DF5">
              <w:rPr>
                <w:rFonts w:hint="eastAsia"/>
              </w:rPr>
              <w:t>时</w:t>
            </w:r>
            <w:r w:rsidR="00C73D7A">
              <w:rPr>
                <w:rFonts w:hint="eastAsia"/>
              </w:rPr>
              <w:t>的编号</w:t>
            </w:r>
            <w:r w:rsidR="00172E34">
              <w:rPr>
                <w:rFonts w:hint="eastAsia"/>
              </w:rPr>
              <w:t>。</w:t>
            </w:r>
            <w:r w:rsidR="008E6E42">
              <w:rPr>
                <w:rFonts w:hint="eastAsia"/>
              </w:rPr>
              <w:t>从数据库的编号开始从</w:t>
            </w:r>
            <w:r w:rsidR="00EA58EA">
              <w:rPr>
                <w:rFonts w:hint="eastAsia"/>
              </w:rPr>
              <w:t>左到右</w:t>
            </w:r>
            <w:r w:rsidR="008021D3">
              <w:rPr>
                <w:rFonts w:hint="eastAsia"/>
              </w:rPr>
              <w:t>，</w:t>
            </w:r>
            <w:r w:rsidR="00EA58EA">
              <w:rPr>
                <w:rFonts w:hint="eastAsia"/>
              </w:rPr>
              <w:t>并向高位数据字节依次排列</w:t>
            </w:r>
            <w:r w:rsidR="00EA58EA">
              <w:rPr>
                <w:rFonts w:hint="eastAsia"/>
              </w:rPr>
              <w:t>MSB</w:t>
            </w:r>
            <w:r w:rsidR="00EA58EA">
              <w:sym w:font="Wingdings" w:char="F0E8"/>
            </w:r>
            <w:r w:rsidR="00EA58EA">
              <w:t>LSB</w:t>
            </w:r>
          </w:p>
          <w:p w14:paraId="6D9E54A0" w14:textId="162DED1D" w:rsidR="00A54A13" w:rsidRDefault="009B729A" w:rsidP="00A54A13">
            <w:pPr>
              <w:rPr>
                <w:rFonts w:hint="eastAsia"/>
              </w:rPr>
            </w:pPr>
            <w:r w:rsidRPr="007F7246">
              <w:rPr>
                <w:noProof/>
              </w:rPr>
              <w:drawing>
                <wp:inline distT="0" distB="0" distL="0" distR="0" wp14:anchorId="329AC25F" wp14:editId="289FD152">
                  <wp:extent cx="3515360" cy="1079500"/>
                  <wp:effectExtent l="0" t="0" r="0" b="1270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536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0AFE" w14:paraId="4F35D9B1" w14:textId="77777777" w:rsidTr="00D47B71">
        <w:trPr>
          <w:trHeight w:val="490"/>
        </w:trPr>
        <w:tc>
          <w:tcPr>
            <w:tcW w:w="728" w:type="dxa"/>
            <w:vMerge/>
            <w:shd w:val="clear" w:color="auto" w:fill="auto"/>
          </w:tcPr>
          <w:p w14:paraId="13772B08" w14:textId="77777777" w:rsidR="007B0AFE" w:rsidRDefault="007B0AFE" w:rsidP="00D47B71">
            <w:pPr>
              <w:rPr>
                <w:rFonts w:hint="eastAsia"/>
              </w:rPr>
            </w:pPr>
          </w:p>
        </w:tc>
        <w:tc>
          <w:tcPr>
            <w:tcW w:w="939" w:type="dxa"/>
            <w:vMerge/>
            <w:shd w:val="clear" w:color="auto" w:fill="auto"/>
          </w:tcPr>
          <w:p w14:paraId="5DBA8348" w14:textId="77777777" w:rsidR="007B0AFE" w:rsidRDefault="007B0AFE" w:rsidP="00D47B71"/>
        </w:tc>
        <w:tc>
          <w:tcPr>
            <w:tcW w:w="1283" w:type="dxa"/>
            <w:shd w:val="clear" w:color="auto" w:fill="auto"/>
          </w:tcPr>
          <w:p w14:paraId="574B55E5" w14:textId="77777777" w:rsidR="007B0AFE" w:rsidRDefault="007B0AFE" w:rsidP="00D47B71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>
              <w:t>|12@1+</w:t>
            </w:r>
          </w:p>
        </w:tc>
        <w:tc>
          <w:tcPr>
            <w:tcW w:w="6514" w:type="dxa"/>
            <w:shd w:val="clear" w:color="auto" w:fill="auto"/>
          </w:tcPr>
          <w:p w14:paraId="002B0BE3" w14:textId="77777777" w:rsidR="00A54A13" w:rsidRDefault="00A54A13" w:rsidP="00A54A13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表示起始位编号</w:t>
            </w:r>
          </w:p>
          <w:p w14:paraId="0E73A0D7" w14:textId="77777777" w:rsidR="00A54A13" w:rsidRDefault="00A54A13" w:rsidP="00A54A13">
            <w:r>
              <w:t xml:space="preserve">12 </w:t>
            </w:r>
            <w:r>
              <w:rPr>
                <w:rFonts w:hint="eastAsia"/>
              </w:rPr>
              <w:t>表示此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信息的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的长度为</w:t>
            </w:r>
            <w:r>
              <w:t>12bit</w:t>
            </w:r>
          </w:p>
          <w:p w14:paraId="04EE1361" w14:textId="77777777" w:rsidR="00A54A13" w:rsidRDefault="00A54A13" w:rsidP="00A54A13">
            <w:r>
              <w:rPr>
                <w:rFonts w:hint="eastAsia"/>
              </w:rPr>
              <w:t>0+</w:t>
            </w:r>
            <w:r>
              <w:rPr>
                <w:rFonts w:hint="eastAsia"/>
              </w:rPr>
              <w:t>表示数据按</w:t>
            </w:r>
            <w:r>
              <w:rPr>
                <w:rFonts w:hint="eastAsia"/>
              </w:rPr>
              <w:t>Intel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顺序排列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数据最低位</w:t>
            </w: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放在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的位置，即</w:t>
            </w: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LSB,bit27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MSB</w:t>
            </w:r>
            <w:r w:rsidR="00E74DCC">
              <w:rPr>
                <w:rFonts w:hint="eastAsia"/>
              </w:rPr>
              <w:t>，</w:t>
            </w:r>
            <w:r w:rsidR="00172E34">
              <w:rPr>
                <w:rFonts w:hint="eastAsia"/>
              </w:rPr>
              <w:t>数据是右对齐的</w:t>
            </w:r>
            <w:r w:rsidR="00E74DCC">
              <w:rPr>
                <w:rFonts w:hint="eastAsia"/>
              </w:rPr>
              <w:t>，及从</w:t>
            </w:r>
            <w:r w:rsidR="00E74DCC">
              <w:rPr>
                <w:rFonts w:hint="eastAsia"/>
              </w:rPr>
              <w:t>CAN</w:t>
            </w:r>
            <w:r w:rsidR="00E74DCC">
              <w:rPr>
                <w:rFonts w:hint="eastAsia"/>
              </w:rPr>
              <w:t>数据库的编号开始依次从右向左</w:t>
            </w:r>
            <w:r w:rsidR="00261E1F">
              <w:rPr>
                <w:rFonts w:hint="eastAsia"/>
              </w:rPr>
              <w:t>,</w:t>
            </w:r>
            <w:r w:rsidR="008021D3">
              <w:rPr>
                <w:rFonts w:hint="eastAsia"/>
              </w:rPr>
              <w:t>并向</w:t>
            </w:r>
            <w:r w:rsidR="00261E1F">
              <w:rPr>
                <w:rFonts w:hint="eastAsia"/>
              </w:rPr>
              <w:t>高位字节</w:t>
            </w:r>
            <w:r w:rsidR="00E74DCC">
              <w:rPr>
                <w:rFonts w:hint="eastAsia"/>
              </w:rPr>
              <w:t>放置</w:t>
            </w:r>
            <w:r w:rsidR="00F05857">
              <w:rPr>
                <w:rFonts w:hint="eastAsia"/>
              </w:rPr>
              <w:t>信号的</w:t>
            </w:r>
            <w:r w:rsidR="00E74DCC">
              <w:rPr>
                <w:rFonts w:hint="eastAsia"/>
              </w:rPr>
              <w:t>LSB</w:t>
            </w:r>
            <w:r w:rsidR="00966F36">
              <w:sym w:font="Wingdings" w:char="F0E8"/>
            </w:r>
            <w:r w:rsidR="00E74DCC">
              <w:rPr>
                <w:rFonts w:hint="eastAsia"/>
              </w:rPr>
              <w:t>MSB</w:t>
            </w:r>
            <w:r w:rsidR="00172E34">
              <w:rPr>
                <w:rFonts w:hint="eastAsia"/>
              </w:rPr>
              <w:t>。</w:t>
            </w:r>
          </w:p>
          <w:p w14:paraId="3C6A25B8" w14:textId="7E96CF2A" w:rsidR="007B0AFE" w:rsidRPr="00A54A13" w:rsidRDefault="009B729A" w:rsidP="00D47B71">
            <w:pPr>
              <w:rPr>
                <w:rFonts w:hint="eastAsia"/>
              </w:rPr>
            </w:pPr>
            <w:r w:rsidRPr="007F7246">
              <w:rPr>
                <w:noProof/>
              </w:rPr>
              <w:drawing>
                <wp:inline distT="0" distB="0" distL="0" distR="0" wp14:anchorId="761F7A8B" wp14:editId="40AE6CF5">
                  <wp:extent cx="3949700" cy="1184275"/>
                  <wp:effectExtent l="0" t="0" r="1270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0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D37" w14:paraId="042776FE" w14:textId="77777777" w:rsidTr="00D47B71">
        <w:trPr>
          <w:trHeight w:val="240"/>
        </w:trPr>
        <w:tc>
          <w:tcPr>
            <w:tcW w:w="728" w:type="dxa"/>
            <w:shd w:val="clear" w:color="auto" w:fill="auto"/>
          </w:tcPr>
          <w:p w14:paraId="5FED4326" w14:textId="77777777" w:rsidR="00F92D37" w:rsidRDefault="003B2A69" w:rsidP="003B2A6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A,</w:t>
            </w:r>
            <w:r>
              <w:rPr>
                <w:rFonts w:hint="eastAsia"/>
              </w:rPr>
              <w:t>B)</w:t>
            </w:r>
          </w:p>
        </w:tc>
        <w:tc>
          <w:tcPr>
            <w:tcW w:w="939" w:type="dxa"/>
            <w:shd w:val="clear" w:color="auto" w:fill="auto"/>
          </w:tcPr>
          <w:p w14:paraId="2C35FF91" w14:textId="77777777" w:rsidR="00F92D37" w:rsidRDefault="003B2A69" w:rsidP="00D47B7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283" w:type="dxa"/>
            <w:shd w:val="clear" w:color="auto" w:fill="auto"/>
          </w:tcPr>
          <w:p w14:paraId="2E9A33B2" w14:textId="77777777" w:rsidR="00F92D37" w:rsidRDefault="003B2A69" w:rsidP="003B2A69">
            <w:pPr>
              <w:rPr>
                <w:rFonts w:hint="eastAsia"/>
              </w:rPr>
            </w:pPr>
            <w:r>
              <w:t>(0.1, -10)</w:t>
            </w:r>
          </w:p>
        </w:tc>
        <w:tc>
          <w:tcPr>
            <w:tcW w:w="6514" w:type="dxa"/>
            <w:shd w:val="clear" w:color="auto" w:fill="auto"/>
          </w:tcPr>
          <w:p w14:paraId="6CBDFB38" w14:textId="77777777" w:rsidR="003B2A69" w:rsidRDefault="003B2A69" w:rsidP="0083451A">
            <w:r>
              <w:rPr>
                <w:rFonts w:hint="eastAsia"/>
              </w:rPr>
              <w:t>A:</w:t>
            </w:r>
            <w:r>
              <w:rPr>
                <w:rFonts w:hint="eastAsia"/>
              </w:rPr>
              <w:t>分辨率，</w:t>
            </w:r>
            <w:r>
              <w:rPr>
                <w:rFonts w:hint="eastAsia"/>
              </w:rPr>
              <w:t>1LSB</w:t>
            </w:r>
            <w:r>
              <w:rPr>
                <w:rFonts w:hint="eastAsia"/>
              </w:rPr>
              <w:t>的物理值精度，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：物理值的偏移量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。</w:t>
            </w:r>
          </w:p>
          <w:p w14:paraId="4F5B7F17" w14:textId="77777777" w:rsidR="003B2A69" w:rsidRDefault="003B2A69" w:rsidP="003B2A6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hy</w:t>
            </w:r>
            <w:r>
              <w:t>=A*x+B, x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信号的数值，</w:t>
            </w:r>
            <w:r>
              <w:rPr>
                <w:rFonts w:hint="eastAsia"/>
              </w:rPr>
              <w:t>phy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信号对应的物理值</w:t>
            </w:r>
          </w:p>
        </w:tc>
      </w:tr>
      <w:tr w:rsidR="003B2A69" w14:paraId="49571653" w14:textId="77777777" w:rsidTr="00D47B71">
        <w:trPr>
          <w:trHeight w:val="240"/>
        </w:trPr>
        <w:tc>
          <w:tcPr>
            <w:tcW w:w="728" w:type="dxa"/>
            <w:shd w:val="clear" w:color="auto" w:fill="auto"/>
          </w:tcPr>
          <w:p w14:paraId="790C9562" w14:textId="77777777" w:rsidR="003B2A69" w:rsidRDefault="003B2A69" w:rsidP="003B2A69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C|D</w:t>
            </w:r>
            <w:r>
              <w:rPr>
                <w:rFonts w:hint="eastAsia"/>
              </w:rPr>
              <w:t>]</w:t>
            </w:r>
          </w:p>
        </w:tc>
        <w:tc>
          <w:tcPr>
            <w:tcW w:w="939" w:type="dxa"/>
            <w:shd w:val="clear" w:color="auto" w:fill="auto"/>
          </w:tcPr>
          <w:p w14:paraId="72CBC9C2" w14:textId="77777777" w:rsidR="003B2A69" w:rsidRDefault="003B2A69" w:rsidP="00D47B71">
            <w:r>
              <w:rPr>
                <w:rFonts w:hint="eastAsia"/>
              </w:rPr>
              <w:t>double</w:t>
            </w:r>
          </w:p>
        </w:tc>
        <w:tc>
          <w:tcPr>
            <w:tcW w:w="1283" w:type="dxa"/>
            <w:shd w:val="clear" w:color="auto" w:fill="auto"/>
          </w:tcPr>
          <w:p w14:paraId="0F080CBE" w14:textId="77777777" w:rsidR="003B2A69" w:rsidRDefault="003B2A69" w:rsidP="003B2A69">
            <w:r>
              <w:rPr>
                <w:rFonts w:hint="eastAsia"/>
              </w:rPr>
              <w:t>[-41|368.5]</w:t>
            </w:r>
          </w:p>
        </w:tc>
        <w:tc>
          <w:tcPr>
            <w:tcW w:w="6514" w:type="dxa"/>
            <w:shd w:val="clear" w:color="auto" w:fill="auto"/>
          </w:tcPr>
          <w:p w14:paraId="42DD92D7" w14:textId="77777777" w:rsidR="003B2A69" w:rsidRDefault="003B2A69" w:rsidP="0083451A">
            <w:pPr>
              <w:rPr>
                <w:rFonts w:hint="eastAsia"/>
              </w:rPr>
            </w:pPr>
            <w:r>
              <w:rPr>
                <w:rFonts w:hint="eastAsia"/>
              </w:rPr>
              <w:t>物理值的范围</w:t>
            </w:r>
            <w:r w:rsidR="000526F0">
              <w:rPr>
                <w:rFonts w:hint="eastAsia"/>
              </w:rPr>
              <w:t>：</w:t>
            </w:r>
            <w:r w:rsidR="000526F0">
              <w:rPr>
                <w:rFonts w:hint="eastAsia"/>
              </w:rPr>
              <w:t>Min</w:t>
            </w:r>
            <w:r w:rsidR="000526F0">
              <w:t>=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到</w:t>
            </w:r>
            <w:r w:rsidR="000526F0">
              <w:rPr>
                <w:rFonts w:hint="eastAsia"/>
              </w:rPr>
              <w:t>MAX=</w:t>
            </w:r>
            <w:r>
              <w:rPr>
                <w:rFonts w:hint="eastAsia"/>
              </w:rPr>
              <w:t>D</w:t>
            </w:r>
          </w:p>
        </w:tc>
      </w:tr>
      <w:tr w:rsidR="000526F0" w14:paraId="760FD1EE" w14:textId="77777777" w:rsidTr="00D47B71">
        <w:trPr>
          <w:trHeight w:val="240"/>
        </w:trPr>
        <w:tc>
          <w:tcPr>
            <w:tcW w:w="728" w:type="dxa"/>
            <w:shd w:val="clear" w:color="auto" w:fill="auto"/>
          </w:tcPr>
          <w:p w14:paraId="2D004E49" w14:textId="77777777" w:rsidR="000526F0" w:rsidRDefault="000526F0" w:rsidP="00CB2523">
            <w:pPr>
              <w:rPr>
                <w:rFonts w:hint="eastAsia"/>
              </w:rPr>
            </w:pPr>
            <w:r>
              <w:rPr>
                <w:rFonts w:hint="eastAsia"/>
              </w:rPr>
              <w:t>物理</w:t>
            </w:r>
            <w:r w:rsidR="00CB2523">
              <w:rPr>
                <w:rFonts w:hint="eastAsia"/>
              </w:rPr>
              <w:t>单位</w:t>
            </w:r>
          </w:p>
        </w:tc>
        <w:tc>
          <w:tcPr>
            <w:tcW w:w="939" w:type="dxa"/>
            <w:shd w:val="clear" w:color="auto" w:fill="auto"/>
          </w:tcPr>
          <w:p w14:paraId="7FC82214" w14:textId="77777777" w:rsidR="000526F0" w:rsidRDefault="000526F0" w:rsidP="00D47B7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[32]</w:t>
            </w:r>
          </w:p>
        </w:tc>
        <w:tc>
          <w:tcPr>
            <w:tcW w:w="1283" w:type="dxa"/>
            <w:shd w:val="clear" w:color="auto" w:fill="auto"/>
          </w:tcPr>
          <w:p w14:paraId="3BD0581F" w14:textId="77777777" w:rsidR="000526F0" w:rsidRDefault="000526F0" w:rsidP="003B2A69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℃</w:t>
            </w:r>
            <w:r>
              <w:t>”</w:t>
            </w:r>
          </w:p>
        </w:tc>
        <w:tc>
          <w:tcPr>
            <w:tcW w:w="6514" w:type="dxa"/>
            <w:shd w:val="clear" w:color="auto" w:fill="auto"/>
          </w:tcPr>
          <w:p w14:paraId="42D164AB" w14:textId="77777777" w:rsidR="000526F0" w:rsidRDefault="000526F0" w:rsidP="000526F0">
            <w:pPr>
              <w:rPr>
                <w:rFonts w:hint="eastAsia"/>
              </w:rPr>
            </w:pPr>
            <w:r>
              <w:rPr>
                <w:rFonts w:hint="eastAsia"/>
              </w:rPr>
              <w:t>带有双引号的字符串，可以为空</w:t>
            </w:r>
            <w:r w:rsidR="00C9395F">
              <w:rPr>
                <w:rFonts w:hint="eastAsia"/>
              </w:rPr>
              <w:t>:</w:t>
            </w:r>
            <w:r>
              <w:t>””</w:t>
            </w:r>
            <w:r w:rsidR="00C9395F">
              <w:t>,</w:t>
            </w:r>
          </w:p>
        </w:tc>
      </w:tr>
      <w:tr w:rsidR="00B61062" w14:paraId="38EA8274" w14:textId="77777777" w:rsidTr="00D47B71">
        <w:tc>
          <w:tcPr>
            <w:tcW w:w="728" w:type="dxa"/>
            <w:shd w:val="clear" w:color="auto" w:fill="auto"/>
          </w:tcPr>
          <w:p w14:paraId="57F5812F" w14:textId="77777777" w:rsidR="00B61062" w:rsidRDefault="00B61062" w:rsidP="00D47B71">
            <w:pPr>
              <w:rPr>
                <w:rFonts w:hint="eastAsia"/>
              </w:rPr>
            </w:pPr>
            <w:r>
              <w:rPr>
                <w:rFonts w:hint="eastAsia"/>
              </w:rPr>
              <w:t>Node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939" w:type="dxa"/>
            <w:shd w:val="clear" w:color="auto" w:fill="auto"/>
          </w:tcPr>
          <w:p w14:paraId="0069CD4E" w14:textId="77777777" w:rsidR="00B61062" w:rsidRDefault="00B61062" w:rsidP="00956ECE">
            <w:r>
              <w:t>char[</w:t>
            </w:r>
            <w:r w:rsidR="00956ECE">
              <w:t>255</w:t>
            </w:r>
            <w:r>
              <w:t>]</w:t>
            </w:r>
          </w:p>
        </w:tc>
        <w:tc>
          <w:tcPr>
            <w:tcW w:w="1283" w:type="dxa"/>
            <w:shd w:val="clear" w:color="auto" w:fill="auto"/>
          </w:tcPr>
          <w:p w14:paraId="75F5EC05" w14:textId="77777777" w:rsidR="00B61062" w:rsidRDefault="00B61062" w:rsidP="00D47B71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  <w:r>
              <w:t>_ECU</w:t>
            </w:r>
          </w:p>
        </w:tc>
        <w:tc>
          <w:tcPr>
            <w:tcW w:w="6514" w:type="dxa"/>
            <w:shd w:val="clear" w:color="auto" w:fill="auto"/>
          </w:tcPr>
          <w:p w14:paraId="766C6EFB" w14:textId="77777777" w:rsidR="00B61062" w:rsidRDefault="00C9395F" w:rsidP="005220A3">
            <w:pPr>
              <w:rPr>
                <w:rFonts w:hint="eastAsia"/>
              </w:rPr>
            </w:pPr>
            <w:r>
              <w:rPr>
                <w:rFonts w:hint="eastAsia"/>
              </w:rPr>
              <w:t>接</w:t>
            </w:r>
            <w:r w:rsidR="00956ECE">
              <w:rPr>
                <w:rFonts w:hint="eastAsia"/>
              </w:rPr>
              <w:t>收</w:t>
            </w:r>
            <w:r>
              <w:rPr>
                <w:rFonts w:hint="eastAsia"/>
              </w:rPr>
              <w:t>该信号的节点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名</w:t>
            </w:r>
            <w:r w:rsidR="00956ECE">
              <w:rPr>
                <w:rFonts w:hint="eastAsia"/>
              </w:rPr>
              <w:t>列表</w:t>
            </w:r>
            <w:r>
              <w:rPr>
                <w:rFonts w:hint="eastAsia"/>
              </w:rPr>
              <w:t>（也是</w:t>
            </w:r>
            <w:r>
              <w:rPr>
                <w:rFonts w:hint="eastAsia"/>
              </w:rPr>
              <w:t>ECU</w:t>
            </w:r>
            <w:r>
              <w:rPr>
                <w:rFonts w:hint="eastAsia"/>
              </w:rPr>
              <w:t>名）</w:t>
            </w:r>
            <w:r w:rsidR="00B61062">
              <w:rPr>
                <w:rFonts w:hint="eastAsia"/>
              </w:rPr>
              <w:t>字符串，最长</w:t>
            </w:r>
            <w:r w:rsidR="00B61062">
              <w:rPr>
                <w:rFonts w:hint="eastAsia"/>
              </w:rPr>
              <w:t>32</w:t>
            </w:r>
            <w:r w:rsidR="00B61062">
              <w:rPr>
                <w:rFonts w:hint="eastAsia"/>
              </w:rPr>
              <w:t>字节</w:t>
            </w:r>
            <w:r>
              <w:rPr>
                <w:rFonts w:hint="eastAsia"/>
              </w:rPr>
              <w:t>。</w:t>
            </w:r>
            <w:r w:rsidR="00FA472E">
              <w:rPr>
                <w:rFonts w:hint="eastAsia"/>
              </w:rPr>
              <w:t>如果多个</w:t>
            </w:r>
            <w:r w:rsidR="00FA472E">
              <w:rPr>
                <w:rFonts w:hint="eastAsia"/>
              </w:rPr>
              <w:t>ECU</w:t>
            </w:r>
            <w:r w:rsidR="00FA472E">
              <w:rPr>
                <w:rFonts w:hint="eastAsia"/>
              </w:rPr>
              <w:t>接收此</w:t>
            </w:r>
            <w:r w:rsidR="005220A3">
              <w:rPr>
                <w:rFonts w:hint="eastAsia"/>
              </w:rPr>
              <w:t>信</w:t>
            </w:r>
            <w:r w:rsidR="00FA472E">
              <w:rPr>
                <w:rFonts w:hint="eastAsia"/>
              </w:rPr>
              <w:t>号</w:t>
            </w:r>
            <w:r w:rsidR="009B27B3">
              <w:rPr>
                <w:rFonts w:hint="eastAsia"/>
              </w:rPr>
              <w:t>，</w:t>
            </w:r>
            <w:r w:rsidR="00FA472E">
              <w:rPr>
                <w:rFonts w:hint="eastAsia"/>
              </w:rPr>
              <w:t>则用</w:t>
            </w:r>
            <w:r w:rsidR="00956ECE">
              <w:rPr>
                <w:rFonts w:hint="eastAsia"/>
              </w:rPr>
              <w:t>逗号</w:t>
            </w:r>
            <w:r w:rsidR="005220A3">
              <w:rPr>
                <w:rFonts w:hint="eastAsia"/>
              </w:rPr>
              <w:t>将</w:t>
            </w:r>
            <w:r w:rsidR="00D12951">
              <w:rPr>
                <w:rFonts w:hint="eastAsia"/>
              </w:rPr>
              <w:t>多了</w:t>
            </w:r>
            <w:r w:rsidR="005220A3">
              <w:rPr>
                <w:rFonts w:hint="eastAsia"/>
              </w:rPr>
              <w:t>节点名</w:t>
            </w:r>
            <w:r w:rsidR="00956ECE">
              <w:rPr>
                <w:rFonts w:hint="eastAsia"/>
              </w:rPr>
              <w:t>隔开</w:t>
            </w:r>
            <w:r w:rsidR="00FA472E">
              <w:rPr>
                <w:rFonts w:hint="eastAsia"/>
              </w:rPr>
              <w:t>，例如</w:t>
            </w:r>
            <w:r w:rsidR="00956ECE">
              <w:rPr>
                <w:rFonts w:hint="eastAsia"/>
              </w:rPr>
              <w:t>：</w:t>
            </w:r>
            <w:r w:rsidR="00956ECE" w:rsidRPr="00956ECE">
              <w:t>BCM,PEPS,ICM,CDU</w:t>
            </w:r>
          </w:p>
        </w:tc>
      </w:tr>
      <w:tr w:rsidR="00B61062" w14:paraId="68FF7CE9" w14:textId="77777777" w:rsidTr="00D47B71">
        <w:tc>
          <w:tcPr>
            <w:tcW w:w="9464" w:type="dxa"/>
            <w:gridSpan w:val="4"/>
            <w:shd w:val="clear" w:color="auto" w:fill="auto"/>
          </w:tcPr>
          <w:p w14:paraId="179B6BF1" w14:textId="77777777" w:rsidR="00B61062" w:rsidRDefault="00B61062" w:rsidP="00D47B71">
            <w:r>
              <w:rPr>
                <w:rFonts w:hint="eastAsia"/>
              </w:rPr>
              <w:t>注：每个字段间</w:t>
            </w:r>
            <w:r w:rsidR="00BB71D1">
              <w:rPr>
                <w:rFonts w:hint="eastAsia"/>
              </w:rPr>
              <w:t>间隔符</w:t>
            </w:r>
            <w:r>
              <w:rPr>
                <w:rFonts w:hint="eastAsia"/>
              </w:rPr>
              <w:t>除注明外，均使用空格作为分隔符，上述样例在数据库中保存的格式为。</w:t>
            </w:r>
            <w:r w:rsidR="00E95712">
              <w:rPr>
                <w:rFonts w:hint="eastAsia"/>
              </w:rPr>
              <w:t>SG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开始于新的一行第</w:t>
            </w:r>
            <w:r w:rsidR="00E95712">
              <w:rPr>
                <w:rFonts w:hint="eastAsia"/>
              </w:rPr>
              <w:t>1</w:t>
            </w:r>
            <w:r>
              <w:rPr>
                <w:rFonts w:hint="eastAsia"/>
              </w:rPr>
              <w:t>列，信息的末尾为</w:t>
            </w:r>
            <w:r>
              <w:t>”</w:t>
            </w:r>
            <w:r>
              <w:rPr>
                <w:rFonts w:hint="eastAsia"/>
              </w:rPr>
              <w:t>\n</w:t>
            </w:r>
            <w:r>
              <w:t>”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DOS</w:t>
            </w:r>
            <w:r>
              <w:rPr>
                <w:rFonts w:hint="eastAsia"/>
              </w:rPr>
              <w:t>换行符</w:t>
            </w:r>
            <w:r>
              <w:t>”</w:t>
            </w:r>
            <w:r>
              <w:rPr>
                <w:rFonts w:hint="eastAsia"/>
              </w:rPr>
              <w:t>0x0d 0x0a</w:t>
            </w:r>
            <w:r>
              <w:t>”</w:t>
            </w:r>
            <w:r>
              <w:rPr>
                <w:rFonts w:hint="eastAsia"/>
              </w:rPr>
              <w:t>。</w:t>
            </w:r>
            <w:r w:rsidR="00E95712">
              <w:rPr>
                <w:rFonts w:hint="eastAsia"/>
              </w:rPr>
              <w:t xml:space="preserve"> </w:t>
            </w:r>
          </w:p>
          <w:p w14:paraId="4088C12F" w14:textId="77777777" w:rsidR="00E95712" w:rsidRDefault="00E95712" w:rsidP="00D47B71">
            <w:pPr>
              <w:ind w:firstLineChars="50" w:firstLine="100"/>
            </w:pPr>
            <w:r>
              <w:t>SG_ sig1bittable : 8</w:t>
            </w:r>
            <w:r w:rsidR="000B7FF9">
              <w:t xml:space="preserve">|1@1+ (1,0) [0|1] "" </w:t>
            </w:r>
            <w:r w:rsidR="000B7FF9">
              <w:rPr>
                <w:rFonts w:hint="eastAsia"/>
              </w:rPr>
              <w:t>AC_ECU</w:t>
            </w:r>
          </w:p>
          <w:p w14:paraId="59681099" w14:textId="77777777" w:rsidR="00E95712" w:rsidRDefault="00E95712" w:rsidP="00D47B71">
            <w:pPr>
              <w:ind w:firstLineChars="50" w:firstLine="100"/>
            </w:pPr>
            <w:r>
              <w:t>SG_ Sig_moto1 : 7|12@0+ (0.1,-41) [-41|368.5] "DegC"  Node_Body</w:t>
            </w:r>
          </w:p>
          <w:p w14:paraId="0851A656" w14:textId="77777777" w:rsidR="00956ECE" w:rsidRDefault="00956ECE" w:rsidP="00D47B71">
            <w:pPr>
              <w:ind w:firstLineChars="50" w:firstLine="100"/>
            </w:pPr>
            <w:r w:rsidRPr="00956ECE">
              <w:t>SG_ CDU_NMWakeupOrignin : 23|8@0+ (1,0) [0|255] "</w:t>
            </w:r>
            <w:r w:rsidR="008367A1">
              <w:rPr>
                <w:rFonts w:hint="eastAsia"/>
              </w:rPr>
              <w:t>ms</w:t>
            </w:r>
            <w:r w:rsidRPr="00956ECE">
              <w:t>"  BCM,PEPS,ICM,CDU</w:t>
            </w:r>
          </w:p>
          <w:p w14:paraId="3F66E22C" w14:textId="77777777" w:rsidR="00956ECE" w:rsidRDefault="00956ECE" w:rsidP="00D47B71">
            <w:pPr>
              <w:ind w:firstLineChars="50" w:firstLine="100"/>
              <w:rPr>
                <w:rFonts w:hint="eastAsia"/>
              </w:rPr>
            </w:pPr>
          </w:p>
        </w:tc>
      </w:tr>
    </w:tbl>
    <w:p w14:paraId="2C67E910" w14:textId="77777777" w:rsidR="00B61062" w:rsidRPr="00336A39" w:rsidRDefault="00B61062" w:rsidP="00B61062">
      <w:pPr>
        <w:rPr>
          <w:rFonts w:hint="eastAsia"/>
        </w:rPr>
      </w:pPr>
    </w:p>
    <w:p w14:paraId="2964CC4D" w14:textId="77777777" w:rsidR="00B61062" w:rsidRDefault="00A23B02" w:rsidP="00336A39">
      <w:r>
        <w:rPr>
          <w:rFonts w:hint="eastAsia"/>
        </w:rPr>
        <w:t>实际某汽车的</w:t>
      </w:r>
      <w:r>
        <w:rPr>
          <w:rFonts w:hint="eastAsia"/>
        </w:rPr>
        <w:t>CAN</w:t>
      </w:r>
      <w:r>
        <w:rPr>
          <w:rFonts w:hint="eastAsia"/>
        </w:rPr>
        <w:t>信息和信号数据</w:t>
      </w:r>
      <w:r w:rsidR="007210B0">
        <w:rPr>
          <w:rFonts w:hint="eastAsia"/>
        </w:rPr>
        <w:t>库内容</w:t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_Ref493010892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所示</w:t>
      </w:r>
      <w:r w:rsidR="0058550E">
        <w:rPr>
          <w:rFonts w:hint="eastAsia"/>
        </w:rPr>
        <w:t>，供参考。</w:t>
      </w:r>
      <w:r w:rsidR="0058550E">
        <w:rPr>
          <w:rFonts w:hint="eastAsia"/>
        </w:rPr>
        <w:t>CanToolApp</w:t>
      </w:r>
      <w:r w:rsidR="0058550E">
        <w:rPr>
          <w:rFonts w:hint="eastAsia"/>
        </w:rPr>
        <w:t>应能正常完成对上述各种数据的解析</w:t>
      </w:r>
      <w:r w:rsidR="00D40F86">
        <w:rPr>
          <w:rFonts w:hint="eastAsia"/>
        </w:rPr>
        <w:t>及合成</w:t>
      </w:r>
      <w:r>
        <w:rPr>
          <w:rFonts w:hint="eastAsia"/>
        </w:rPr>
        <w:t>。</w:t>
      </w:r>
    </w:p>
    <w:p w14:paraId="1AFE7660" w14:textId="77777777" w:rsidR="00A23B02" w:rsidRDefault="00A23B02" w:rsidP="00A23B02">
      <w:pPr>
        <w:pStyle w:val="af"/>
      </w:pPr>
      <w:bookmarkStart w:id="9" w:name="_Ref49301089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9"/>
      <w:r>
        <w:rPr>
          <w:rFonts w:hint="eastAsia"/>
        </w:rPr>
        <w:t>实际数据库样式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3"/>
        <w:gridCol w:w="1813"/>
      </w:tblGrid>
      <w:tr w:rsidR="00A23B02" w14:paraId="29E0C11E" w14:textId="77777777" w:rsidTr="00D47B71">
        <w:trPr>
          <w:tblHeader/>
        </w:trPr>
        <w:tc>
          <w:tcPr>
            <w:tcW w:w="7763" w:type="dxa"/>
            <w:shd w:val="clear" w:color="auto" w:fill="auto"/>
          </w:tcPr>
          <w:p w14:paraId="2F0FF088" w14:textId="77777777" w:rsidR="00A23B02" w:rsidRDefault="00A23B02" w:rsidP="00336A39">
            <w:pPr>
              <w:rPr>
                <w:rFonts w:hint="eastAsia"/>
              </w:rPr>
            </w:pPr>
            <w:r>
              <w:rPr>
                <w:rFonts w:hint="eastAsia"/>
              </w:rPr>
              <w:t>实际数据库样式</w:t>
            </w:r>
          </w:p>
        </w:tc>
        <w:tc>
          <w:tcPr>
            <w:tcW w:w="1813" w:type="dxa"/>
            <w:shd w:val="clear" w:color="auto" w:fill="auto"/>
          </w:tcPr>
          <w:p w14:paraId="118B58F7" w14:textId="77777777" w:rsidR="00A23B02" w:rsidRDefault="00A23B02" w:rsidP="00336A3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23B02" w14:paraId="7C49DBF1" w14:textId="77777777" w:rsidTr="00D47B71">
        <w:tc>
          <w:tcPr>
            <w:tcW w:w="7763" w:type="dxa"/>
            <w:shd w:val="clear" w:color="auto" w:fill="auto"/>
          </w:tcPr>
          <w:p w14:paraId="2E5D5705" w14:textId="77777777" w:rsidR="00A23B02" w:rsidRDefault="00A23B02" w:rsidP="00A23B02">
            <w:r>
              <w:t>BO_ 856 CDU_1: 8 CDU</w:t>
            </w:r>
          </w:p>
          <w:p w14:paraId="4DE01A5B" w14:textId="77777777" w:rsidR="00A23B02" w:rsidRDefault="00A23B02" w:rsidP="00A23B02">
            <w:r>
              <w:t xml:space="preserve"> SG_ CDU_HVACOffButtonSt : 0|1@0+ (1,0) [0|1] ""  HVAC</w:t>
            </w:r>
          </w:p>
          <w:p w14:paraId="295FF019" w14:textId="77777777" w:rsidR="00A23B02" w:rsidRDefault="00A23B02" w:rsidP="00A23B02">
            <w:r>
              <w:t xml:space="preserve"> SG_ CDU_HVACOffButtonStVD : 1|1@0+ (1,0) [0|1] ""  HVAC</w:t>
            </w:r>
          </w:p>
          <w:p w14:paraId="608ABD28" w14:textId="77777777" w:rsidR="00A23B02" w:rsidRDefault="00A23B02" w:rsidP="00A23B02">
            <w:r>
              <w:t xml:space="preserve"> SG_ CDU_HVACAutoModeButtonSt : 2|1@0+ (1,0) [0|1] ""  HVAC</w:t>
            </w:r>
          </w:p>
          <w:p w14:paraId="45878BB6" w14:textId="77777777" w:rsidR="00A23B02" w:rsidRDefault="00A23B02" w:rsidP="00A23B02">
            <w:r>
              <w:t xml:space="preserve"> SG_ CDU_HVACAutoModeButtonStVD : 3|1@0+ (1,0) [0|1] ""  HVAC</w:t>
            </w:r>
          </w:p>
          <w:p w14:paraId="7C079955" w14:textId="77777777" w:rsidR="00A23B02" w:rsidRDefault="00A23B02" w:rsidP="00A23B02">
            <w:r>
              <w:t xml:space="preserve"> SG_ CDU_HVACFDefrostButtonSt : 6|1@0+ (1,0) [0|1] ""  HVAC</w:t>
            </w:r>
          </w:p>
          <w:p w14:paraId="4A925860" w14:textId="77777777" w:rsidR="00A23B02" w:rsidRDefault="00A23B02" w:rsidP="00A23B02">
            <w:r>
              <w:t xml:space="preserve"> SG_ CDU_HVACFDefrostButtonStVD : 7|1@0+ (1,0) [0|1] ""  HVAC</w:t>
            </w:r>
          </w:p>
          <w:p w14:paraId="6B553683" w14:textId="77777777" w:rsidR="00A23B02" w:rsidRDefault="00A23B02" w:rsidP="00A23B02">
            <w:r>
              <w:t xml:space="preserve"> SG_ CDU_HVACDualButtonSt : 10|1@0+ (1,0) [0|1] ""  HVAC</w:t>
            </w:r>
          </w:p>
          <w:p w14:paraId="3F191F0D" w14:textId="77777777" w:rsidR="00A23B02" w:rsidRDefault="00A23B02" w:rsidP="00A23B02">
            <w:r>
              <w:t xml:space="preserve"> SG_ CDU_HVACDualButtonStVD : 11|1@0+ (1,0) [0|1] ""  HVAC</w:t>
            </w:r>
          </w:p>
          <w:p w14:paraId="41C8F915" w14:textId="77777777" w:rsidR="00A23B02" w:rsidRDefault="00A23B02" w:rsidP="00A23B02">
            <w:r>
              <w:t xml:space="preserve"> SG_ CDU_HVACIonButtonSt : 12|1@0+ (1,0) [0|1] ""  HVAC</w:t>
            </w:r>
          </w:p>
          <w:p w14:paraId="56087FC8" w14:textId="77777777" w:rsidR="00A23B02" w:rsidRDefault="00A23B02" w:rsidP="00A23B02">
            <w:r>
              <w:t xml:space="preserve"> SG_ CDU_HVACIonButtonStVD : 13|1@0+ (1,0) [0|1] ""  HVAC</w:t>
            </w:r>
          </w:p>
          <w:p w14:paraId="1F1AFDBD" w14:textId="77777777" w:rsidR="00A23B02" w:rsidRDefault="00A23B02" w:rsidP="00A23B02">
            <w:r>
              <w:t xml:space="preserve"> SG_ CDU_HVACCirculationButtonSt : 18|1@0+ (1,0) [0|1] ""  HVAC</w:t>
            </w:r>
          </w:p>
          <w:p w14:paraId="69850C95" w14:textId="77777777" w:rsidR="00A23B02" w:rsidRDefault="00A23B02" w:rsidP="00A23B02">
            <w:r>
              <w:t xml:space="preserve"> SG_ CDU_HVACCirculationButtonStVD : 19|1@0+ (1,0) [0|1] ""  HVAC</w:t>
            </w:r>
          </w:p>
          <w:p w14:paraId="30409090" w14:textId="77777777" w:rsidR="00A23B02" w:rsidRDefault="00A23B02" w:rsidP="00A23B02">
            <w:r>
              <w:t xml:space="preserve"> SG_ CDU_HVACACButtonSt : 20|1@0+ (1,0) [0|1] ""  HVAC</w:t>
            </w:r>
          </w:p>
          <w:p w14:paraId="37F6B563" w14:textId="77777777" w:rsidR="00A23B02" w:rsidRDefault="00A23B02" w:rsidP="00A23B02">
            <w:r>
              <w:t xml:space="preserve"> SG_ CDU_HVACACButtonStVD : 21|1@0+ (1,0) [0|1] ""  HVAC</w:t>
            </w:r>
          </w:p>
          <w:p w14:paraId="0E995EF9" w14:textId="77777777" w:rsidR="00A23B02" w:rsidRDefault="00A23B02" w:rsidP="00A23B02">
            <w:r>
              <w:t xml:space="preserve"> SG_ CDU_HVACACMaxButtonSt : 22|1@0+ (1,0) [0|1] ""  HVAC</w:t>
            </w:r>
          </w:p>
          <w:p w14:paraId="2CDD3F4A" w14:textId="77777777" w:rsidR="00A23B02" w:rsidRDefault="00A23B02" w:rsidP="00A23B02">
            <w:r>
              <w:t xml:space="preserve"> SG_ CDU_HVACACMaxButtonStVD : 23|1@0+ (1,0) [0|1] ""  HVAC</w:t>
            </w:r>
          </w:p>
          <w:p w14:paraId="3ED1C2A3" w14:textId="77777777" w:rsidR="00A23B02" w:rsidRDefault="00A23B02" w:rsidP="00A23B02">
            <w:r>
              <w:t xml:space="preserve"> SG_ CDU_HVACModeButtonSt : 26|3@0+ (1,0) [0|7] ""  HVAC</w:t>
            </w:r>
          </w:p>
          <w:p w14:paraId="1024CF5E" w14:textId="77777777" w:rsidR="00A23B02" w:rsidRDefault="00A23B02" w:rsidP="00A23B02">
            <w:r>
              <w:t xml:space="preserve"> SG_ HVAC_WindExitSpd : 30|4@0+ (1,0) [0|15] ""   Vector__XXX</w:t>
            </w:r>
          </w:p>
          <w:p w14:paraId="6F340F0E" w14:textId="77777777" w:rsidR="00A23B02" w:rsidRDefault="00A23B02" w:rsidP="00A23B02">
            <w:r>
              <w:t xml:space="preserve"> SG_ CDU_HVAC_DriverTempSelect : 36|5@0+ (0.5,18) [18|32] "°C"   Vector__XXX</w:t>
            </w:r>
          </w:p>
          <w:p w14:paraId="3B3277FC" w14:textId="77777777" w:rsidR="00A23B02" w:rsidRDefault="00A23B02" w:rsidP="00A23B02">
            <w:r>
              <w:t xml:space="preserve"> SG_ HVAC_PsnTempSelect : 44|5@0+ (0.5,18) [18|32] ""   Vector__XXX</w:t>
            </w:r>
          </w:p>
          <w:p w14:paraId="1A31C79B" w14:textId="77777777" w:rsidR="00A23B02" w:rsidRDefault="00A23B02" w:rsidP="00A23B02">
            <w:r>
              <w:t xml:space="preserve"> SG_ CDU_HVACCtrlModeSt : 54|3@0+ (1,0) [0|7] ""  HVAC</w:t>
            </w:r>
          </w:p>
          <w:p w14:paraId="02C33C9C" w14:textId="77777777" w:rsidR="00A23B02" w:rsidRDefault="00A23B02" w:rsidP="00A23B02">
            <w:r>
              <w:t xml:space="preserve"> SG_ CDU_ControlSt : 55|1@0+ (1,0) [0|1] ""  HVAC</w:t>
            </w:r>
          </w:p>
          <w:p w14:paraId="16F8E219" w14:textId="77777777" w:rsidR="00A23B02" w:rsidRDefault="00A23B02" w:rsidP="00A23B02"/>
          <w:p w14:paraId="6506A01D" w14:textId="77777777" w:rsidR="00A23B02" w:rsidRDefault="00A23B02" w:rsidP="00A23B02">
            <w:r>
              <w:t>BO_ 61 CDU_4: 8 CDU</w:t>
            </w:r>
          </w:p>
          <w:p w14:paraId="4A3970DF" w14:textId="77777777" w:rsidR="00A23B02" w:rsidRDefault="00A23B02" w:rsidP="00A23B02">
            <w:r>
              <w:t xml:space="preserve"> SG_ CDU_HVACACCfg : 1|2@0+ (1,0) [0|3] ""  HVAC</w:t>
            </w:r>
          </w:p>
          <w:p w14:paraId="18ABE9EA" w14:textId="77777777" w:rsidR="00A23B02" w:rsidRDefault="00A23B02" w:rsidP="00A23B02">
            <w:r>
              <w:t xml:space="preserve"> SG_ CDU_HVACAirCirCfg : 3|2@0+ (1,0) [0|3] ""  HVAC</w:t>
            </w:r>
          </w:p>
          <w:p w14:paraId="163973C0" w14:textId="77777777" w:rsidR="00A23B02" w:rsidRDefault="00A23B02" w:rsidP="00A23B02">
            <w:r>
              <w:t xml:space="preserve"> SG_ CDU_HVACComfortCfg : 5|2@0+ (1,0) [0|3] ""  HVAC</w:t>
            </w:r>
          </w:p>
          <w:p w14:paraId="351A5A01" w14:textId="77777777" w:rsidR="00A23B02" w:rsidRDefault="00A23B02" w:rsidP="00A23B02"/>
          <w:p w14:paraId="4EFB9641" w14:textId="77777777" w:rsidR="00A23B02" w:rsidRDefault="00A23B02" w:rsidP="00A23B02">
            <w:r>
              <w:t>BO_ 1067 CDU_NM: 8 CDU</w:t>
            </w:r>
          </w:p>
          <w:p w14:paraId="24C016CE" w14:textId="77777777" w:rsidR="00A23B02" w:rsidRDefault="00A23B02" w:rsidP="00A23B02">
            <w:r>
              <w:t xml:space="preserve"> SG_ CDU_NMDestAddress : 7|8@0+ (1,0) [0|255] ""  BCM,PEPS,ICM,CDU</w:t>
            </w:r>
          </w:p>
          <w:p w14:paraId="7837927B" w14:textId="77777777" w:rsidR="00A23B02" w:rsidRDefault="00A23B02" w:rsidP="00A23B02">
            <w:r>
              <w:t xml:space="preserve"> SG_ CDU_NMAlive : 8|1@0+ (1,0) [0|1] ""  BCM,PEPS,ICM,CDU</w:t>
            </w:r>
          </w:p>
          <w:p w14:paraId="06FB7AFD" w14:textId="77777777" w:rsidR="00A23B02" w:rsidRDefault="00A23B02" w:rsidP="00A23B02">
            <w:r>
              <w:t xml:space="preserve"> SG_ CDU_NMRing : 9|1@0+ (1,0) [0|1] ""  BCM,PEPS,ICM,CDU</w:t>
            </w:r>
          </w:p>
          <w:p w14:paraId="78A9EA96" w14:textId="77777777" w:rsidR="00A23B02" w:rsidRDefault="00A23B02" w:rsidP="00A23B02">
            <w:r>
              <w:t xml:space="preserve"> SG_ CDU_NMLimpHome : 10|1@0+ (1,0) [0|1] ""  BCM,PEPS,ICM,CDU</w:t>
            </w:r>
          </w:p>
          <w:p w14:paraId="299982EA" w14:textId="77777777" w:rsidR="00A23B02" w:rsidRDefault="00A23B02" w:rsidP="00A23B02">
            <w:r>
              <w:t xml:space="preserve"> SG_ CDU_NMSleepInd : 12|1@0+ (1,0) [0|1] ""  BCM,PEPS,ICM,CDU</w:t>
            </w:r>
          </w:p>
          <w:p w14:paraId="01401FC2" w14:textId="77777777" w:rsidR="00A23B02" w:rsidRDefault="00A23B02" w:rsidP="00A23B02">
            <w:r>
              <w:t xml:space="preserve"> SG_ CDU_NMSleepAck : 13|1@0+ (1,0) [0|1] ""  BCM,PEPS,ICM,CDU</w:t>
            </w:r>
          </w:p>
          <w:p w14:paraId="140EF34D" w14:textId="77777777" w:rsidR="00A23B02" w:rsidRDefault="00A23B02" w:rsidP="00A23B02">
            <w:r>
              <w:t xml:space="preserve"> SG_ CDU_NMWakeupOrignin : 23|8@0+ (1,0) [0|255] ""  BCM,PEPS,ICM,CDU</w:t>
            </w:r>
          </w:p>
          <w:p w14:paraId="1C988FB1" w14:textId="77777777" w:rsidR="00A23B02" w:rsidRDefault="00A23B02" w:rsidP="00A23B02">
            <w:r>
              <w:t xml:space="preserve"> SG_ CDU_NMDataField : 31|40@0+ (1,0) [0|1] ""  BCM,PEPS,ICM,CDU</w:t>
            </w:r>
          </w:p>
          <w:p w14:paraId="23CD398E" w14:textId="77777777" w:rsidR="00A23B02" w:rsidRDefault="00A23B02" w:rsidP="00A23B02"/>
          <w:p w14:paraId="1325B9EB" w14:textId="77777777" w:rsidR="00A23B02" w:rsidRDefault="00A23B02" w:rsidP="00A23B02">
            <w:r>
              <w:t>BO_ 1056 BCM_NM: 8 BCM</w:t>
            </w:r>
          </w:p>
          <w:p w14:paraId="295A267B" w14:textId="77777777" w:rsidR="00A23B02" w:rsidRDefault="00A23B02" w:rsidP="00A23B02">
            <w:r>
              <w:t xml:space="preserve"> SG_ BCM_NMDestAddress : 7|8@0+ (1,0) [0|255] ""  BCM,PEPS,ICM,CDU</w:t>
            </w:r>
          </w:p>
          <w:p w14:paraId="0282FE10" w14:textId="77777777" w:rsidR="00A23B02" w:rsidRDefault="00A23B02" w:rsidP="00A23B02">
            <w:r>
              <w:t xml:space="preserve"> SG_ BCM_NMAlive : 8|1@0+ (1,0) [0|1] ""  BCM,PEPS,ICM,CDU</w:t>
            </w:r>
          </w:p>
          <w:p w14:paraId="76595E93" w14:textId="77777777" w:rsidR="00A23B02" w:rsidRDefault="00A23B02" w:rsidP="00A23B02">
            <w:r>
              <w:t xml:space="preserve"> SG_ BCM_NMRing : 9|1@0+ (1,0) [0|1] ""  BCM,PEPS,ICM,CDU</w:t>
            </w:r>
          </w:p>
          <w:p w14:paraId="5D8E1CC9" w14:textId="77777777" w:rsidR="00A23B02" w:rsidRDefault="00A23B02" w:rsidP="00A23B02">
            <w:r>
              <w:t xml:space="preserve"> SG_ BCM_NMLimpHome : 10|1@0+ (1,0) [0|1] ""  BCM,PEPS,ICM,CDU</w:t>
            </w:r>
          </w:p>
          <w:p w14:paraId="2FF3290E" w14:textId="77777777" w:rsidR="00A23B02" w:rsidRDefault="00A23B02" w:rsidP="00A23B02">
            <w:r>
              <w:t xml:space="preserve"> SG_ BCM_NMSleepInd : 12|1@0+ (1,0) [0|1] ""  BCM,PEPS,ICM,CDU</w:t>
            </w:r>
          </w:p>
          <w:p w14:paraId="1E7AD65B" w14:textId="77777777" w:rsidR="00A23B02" w:rsidRDefault="00A23B02" w:rsidP="00A23B02">
            <w:r>
              <w:t xml:space="preserve"> SG_ BCM_NMSleepAck : 13|1@0+ (1,0) [0|1] ""  BCM,PEPS,ICM,CDU</w:t>
            </w:r>
          </w:p>
          <w:p w14:paraId="697E137C" w14:textId="77777777" w:rsidR="00A23B02" w:rsidRDefault="00A23B02" w:rsidP="00A23B02">
            <w:r>
              <w:t xml:space="preserve"> SG_ BCM_NMWakeupOrignin : 23|8@0+ (1,0) [0|255] ""  BCM,PEPS,ICM,CDU</w:t>
            </w:r>
          </w:p>
          <w:p w14:paraId="24BE5F41" w14:textId="77777777" w:rsidR="00A23B02" w:rsidRDefault="00A23B02" w:rsidP="00A23B02">
            <w:r>
              <w:t xml:space="preserve"> SG_ BCM_NMDataField : 31|40@0+ (1,0) [0|1] ""  BCM,PEPS,ICM,CDU</w:t>
            </w:r>
          </w:p>
          <w:p w14:paraId="365906F9" w14:textId="77777777" w:rsidR="00A23B02" w:rsidRDefault="00A23B02" w:rsidP="00A23B02"/>
          <w:p w14:paraId="106D4771" w14:textId="77777777" w:rsidR="00A23B02" w:rsidRDefault="00A23B02" w:rsidP="00A23B02">
            <w:r>
              <w:t>BO_ 792 BCM_BCAN_1: 8 BCM</w:t>
            </w:r>
          </w:p>
          <w:p w14:paraId="4B5A6A61" w14:textId="77777777" w:rsidR="00A23B02" w:rsidRDefault="00A23B02" w:rsidP="00A23B02">
            <w:r>
              <w:t xml:space="preserve"> SG_ BCM_KeySt : 1|2@0+ (1,0) [1|3] ""  PEPS,ICM,AVM,CDU,HVAC</w:t>
            </w:r>
          </w:p>
          <w:p w14:paraId="66AFEB25" w14:textId="77777777" w:rsidR="00A23B02" w:rsidRDefault="00A23B02" w:rsidP="00A23B02"/>
          <w:p w14:paraId="05DCD777" w14:textId="77777777" w:rsidR="00A23B02" w:rsidRDefault="00A23B02" w:rsidP="00A23B02">
            <w:r>
              <w:t>BO_ 837 BCM_ESC_2: 8 BCM</w:t>
            </w:r>
          </w:p>
          <w:p w14:paraId="0442AEBA" w14:textId="77777777" w:rsidR="00A23B02" w:rsidRDefault="00A23B02" w:rsidP="00A23B02">
            <w:r>
              <w:t xml:space="preserve"> SG_ ESC_VehSpdVD : 37|1@0+ (1,0) [0|1] ""  BCM,PEPS,ICM,AVM,CDU</w:t>
            </w:r>
          </w:p>
          <w:p w14:paraId="0D35B56B" w14:textId="77777777" w:rsidR="00A23B02" w:rsidRDefault="00A23B02" w:rsidP="00A23B02">
            <w:r>
              <w:t xml:space="preserve"> SG_ ESC_VehSpd : 36|13@0+ (0.05625,0) [0|240] ""  BCM,PEPS,ICM,AVM,CDU</w:t>
            </w:r>
          </w:p>
          <w:p w14:paraId="607D84EA" w14:textId="77777777" w:rsidR="00A23B02" w:rsidRDefault="00A23B02" w:rsidP="00A23B02"/>
          <w:p w14:paraId="4A60E3F1" w14:textId="77777777" w:rsidR="00A23B02" w:rsidRDefault="00A23B02" w:rsidP="00A23B02">
            <w:r>
              <w:t>BO_ 915 BCM_VCU_2: 8 BCM</w:t>
            </w:r>
          </w:p>
          <w:p w14:paraId="021573B7" w14:textId="77777777" w:rsidR="00A23B02" w:rsidRDefault="00A23B02" w:rsidP="00A23B02">
            <w:r>
              <w:t xml:space="preserve"> SG_ VCU_CompressorPwrLimit : 21|6@0+ (100,0) [0|6000] "w"  HVAC</w:t>
            </w:r>
          </w:p>
          <w:p w14:paraId="0C04DAD2" w14:textId="77777777" w:rsidR="00A23B02" w:rsidRDefault="00A23B02" w:rsidP="00A23B02">
            <w:r>
              <w:t xml:space="preserve"> SG_ VCU_CompressorPwrLimitAct : 32|1@0+ (1,0) [0|1] ""  HVAC</w:t>
            </w:r>
          </w:p>
          <w:p w14:paraId="314B6BA1" w14:textId="77777777" w:rsidR="00A23B02" w:rsidRDefault="00A23B02" w:rsidP="00A23B02">
            <w:r>
              <w:t xml:space="preserve"> SG_ VCU_PTCPwrLimit : 29|6@0+ (100,0) [0|6000] "w"  HVAC</w:t>
            </w:r>
          </w:p>
          <w:p w14:paraId="356CD8F2" w14:textId="77777777" w:rsidR="00A23B02" w:rsidRDefault="00A23B02" w:rsidP="00A23B02">
            <w:r>
              <w:t xml:space="preserve"> SG_ VCU_PTCrPwrLimitAct : 33|1@0+ (1,0) [0|1] ""  HVAC</w:t>
            </w:r>
          </w:p>
          <w:p w14:paraId="2BCB81DC" w14:textId="77777777" w:rsidR="00A23B02" w:rsidRDefault="00A23B02" w:rsidP="00A23B02">
            <w:r>
              <w:t xml:space="preserve"> SG_ VCU_AirCompressorReq : 36|1@0+ (1,0) [0|1] ""  HVAC</w:t>
            </w:r>
          </w:p>
          <w:p w14:paraId="3941B116" w14:textId="77777777" w:rsidR="00A23B02" w:rsidRDefault="00A23B02" w:rsidP="00A23B02">
            <w:r>
              <w:t xml:space="preserve"> SG_ VCU_AirCompressorReqVD : 37|1@0+ (1,0) [0|1] ""  HVAC</w:t>
            </w:r>
          </w:p>
          <w:p w14:paraId="28335C81" w14:textId="77777777" w:rsidR="00A23B02" w:rsidRDefault="00A23B02" w:rsidP="00A23B02"/>
          <w:p w14:paraId="55708D97" w14:textId="77777777" w:rsidR="00A23B02" w:rsidRDefault="00A23B02" w:rsidP="00A23B02">
            <w:r>
              <w:t>BO_ 800 HVAC_1: 8 HVAC</w:t>
            </w:r>
          </w:p>
          <w:p w14:paraId="59F4B3B1" w14:textId="77777777" w:rsidR="00A23B02" w:rsidRDefault="00A23B02" w:rsidP="00A23B02">
            <w:r>
              <w:t xml:space="preserve"> SG_ HVAC_AirCompressorSt : 2|3@0+ (1,0) [0|1] ""  CDU</w:t>
            </w:r>
          </w:p>
          <w:p w14:paraId="1B9E8557" w14:textId="77777777" w:rsidR="00A23B02" w:rsidRDefault="00A23B02" w:rsidP="00A23B02">
            <w:r>
              <w:t xml:space="preserve"> SG_ HVAC_CorrectedExterTempVD : 3|1@0+ (1,0) [0|1] ""  BCM,CDU</w:t>
            </w:r>
          </w:p>
          <w:p w14:paraId="2B6E0DA2" w14:textId="77777777" w:rsidR="00A23B02" w:rsidRDefault="00A23B02" w:rsidP="00A23B02">
            <w:r>
              <w:t xml:space="preserve"> SG_ HVAC_RawExterTempVD : 4|1@0+ (1,0) [0|1] ""  CDU</w:t>
            </w:r>
          </w:p>
          <w:p w14:paraId="380DCE14" w14:textId="77777777" w:rsidR="00A23B02" w:rsidRDefault="00A23B02" w:rsidP="00A23B02">
            <w:r>
              <w:t xml:space="preserve"> SG_ HVAC_EngIdleStopProhibitReq : 5|1@0+ (1,0) [0|1] ""  CDU</w:t>
            </w:r>
          </w:p>
          <w:p w14:paraId="04A7A106" w14:textId="77777777" w:rsidR="00A23B02" w:rsidRDefault="00A23B02" w:rsidP="00A23B02">
            <w:r>
              <w:t xml:space="preserve"> SG_ HVAC_ACSt : 6|1@0+ (1,0) [0|1] ""  CDU</w:t>
            </w:r>
          </w:p>
          <w:p w14:paraId="2DD908CC" w14:textId="77777777" w:rsidR="00A23B02" w:rsidRDefault="00A23B02" w:rsidP="00A23B02">
            <w:r>
              <w:t xml:space="preserve"> SG_ HVAC_ACmaxSt : 7|1@0+ (1,0) [0|1] ""  CDU</w:t>
            </w:r>
          </w:p>
          <w:p w14:paraId="7A3334A0" w14:textId="77777777" w:rsidR="00A23B02" w:rsidRDefault="00A23B02" w:rsidP="00A23B02">
            <w:r>
              <w:t xml:space="preserve"> SG_ HVAC_CorrectedExterTemp : 15|8@0+ (0.5,-40) [-40|87.5] "°C"  BCM,CDU</w:t>
            </w:r>
          </w:p>
          <w:p w14:paraId="1976D903" w14:textId="77777777" w:rsidR="00A23B02" w:rsidRDefault="00A23B02" w:rsidP="00A23B02">
            <w:r>
              <w:t xml:space="preserve"> SG_ HVAC_RawExterTemp : 23|8@0+ (0.5,-40) [-40|87.5] "°C"  CDU</w:t>
            </w:r>
          </w:p>
          <w:p w14:paraId="7F6FF75E" w14:textId="77777777" w:rsidR="00A23B02" w:rsidRDefault="00A23B02" w:rsidP="00A23B02">
            <w:r>
              <w:t xml:space="preserve"> SG_ HVAC_TempSelect : 28|5@0+ (0.5,18) [18|32] "°C"  CDU</w:t>
            </w:r>
          </w:p>
          <w:p w14:paraId="0571C298" w14:textId="77777777" w:rsidR="00A23B02" w:rsidRDefault="00A23B02" w:rsidP="00A23B02">
            <w:r>
              <w:t xml:space="preserve"> SG_ HVAC_DualSt : 29|1@0+ (1,0) [0|1] ""  CDU</w:t>
            </w:r>
          </w:p>
          <w:p w14:paraId="7842F4FE" w14:textId="77777777" w:rsidR="00A23B02" w:rsidRDefault="00A23B02" w:rsidP="00A23B02">
            <w:r>
              <w:t xml:space="preserve"> SG_ HVAC_AutoSt : 30|1@0+ (1,0) [0|1] ""  CDU</w:t>
            </w:r>
          </w:p>
          <w:p w14:paraId="3BBDA1D2" w14:textId="77777777" w:rsidR="00A23B02" w:rsidRDefault="00A23B02" w:rsidP="00A23B02">
            <w:r>
              <w:t xml:space="preserve"> SG_ HVAC_Type : 31|1@0+ (1,0) [0|1] ""  CDU</w:t>
            </w:r>
          </w:p>
          <w:p w14:paraId="74F5BE57" w14:textId="77777777" w:rsidR="00A23B02" w:rsidRDefault="00A23B02" w:rsidP="00A23B02">
            <w:r>
              <w:t xml:space="preserve"> SG_ HVAC_WindExitMode : 34|3@0+ (1,0) [0|7] ""  CDU</w:t>
            </w:r>
          </w:p>
          <w:p w14:paraId="129413A2" w14:textId="77777777" w:rsidR="00A23B02" w:rsidRDefault="00A23B02" w:rsidP="00A23B02">
            <w:r>
              <w:t xml:space="preserve"> SG_ HVAC_SpdFanReq : 36|2@0+ (1,0) [0|1] ""  CDU</w:t>
            </w:r>
          </w:p>
          <w:p w14:paraId="55C1E36D" w14:textId="77777777" w:rsidR="00A23B02" w:rsidRDefault="00A23B02" w:rsidP="00A23B02">
            <w:r>
              <w:t xml:space="preserve"> SG_ HVAC_TelematicsSt : 42|3@0+ (1,0) [0|7] ""  CDU</w:t>
            </w:r>
          </w:p>
          <w:p w14:paraId="0A3EA192" w14:textId="77777777" w:rsidR="00A23B02" w:rsidRDefault="00A23B02" w:rsidP="00A23B02">
            <w:r>
              <w:t xml:space="preserve"> SG_ HVAC_AirCirculationSt : 46|2@0+ (1,0) [0|3] ""  CDU</w:t>
            </w:r>
          </w:p>
          <w:p w14:paraId="1FC910C5" w14:textId="77777777" w:rsidR="00A23B02" w:rsidRDefault="00A23B02" w:rsidP="00A23B02">
            <w:r>
              <w:t xml:space="preserve"> SG_ HVAC_PopUpDisplayReq : 47|1@0+ (1,0) [0|1] ""  CDU</w:t>
            </w:r>
          </w:p>
          <w:p w14:paraId="7F9507EA" w14:textId="77777777" w:rsidR="00A23B02" w:rsidRDefault="00A23B02" w:rsidP="00A23B02">
            <w:r>
              <w:t xml:space="preserve"> SG_ HVAC_DriverTempSelect : 53|5@0+ (0.5,18) [18|32] "°C"  CDU</w:t>
            </w:r>
          </w:p>
          <w:p w14:paraId="135D9E9C" w14:textId="77777777" w:rsidR="00A23B02" w:rsidRDefault="00A23B02" w:rsidP="00A23B02">
            <w:r>
              <w:t xml:space="preserve"> SG_ HVAC_IonMode : 55|2@0+ (1,0) [0|3] ""  CDU</w:t>
            </w:r>
          </w:p>
          <w:p w14:paraId="099A913B" w14:textId="77777777" w:rsidR="00A23B02" w:rsidRDefault="00A23B02" w:rsidP="00A23B02">
            <w:r>
              <w:t xml:space="preserve"> SG_ HVAC_WindExitSpd : 59|4@0+ (1,0) [0|15] ""  CDU</w:t>
            </w:r>
          </w:p>
          <w:p w14:paraId="09C22DA6" w14:textId="77777777" w:rsidR="00A23B02" w:rsidRDefault="00A23B02" w:rsidP="00A23B02">
            <w:r>
              <w:t xml:space="preserve"> SG_ HVAC_PsnTempSelect : 48|5@0+ (0.5,18) [18|32] ""  CDU</w:t>
            </w:r>
          </w:p>
          <w:p w14:paraId="795DE908" w14:textId="77777777" w:rsidR="00A23B02" w:rsidRDefault="00A23B02" w:rsidP="00A23B02"/>
          <w:p w14:paraId="22C1CCCC" w14:textId="77777777" w:rsidR="00A23B02" w:rsidRDefault="00A23B02" w:rsidP="00A23B02">
            <w:r>
              <w:t>BO_ 801 HVAC_2: 8 HVAC</w:t>
            </w:r>
          </w:p>
          <w:p w14:paraId="7FDA6F5E" w14:textId="77777777" w:rsidR="00A23B02" w:rsidRDefault="00A23B02" w:rsidP="00A23B02">
            <w:r>
              <w:t xml:space="preserve"> SG_ HVAC_RawCabinTemp : 7|8@0+ (0.5,-40) [-40|87.5] "°C"  CDU</w:t>
            </w:r>
          </w:p>
          <w:p w14:paraId="79EF715D" w14:textId="77777777" w:rsidR="00A23B02" w:rsidRDefault="00A23B02" w:rsidP="00A23B02">
            <w:r>
              <w:t xml:space="preserve"> SG_ HVAC_CorrectedCabinTemp : 15|8@0+ (0.5,-40) [-40|87.5] "°C"  CDU</w:t>
            </w:r>
          </w:p>
          <w:p w14:paraId="71DD05AD" w14:textId="77777777" w:rsidR="00A23B02" w:rsidRDefault="00A23B02" w:rsidP="00A23B02">
            <w:r>
              <w:t xml:space="preserve"> SG_ HVAC_RawCabinTempVD : 19|1@0+ (1,0) [0|1] ""  CDU</w:t>
            </w:r>
          </w:p>
          <w:p w14:paraId="472FB8A8" w14:textId="77777777" w:rsidR="00A23B02" w:rsidRDefault="00A23B02" w:rsidP="00A23B02">
            <w:r>
              <w:t xml:space="preserve"> SG_ HVAC_CompressorComsumpPwr : 17|10@0+ (10,0) [0|8000] "w"  BCM</w:t>
            </w:r>
          </w:p>
          <w:p w14:paraId="0CCBD3C9" w14:textId="77777777" w:rsidR="00A23B02" w:rsidRDefault="00A23B02" w:rsidP="00A23B02">
            <w:r>
              <w:t xml:space="preserve"> SG_ HVAC_PTCPwrAct : 33|10@0+ (10,0) [0|8000] "w"  BCM</w:t>
            </w:r>
          </w:p>
          <w:p w14:paraId="028875D4" w14:textId="77777777" w:rsidR="00A23B02" w:rsidRDefault="00A23B02" w:rsidP="00A23B02">
            <w:r>
              <w:t xml:space="preserve"> SG_ HVAC_stPTCAct : 55|3@0+ (1,0) [0|1] ""  BCM</w:t>
            </w:r>
          </w:p>
          <w:p w14:paraId="481CF525" w14:textId="77777777" w:rsidR="00A23B02" w:rsidRDefault="00A23B02" w:rsidP="00A23B02">
            <w:r>
              <w:t xml:space="preserve"> SG_ HVAC_CorrectedCabinTempVD : 18|1@0+ (1,0) [0|1] ""  CDU</w:t>
            </w:r>
          </w:p>
          <w:p w14:paraId="19F56FF3" w14:textId="77777777" w:rsidR="00A23B02" w:rsidRDefault="00A23B02" w:rsidP="00A23B02"/>
          <w:p w14:paraId="77D49025" w14:textId="77777777" w:rsidR="00A23B02" w:rsidRDefault="00A23B02" w:rsidP="00A23B02">
            <w:r>
              <w:t>BO_ 797 HVAC_3: 8 HVAC</w:t>
            </w:r>
          </w:p>
          <w:p w14:paraId="30AAD799" w14:textId="77777777" w:rsidR="00A23B02" w:rsidRDefault="00A23B02" w:rsidP="00A23B02">
            <w:r>
              <w:t xml:space="preserve"> SG_ HVAC_ACCfgSt : 0|1@0+ (1,0) [0|1] ""  CDU</w:t>
            </w:r>
          </w:p>
          <w:p w14:paraId="251DE1AC" w14:textId="77777777" w:rsidR="00A23B02" w:rsidRDefault="00A23B02" w:rsidP="00A23B02">
            <w:r>
              <w:t xml:space="preserve"> SG_ HVAC_AirCirCfgSt : 1|1@0+ (1,0) [0|1] ""  CDU</w:t>
            </w:r>
          </w:p>
          <w:p w14:paraId="06675C34" w14:textId="77777777" w:rsidR="00A23B02" w:rsidRDefault="00A23B02" w:rsidP="00A23B02">
            <w:r>
              <w:t xml:space="preserve"> SG_ HVAC_ComfortCfgSt : 3|2@0+ (1,0) [0|1] ""  CDU</w:t>
            </w:r>
          </w:p>
          <w:p w14:paraId="4648ECC4" w14:textId="77777777" w:rsidR="00A23B02" w:rsidRDefault="00A23B02" w:rsidP="00A23B02"/>
          <w:p w14:paraId="76AFE5AE" w14:textId="77777777" w:rsidR="00A23B02" w:rsidRDefault="00A23B02" w:rsidP="00A23B02">
            <w:r>
              <w:t>BO_ 864 HVAC_4: 8 ACP</w:t>
            </w:r>
          </w:p>
          <w:p w14:paraId="550B332E" w14:textId="77777777" w:rsidR="00A23B02" w:rsidRDefault="00A23B02" w:rsidP="00A23B02">
            <w:r>
              <w:t xml:space="preserve"> SG_ HVAC_ACPCommandVD : 0|1@0+ (1,0) [0|1] ""  ACP</w:t>
            </w:r>
          </w:p>
          <w:p w14:paraId="29B74600" w14:textId="77777777" w:rsidR="00A23B02" w:rsidRDefault="00A23B02" w:rsidP="00A23B02">
            <w:r>
              <w:t xml:space="preserve"> SG_ HVAC_ACPCommand : 2|2@0+ (1,0) [0|3] ""  ACP</w:t>
            </w:r>
          </w:p>
          <w:p w14:paraId="7705431E" w14:textId="77777777" w:rsidR="00A23B02" w:rsidRDefault="00A23B02" w:rsidP="00A23B02">
            <w:r>
              <w:t xml:space="preserve"> SG_ HVAC_ACPSpeedSet : 14|7@0+ (100,0) [0|8600] ""  ACP</w:t>
            </w:r>
          </w:p>
          <w:p w14:paraId="1FECBCED" w14:textId="77777777" w:rsidR="00A23B02" w:rsidRDefault="00A23B02" w:rsidP="00A23B02">
            <w:r>
              <w:t xml:space="preserve"> SG_ HVAC_ACPHighSidePress : 21|6@0+ (0.5,0) [0|31] ""  ACP</w:t>
            </w:r>
          </w:p>
          <w:p w14:paraId="5818A0A5" w14:textId="77777777" w:rsidR="00A23B02" w:rsidRDefault="00A23B02" w:rsidP="00A23B02">
            <w:r>
              <w:t xml:space="preserve"> SG_ HVAC_PTCPowerRatio : 31|8@0+ (1,0) [0|100] ""  PTC</w:t>
            </w:r>
          </w:p>
          <w:p w14:paraId="43D7BDE5" w14:textId="77777777" w:rsidR="00A23B02" w:rsidRDefault="00A23B02" w:rsidP="00A23B02">
            <w:r>
              <w:t xml:space="preserve"> SG_ HVAC_Checksum : 39|8@0+ (1,0) [155|255] ""  PTC</w:t>
            </w:r>
          </w:p>
          <w:p w14:paraId="469CDFDE" w14:textId="77777777" w:rsidR="00A23B02" w:rsidRDefault="00A23B02" w:rsidP="00A23B02"/>
          <w:p w14:paraId="0B453426" w14:textId="77777777" w:rsidR="00A23B02" w:rsidRDefault="00A23B02" w:rsidP="00A23B02">
            <w:r>
              <w:t>BO_ 867 ACP_1: 8 ACP</w:t>
            </w:r>
          </w:p>
          <w:p w14:paraId="78EE49E0" w14:textId="77777777" w:rsidR="00A23B02" w:rsidRDefault="00A23B02" w:rsidP="00A23B02">
            <w:r>
              <w:t xml:space="preserve"> SG_ ACP_Speed : 6|7@0+ (100,0) [0|8600] ""  HVAC</w:t>
            </w:r>
          </w:p>
          <w:p w14:paraId="68951FCB" w14:textId="77777777" w:rsidR="00A23B02" w:rsidRDefault="00A23B02" w:rsidP="00A23B02">
            <w:r>
              <w:t xml:space="preserve"> SG_ ACPComsumpPwr : 15|10@0+ (10,0) [0|8000] ""  HVAC</w:t>
            </w:r>
          </w:p>
          <w:p w14:paraId="3BF18DAE" w14:textId="77777777" w:rsidR="00A23B02" w:rsidRDefault="00A23B02" w:rsidP="00A23B02">
            <w:r>
              <w:t xml:space="preserve"> SG_ ACP_Current : 16|9@0+ (0.1,0) [0|51] ""  HVAC</w:t>
            </w:r>
          </w:p>
          <w:p w14:paraId="3CD52B5F" w14:textId="77777777" w:rsidR="00A23B02" w:rsidRDefault="00A23B02" w:rsidP="00A23B02">
            <w:r>
              <w:t xml:space="preserve"> SG_ ACP_MotorTemp : 39|8@0+ (1,-40) [-40|140] ""  HVAC</w:t>
            </w:r>
          </w:p>
          <w:p w14:paraId="58EDA936" w14:textId="77777777" w:rsidR="00A23B02" w:rsidRDefault="00A23B02" w:rsidP="00A23B02">
            <w:r>
              <w:t xml:space="preserve"> SG_ ACP_HearBeat : 55|4@0+ (1,0) [0|15] ""  HVAC</w:t>
            </w:r>
          </w:p>
          <w:p w14:paraId="30816452" w14:textId="77777777" w:rsidR="00A23B02" w:rsidRDefault="00A23B02" w:rsidP="00A23B02">
            <w:r>
              <w:t xml:space="preserve"> SG_ ACP_ExtState : 58|3@0+ (1,0) [0|7] ""  HVAC</w:t>
            </w:r>
          </w:p>
          <w:p w14:paraId="6EF2603F" w14:textId="77777777" w:rsidR="00A23B02" w:rsidRDefault="00A23B02" w:rsidP="00A23B02">
            <w:r>
              <w:t xml:space="preserve"> SG_ ACP_FailGrade : 60|2@0+ (1,0) [0|3] ""  HVAC</w:t>
            </w:r>
          </w:p>
          <w:p w14:paraId="63635582" w14:textId="77777777" w:rsidR="00A23B02" w:rsidRDefault="00A23B02" w:rsidP="00A23B02">
            <w:r>
              <w:t xml:space="preserve"> SG_ ACP_BaseState : 63|3@0+ (1,0) [0|7] ""  HVAC</w:t>
            </w:r>
          </w:p>
          <w:p w14:paraId="74D4498B" w14:textId="77777777" w:rsidR="00A23B02" w:rsidRDefault="00A23B02" w:rsidP="00A23B02"/>
          <w:p w14:paraId="0F165A3A" w14:textId="77777777" w:rsidR="00A23B02" w:rsidRDefault="00A23B02" w:rsidP="00A23B02">
            <w:r>
              <w:t>BO_ 868 PTC_1: 8 PTC</w:t>
            </w:r>
          </w:p>
          <w:p w14:paraId="679018F1" w14:textId="77777777" w:rsidR="00A23B02" w:rsidRDefault="00A23B02" w:rsidP="00A23B02">
            <w:r>
              <w:t xml:space="preserve"> SG_ PTC_ElementError : 7|4@0+ (1,0) [0|15] ""  HVAC</w:t>
            </w:r>
          </w:p>
          <w:p w14:paraId="1E19C665" w14:textId="77777777" w:rsidR="00A23B02" w:rsidRDefault="00A23B02" w:rsidP="00A23B02">
            <w:r>
              <w:t xml:space="preserve"> SG_ PTC_TemperatureOver : 3|1@0+ (1,0) [0|1] ""  HVAC</w:t>
            </w:r>
          </w:p>
          <w:p w14:paraId="5DDCD94C" w14:textId="77777777" w:rsidR="00A23B02" w:rsidRDefault="00A23B02" w:rsidP="00A23B02">
            <w:r>
              <w:t xml:space="preserve"> SG_ PTC_VoltageFault : 2|1@0+ (1,0) [0|1] ""  HVAC</w:t>
            </w:r>
          </w:p>
          <w:p w14:paraId="7C8912D2" w14:textId="77777777" w:rsidR="00A23B02" w:rsidRDefault="00A23B02" w:rsidP="00A23B02">
            <w:r>
              <w:t xml:space="preserve"> SG_ PTC_InternalError : 1|2@0+ (1,0) [0|3] ""  HVAC</w:t>
            </w:r>
          </w:p>
          <w:p w14:paraId="31A3F6CE" w14:textId="77777777" w:rsidR="00A23B02" w:rsidRDefault="00A23B02" w:rsidP="00A23B02">
            <w:r>
              <w:t xml:space="preserve"> SG_ PTC_Current : 15|8@0+ (0.2,0) [0|25.4] "A"  HVAC</w:t>
            </w:r>
          </w:p>
          <w:p w14:paraId="7A4001B1" w14:textId="77777777" w:rsidR="00A23B02" w:rsidRDefault="00A23B02" w:rsidP="00A23B02">
            <w:r>
              <w:t xml:space="preserve"> SG_ PTCPwrAct : 23|10@0+ (10,0) [0|8000] "w"  HVAC</w:t>
            </w:r>
          </w:p>
          <w:p w14:paraId="048DE0BC" w14:textId="77777777" w:rsidR="00A23B02" w:rsidRDefault="00A23B02" w:rsidP="00A23B02">
            <w:pPr>
              <w:rPr>
                <w:rFonts w:hint="eastAsia"/>
              </w:rPr>
            </w:pPr>
            <w:r>
              <w:t xml:space="preserve"> SG_ PTCActst : 26|3@0+ (1,0) [0|7] ""  HVAC</w:t>
            </w:r>
          </w:p>
        </w:tc>
        <w:tc>
          <w:tcPr>
            <w:tcW w:w="1813" w:type="dxa"/>
            <w:shd w:val="clear" w:color="auto" w:fill="auto"/>
          </w:tcPr>
          <w:p w14:paraId="51F34278" w14:textId="77777777" w:rsidR="00A23B02" w:rsidRDefault="002762A0" w:rsidP="00336A39">
            <w:pPr>
              <w:rPr>
                <w:rFonts w:hint="eastAsia"/>
              </w:rPr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后都跟着改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要发送的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Signal</w:t>
            </w:r>
            <w:r>
              <w:rPr>
                <w:rFonts w:hint="eastAsia"/>
              </w:rPr>
              <w:t>及其参数</w:t>
            </w:r>
            <w:r w:rsidR="002E08D8">
              <w:rPr>
                <w:rFonts w:hint="eastAsia"/>
              </w:rPr>
              <w:t>。</w:t>
            </w:r>
          </w:p>
        </w:tc>
      </w:tr>
    </w:tbl>
    <w:p w14:paraId="3887B166" w14:textId="77777777" w:rsidR="00A23B02" w:rsidRDefault="00A23B02" w:rsidP="00336A39"/>
    <w:p w14:paraId="48AD71D7" w14:textId="77777777" w:rsidR="00D920F9" w:rsidRDefault="00D920F9" w:rsidP="00761EC2">
      <w:pPr>
        <w:ind w:firstLineChars="200" w:firstLine="400"/>
      </w:pPr>
      <w:r>
        <w:rPr>
          <w:rFonts w:hint="eastAsia"/>
        </w:rPr>
        <w:t>CanToolApp</w:t>
      </w:r>
      <w:r>
        <w:rPr>
          <w:rFonts w:hint="eastAsia"/>
        </w:rPr>
        <w:t>需要完成的主要功能如下</w:t>
      </w:r>
      <w:r w:rsidR="001B7520">
        <w:rPr>
          <w:rFonts w:hint="eastAsia"/>
        </w:rPr>
        <w:t>，可选平台</w:t>
      </w:r>
      <w:r w:rsidR="001B7520">
        <w:rPr>
          <w:rFonts w:hint="eastAsia"/>
        </w:rPr>
        <w:t>Android</w:t>
      </w:r>
      <w:r w:rsidR="001B7520">
        <w:rPr>
          <w:rFonts w:hint="eastAsia"/>
        </w:rPr>
        <w:t>应用、</w:t>
      </w:r>
      <w:r w:rsidR="001B7520">
        <w:rPr>
          <w:rFonts w:hint="eastAsia"/>
        </w:rPr>
        <w:t>Windows</w:t>
      </w:r>
      <w:r w:rsidR="001B7520">
        <w:rPr>
          <w:rFonts w:hint="eastAsia"/>
        </w:rPr>
        <w:t>应用、可使用</w:t>
      </w:r>
      <w:r w:rsidR="001B7520">
        <w:rPr>
          <w:rFonts w:hint="eastAsia"/>
        </w:rPr>
        <w:t>Java</w:t>
      </w:r>
      <w:r w:rsidR="001B7520">
        <w:rPr>
          <w:rFonts w:hint="eastAsia"/>
        </w:rPr>
        <w:t>、</w:t>
      </w:r>
      <w:r w:rsidR="001B7520">
        <w:rPr>
          <w:rFonts w:hint="eastAsia"/>
        </w:rPr>
        <w:t>C#</w:t>
      </w:r>
      <w:r w:rsidR="001B7520">
        <w:rPr>
          <w:rFonts w:hint="eastAsia"/>
        </w:rPr>
        <w:t>、</w:t>
      </w:r>
      <w:r w:rsidR="001B7520">
        <w:rPr>
          <w:rFonts w:hint="eastAsia"/>
        </w:rPr>
        <w:t>C++</w:t>
      </w:r>
      <w:r w:rsidR="001B7520">
        <w:rPr>
          <w:rFonts w:hint="eastAsia"/>
        </w:rPr>
        <w:t>、</w:t>
      </w:r>
      <w:r w:rsidR="001B7520">
        <w:rPr>
          <w:rFonts w:hint="eastAsia"/>
        </w:rPr>
        <w:t>JavaScript</w:t>
      </w:r>
      <w:r w:rsidR="001B7520">
        <w:rPr>
          <w:rFonts w:hint="eastAsia"/>
        </w:rPr>
        <w:t>等计算机语言实现</w:t>
      </w:r>
      <w:r>
        <w:rPr>
          <w:rFonts w:hint="eastAsia"/>
        </w:rPr>
        <w:t>：</w:t>
      </w:r>
    </w:p>
    <w:p w14:paraId="40F53280" w14:textId="77777777" w:rsidR="00D920F9" w:rsidRDefault="00D920F9" w:rsidP="00D920F9">
      <w:pPr>
        <w:numPr>
          <w:ilvl w:val="0"/>
          <w:numId w:val="3"/>
        </w:numPr>
      </w:pPr>
      <w:r>
        <w:rPr>
          <w:rFonts w:hint="eastAsia"/>
        </w:rPr>
        <w:t>能够搜索到</w:t>
      </w:r>
      <w:r w:rsidR="00CC3F38">
        <w:rPr>
          <w:rFonts w:hint="eastAsia"/>
        </w:rPr>
        <w:t>本机</w:t>
      </w:r>
      <w:r>
        <w:rPr>
          <w:rFonts w:hint="eastAsia"/>
        </w:rPr>
        <w:t>所有可使用的</w:t>
      </w:r>
      <w:r>
        <w:rPr>
          <w:rFonts w:hint="eastAsia"/>
        </w:rPr>
        <w:t>COM</w:t>
      </w:r>
      <w:r>
        <w:rPr>
          <w:rFonts w:hint="eastAsia"/>
        </w:rPr>
        <w:t>口，并在弹出式</w:t>
      </w:r>
      <w:r>
        <w:rPr>
          <w:rFonts w:hint="eastAsia"/>
        </w:rPr>
        <w:t>ComboBox</w:t>
      </w:r>
      <w:r>
        <w:rPr>
          <w:rFonts w:hint="eastAsia"/>
        </w:rPr>
        <w:t>中以列表方式让用户选择</w:t>
      </w:r>
      <w:r>
        <w:rPr>
          <w:rFonts w:hint="eastAsia"/>
        </w:rPr>
        <w:t>CanTool</w:t>
      </w:r>
      <w:r>
        <w:rPr>
          <w:rFonts w:hint="eastAsia"/>
        </w:rPr>
        <w:t>装置在上位机中映射的</w:t>
      </w:r>
      <w:r>
        <w:rPr>
          <w:rFonts w:hint="eastAsia"/>
        </w:rPr>
        <w:t>COM</w:t>
      </w:r>
      <w:r>
        <w:rPr>
          <w:rFonts w:hint="eastAsia"/>
        </w:rPr>
        <w:t>口。并设置相应</w:t>
      </w:r>
      <w:r>
        <w:rPr>
          <w:rFonts w:hint="eastAsia"/>
        </w:rPr>
        <w:t>COM</w:t>
      </w:r>
      <w:r>
        <w:rPr>
          <w:rFonts w:hint="eastAsia"/>
        </w:rPr>
        <w:t>口波特率</w:t>
      </w:r>
      <w:r>
        <w:rPr>
          <w:rFonts w:hint="eastAsia"/>
        </w:rPr>
        <w:t>115200</w:t>
      </w:r>
      <w:r>
        <w:rPr>
          <w:rFonts w:hint="eastAsia"/>
        </w:rPr>
        <w:t>、数据位数</w:t>
      </w:r>
      <w:r>
        <w:rPr>
          <w:rFonts w:hint="eastAsia"/>
        </w:rPr>
        <w:t>8</w:t>
      </w:r>
      <w:r>
        <w:rPr>
          <w:rFonts w:hint="eastAsia"/>
        </w:rPr>
        <w:t>、停止位数</w:t>
      </w:r>
      <w:r>
        <w:rPr>
          <w:rFonts w:hint="eastAsia"/>
        </w:rPr>
        <w:t>1</w:t>
      </w:r>
      <w:r w:rsidR="005F7786">
        <w:rPr>
          <w:rFonts w:hint="eastAsia"/>
        </w:rPr>
        <w:t>。</w:t>
      </w:r>
      <w:r w:rsidR="008D42E7">
        <w:rPr>
          <w:rFonts w:hint="eastAsia"/>
        </w:rPr>
        <w:t>这些设定内容可保存到</w:t>
      </w:r>
      <w:r w:rsidR="008D42E7">
        <w:rPr>
          <w:rFonts w:hint="eastAsia"/>
        </w:rPr>
        <w:t>CanToolApp</w:t>
      </w:r>
      <w:r w:rsidR="008D42E7">
        <w:rPr>
          <w:rFonts w:hint="eastAsia"/>
        </w:rPr>
        <w:t>设定文件中，供下次使用。</w:t>
      </w:r>
      <w:r w:rsidR="000F24A0">
        <w:rPr>
          <w:rFonts w:hint="eastAsia"/>
        </w:rPr>
        <w:t>基本信息如</w:t>
      </w:r>
      <w:r w:rsidR="000F24A0">
        <w:fldChar w:fldCharType="begin"/>
      </w:r>
      <w:r w:rsidR="000F24A0">
        <w:instrText xml:space="preserve"> </w:instrText>
      </w:r>
      <w:r w:rsidR="000F24A0">
        <w:rPr>
          <w:rFonts w:hint="eastAsia"/>
        </w:rPr>
        <w:instrText>REF _Ref493021622 \h</w:instrText>
      </w:r>
      <w:r w:rsidR="000F24A0">
        <w:instrText xml:space="preserve"> </w:instrText>
      </w:r>
      <w:r w:rsidR="000F24A0">
        <w:fldChar w:fldCharType="separate"/>
      </w:r>
      <w:r w:rsidR="000F24A0">
        <w:rPr>
          <w:rFonts w:hint="eastAsia"/>
        </w:rPr>
        <w:t>图</w:t>
      </w:r>
      <w:r w:rsidR="000F24A0">
        <w:rPr>
          <w:rFonts w:hint="eastAsia"/>
        </w:rPr>
        <w:t xml:space="preserve"> </w:t>
      </w:r>
      <w:r w:rsidR="000F24A0">
        <w:rPr>
          <w:noProof/>
        </w:rPr>
        <w:t>4</w:t>
      </w:r>
      <w:r w:rsidR="000F24A0">
        <w:fldChar w:fldCharType="end"/>
      </w:r>
      <w:r w:rsidR="000F24A0">
        <w:rPr>
          <w:rFonts w:hint="eastAsia"/>
        </w:rPr>
        <w:t>所示。</w:t>
      </w:r>
    </w:p>
    <w:p w14:paraId="199F39D6" w14:textId="016F8F2B" w:rsidR="007E7B87" w:rsidRDefault="009B729A" w:rsidP="007E7B87">
      <w:pPr>
        <w:jc w:val="center"/>
        <w:rPr>
          <w:noProof/>
        </w:rPr>
      </w:pPr>
      <w:r w:rsidRPr="00470F51">
        <w:rPr>
          <w:noProof/>
        </w:rPr>
        <w:drawing>
          <wp:inline distT="0" distB="0" distL="0" distR="0" wp14:anchorId="30AD2401" wp14:editId="0DBF5D6B">
            <wp:extent cx="2720975" cy="196342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7859" w14:textId="77777777" w:rsidR="007E7B87" w:rsidRDefault="007E7B87" w:rsidP="007E7B87">
      <w:pPr>
        <w:pStyle w:val="af"/>
        <w:jc w:val="center"/>
      </w:pPr>
      <w:bookmarkStart w:id="10" w:name="_Ref49302162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0"/>
      <w:r>
        <w:t xml:space="preserve"> </w:t>
      </w:r>
      <w:r>
        <w:rPr>
          <w:rFonts w:hint="eastAsia"/>
        </w:rPr>
        <w:t>COM</w:t>
      </w:r>
      <w:r w:rsidR="000F24A0">
        <w:rPr>
          <w:rFonts w:hint="eastAsia"/>
        </w:rPr>
        <w:t>口基本设定信息</w:t>
      </w:r>
    </w:p>
    <w:p w14:paraId="5167AB3F" w14:textId="77777777" w:rsidR="007E7B87" w:rsidRDefault="007E7B87" w:rsidP="007E7B87">
      <w:pPr>
        <w:rPr>
          <w:rFonts w:hint="eastAsia"/>
        </w:rPr>
      </w:pPr>
    </w:p>
    <w:p w14:paraId="11218394" w14:textId="77777777" w:rsidR="00B26ACF" w:rsidRDefault="00B26ACF" w:rsidP="00D920F9">
      <w:pPr>
        <w:numPr>
          <w:ilvl w:val="0"/>
          <w:numId w:val="3"/>
        </w:numPr>
      </w:pPr>
      <w:r>
        <w:rPr>
          <w:rFonts w:hint="eastAsia"/>
        </w:rPr>
        <w:t>能够实现</w:t>
      </w:r>
      <w:r>
        <w:rPr>
          <w:rFonts w:hint="eastAsia"/>
        </w:rPr>
        <w:t>CANtool</w:t>
      </w:r>
      <w:r>
        <w:rPr>
          <w:rFonts w:hint="eastAsia"/>
        </w:rPr>
        <w:t>装置的</w:t>
      </w:r>
      <w:r>
        <w:rPr>
          <w:rFonts w:hint="eastAsia"/>
        </w:rPr>
        <w:t>CAN</w:t>
      </w:r>
      <w:r>
        <w:rPr>
          <w:rFonts w:hint="eastAsia"/>
        </w:rPr>
        <w:t>速率设置、进入</w:t>
      </w:r>
      <w:r>
        <w:rPr>
          <w:rFonts w:hint="eastAsia"/>
        </w:rPr>
        <w:t>CAN</w:t>
      </w:r>
      <w:r>
        <w:rPr>
          <w:rFonts w:hint="eastAsia"/>
        </w:rPr>
        <w:t>工作状态（</w:t>
      </w:r>
      <w:r>
        <w:rPr>
          <w:rFonts w:hint="eastAsia"/>
        </w:rPr>
        <w:t>Open</w:t>
      </w:r>
      <w:r>
        <w:rPr>
          <w:rFonts w:hint="eastAsia"/>
        </w:rPr>
        <w:t>）、进入</w:t>
      </w:r>
      <w:r>
        <w:rPr>
          <w:rFonts w:hint="eastAsia"/>
        </w:rPr>
        <w:t>CAN</w:t>
      </w:r>
      <w:r>
        <w:rPr>
          <w:rFonts w:hint="eastAsia"/>
        </w:rPr>
        <w:t>初始化状态（</w:t>
      </w:r>
      <w:r>
        <w:t xml:space="preserve"> Close</w:t>
      </w:r>
      <w:r>
        <w:t>）</w:t>
      </w:r>
      <w:r w:rsidR="003E6ED9">
        <w:t>。</w:t>
      </w:r>
      <w:r w:rsidR="008D42E7">
        <w:rPr>
          <w:rFonts w:hint="eastAsia"/>
        </w:rPr>
        <w:t>这些设定内容可保存到</w:t>
      </w:r>
      <w:r w:rsidR="008D42E7">
        <w:rPr>
          <w:rFonts w:hint="eastAsia"/>
        </w:rPr>
        <w:t>CanToolApp</w:t>
      </w:r>
      <w:r w:rsidR="008D42E7">
        <w:rPr>
          <w:rFonts w:hint="eastAsia"/>
        </w:rPr>
        <w:t>设定文件中，供下次使用。</w:t>
      </w:r>
    </w:p>
    <w:p w14:paraId="4DC189A0" w14:textId="77777777" w:rsidR="00ED55D3" w:rsidRDefault="00ED55D3" w:rsidP="00ED55D3"/>
    <w:p w14:paraId="14C99632" w14:textId="77777777" w:rsidR="00ED55D3" w:rsidRDefault="00C402B8" w:rsidP="00C402B8">
      <w:pPr>
        <w:jc w:val="center"/>
        <w:rPr>
          <w:rFonts w:hint="eastAsia"/>
        </w:rPr>
      </w:pPr>
      <w:r>
        <w:rPr>
          <w:rFonts w:hint="eastAsia"/>
        </w:rPr>
        <w:t>略</w:t>
      </w:r>
    </w:p>
    <w:p w14:paraId="1493B231" w14:textId="77777777" w:rsidR="00ED55D3" w:rsidRDefault="00ED55D3" w:rsidP="00ED55D3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CAN</w:t>
      </w:r>
      <w:r>
        <w:rPr>
          <w:rFonts w:hint="eastAsia"/>
        </w:rPr>
        <w:t>基本设定信息</w:t>
      </w:r>
    </w:p>
    <w:p w14:paraId="0127B3DB" w14:textId="77777777" w:rsidR="00ED55D3" w:rsidRPr="00ED55D3" w:rsidRDefault="00ED55D3" w:rsidP="00ED55D3">
      <w:pPr>
        <w:rPr>
          <w:rFonts w:hint="eastAsia"/>
        </w:rPr>
      </w:pPr>
    </w:p>
    <w:p w14:paraId="6B2B98EB" w14:textId="77777777" w:rsidR="00AD596C" w:rsidRDefault="00B658C3" w:rsidP="00D920F9">
      <w:pPr>
        <w:numPr>
          <w:ilvl w:val="0"/>
          <w:numId w:val="3"/>
        </w:numPr>
      </w:pPr>
      <w:r>
        <w:rPr>
          <w:rFonts w:hint="eastAsia"/>
        </w:rPr>
        <w:t>能够对接收到的多个</w:t>
      </w:r>
      <w:r>
        <w:rPr>
          <w:rFonts w:hint="eastAsia"/>
        </w:rPr>
        <w:t>CAN</w:t>
      </w:r>
      <w:r>
        <w:rPr>
          <w:rFonts w:hint="eastAsia"/>
        </w:rPr>
        <w:t>信息，通过</w:t>
      </w:r>
      <w:r>
        <w:rPr>
          <w:rFonts w:hint="eastAsia"/>
        </w:rPr>
        <w:t>CAN</w:t>
      </w:r>
      <w:r>
        <w:rPr>
          <w:rFonts w:hint="eastAsia"/>
        </w:rPr>
        <w:t>信息及</w:t>
      </w:r>
      <w:r>
        <w:rPr>
          <w:rFonts w:hint="eastAsia"/>
        </w:rPr>
        <w:t>CAN</w:t>
      </w:r>
      <w:r w:rsidR="007C24CE">
        <w:rPr>
          <w:rFonts w:hint="eastAsia"/>
        </w:rPr>
        <w:t>信号数据库进行解析，</w:t>
      </w:r>
      <w:r>
        <w:rPr>
          <w:rFonts w:hint="eastAsia"/>
        </w:rPr>
        <w:t>将</w:t>
      </w:r>
      <w:r>
        <w:rPr>
          <w:rFonts w:hint="eastAsia"/>
        </w:rPr>
        <w:t>CAN</w:t>
      </w:r>
      <w:r>
        <w:rPr>
          <w:rFonts w:hint="eastAsia"/>
        </w:rPr>
        <w:t>信息原始数据进行显示。并能对</w:t>
      </w:r>
      <w:r>
        <w:rPr>
          <w:rFonts w:hint="eastAsia"/>
        </w:rPr>
        <w:t>CAN</w:t>
      </w:r>
      <w:r>
        <w:rPr>
          <w:rFonts w:hint="eastAsia"/>
        </w:rPr>
        <w:t>信息中的</w:t>
      </w:r>
      <w:r>
        <w:rPr>
          <w:rFonts w:hint="eastAsia"/>
        </w:rPr>
        <w:t>CAN</w:t>
      </w:r>
      <w:r>
        <w:rPr>
          <w:rFonts w:hint="eastAsia"/>
        </w:rPr>
        <w:t>信号的物理值实时数据进行显示。</w:t>
      </w:r>
      <w:r w:rsidR="00320ABC">
        <w:rPr>
          <w:rFonts w:hint="eastAsia"/>
        </w:rPr>
        <w:t>样式如</w:t>
      </w:r>
      <w:r w:rsidR="00320ABC">
        <w:fldChar w:fldCharType="begin"/>
      </w:r>
      <w:r w:rsidR="00320ABC">
        <w:instrText xml:space="preserve"> </w:instrText>
      </w:r>
      <w:r w:rsidR="00320ABC">
        <w:rPr>
          <w:rFonts w:hint="eastAsia"/>
        </w:rPr>
        <w:instrText>REF _Ref493022605 \h</w:instrText>
      </w:r>
      <w:r w:rsidR="00320ABC">
        <w:instrText xml:space="preserve"> </w:instrText>
      </w:r>
      <w:r w:rsidR="00320ABC">
        <w:fldChar w:fldCharType="separate"/>
      </w:r>
      <w:r w:rsidR="00320ABC">
        <w:rPr>
          <w:rFonts w:hint="eastAsia"/>
        </w:rPr>
        <w:t>图</w:t>
      </w:r>
      <w:r w:rsidR="00320ABC">
        <w:rPr>
          <w:rFonts w:hint="eastAsia"/>
        </w:rPr>
        <w:t xml:space="preserve"> </w:t>
      </w:r>
      <w:r w:rsidR="00320ABC">
        <w:rPr>
          <w:noProof/>
        </w:rPr>
        <w:t>6</w:t>
      </w:r>
      <w:r w:rsidR="00320ABC">
        <w:fldChar w:fldCharType="end"/>
      </w:r>
      <w:r w:rsidR="00320ABC">
        <w:rPr>
          <w:rFonts w:hint="eastAsia"/>
        </w:rPr>
        <w:t>所示。</w:t>
      </w:r>
    </w:p>
    <w:p w14:paraId="029670B4" w14:textId="36919BB8" w:rsidR="00FC68FC" w:rsidRDefault="009B729A" w:rsidP="00C402B8">
      <w:pPr>
        <w:jc w:val="center"/>
      </w:pPr>
      <w:r w:rsidRPr="00470F51">
        <w:rPr>
          <w:noProof/>
        </w:rPr>
        <w:drawing>
          <wp:inline distT="0" distB="0" distL="0" distR="0" wp14:anchorId="7D4AF76D" wp14:editId="1372CF91">
            <wp:extent cx="5344160" cy="861695"/>
            <wp:effectExtent l="0" t="0" r="0" b="19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55AC" w14:textId="77777777" w:rsidR="00FC68FC" w:rsidRDefault="00C402B8" w:rsidP="00C402B8">
      <w:pPr>
        <w:pStyle w:val="af"/>
        <w:jc w:val="center"/>
      </w:pPr>
      <w:bookmarkStart w:id="11" w:name="_Ref49302260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20ABC">
        <w:rPr>
          <w:noProof/>
        </w:rPr>
        <w:t>6</w:t>
      </w:r>
      <w:r>
        <w:fldChar w:fldCharType="end"/>
      </w:r>
      <w:bookmarkEnd w:id="11"/>
      <w:r>
        <w:t xml:space="preserve"> </w:t>
      </w:r>
      <w:r>
        <w:rPr>
          <w:rFonts w:hint="eastAsia"/>
        </w:rPr>
        <w:t>CAN</w:t>
      </w:r>
      <w:r>
        <w:rPr>
          <w:rFonts w:hint="eastAsia"/>
        </w:rPr>
        <w:t>信息原始数据及物理数据实时显示</w:t>
      </w:r>
    </w:p>
    <w:p w14:paraId="03D98EBE" w14:textId="77777777" w:rsidR="00FC68FC" w:rsidRDefault="00FC68FC" w:rsidP="00FC68FC">
      <w:pPr>
        <w:rPr>
          <w:rFonts w:hint="eastAsia"/>
        </w:rPr>
      </w:pPr>
    </w:p>
    <w:p w14:paraId="4C45BEAD" w14:textId="77777777" w:rsidR="00B26ACF" w:rsidRDefault="00C951DC" w:rsidP="00D920F9">
      <w:pPr>
        <w:numPr>
          <w:ilvl w:val="0"/>
          <w:numId w:val="3"/>
        </w:numPr>
      </w:pPr>
      <w:r>
        <w:rPr>
          <w:rFonts w:hint="eastAsia"/>
        </w:rPr>
        <w:t>显示时可以让用户选择仪表盘方式显示</w:t>
      </w:r>
      <w:r w:rsidR="00AD596C">
        <w:rPr>
          <w:rFonts w:hint="eastAsia"/>
        </w:rPr>
        <w:t>接收到</w:t>
      </w:r>
      <w:r w:rsidR="00AD596C">
        <w:rPr>
          <w:rFonts w:hint="eastAsia"/>
        </w:rPr>
        <w:t>CAN</w:t>
      </w:r>
      <w:r w:rsidR="00AD596C">
        <w:rPr>
          <w:rFonts w:hint="eastAsia"/>
        </w:rPr>
        <w:t>信号物理值</w:t>
      </w:r>
      <w:r>
        <w:rPr>
          <w:rFonts w:hint="eastAsia"/>
        </w:rPr>
        <w:t>。</w:t>
      </w:r>
      <w:r w:rsidR="008D42E7">
        <w:rPr>
          <w:rFonts w:hint="eastAsia"/>
        </w:rPr>
        <w:t>这些用户选择的显示方式可保存到</w:t>
      </w:r>
      <w:r w:rsidR="008D42E7">
        <w:rPr>
          <w:rFonts w:hint="eastAsia"/>
        </w:rPr>
        <w:t>CanToolApp</w:t>
      </w:r>
      <w:r w:rsidR="008D42E7">
        <w:rPr>
          <w:rFonts w:hint="eastAsia"/>
        </w:rPr>
        <w:t>设定文件中，供下次使用。</w:t>
      </w:r>
      <w:r w:rsidR="0025357E">
        <w:rPr>
          <w:rFonts w:hint="eastAsia"/>
        </w:rPr>
        <w:t>仪表盘样式如</w:t>
      </w:r>
      <w:r w:rsidR="0025357E">
        <w:fldChar w:fldCharType="begin"/>
      </w:r>
      <w:r w:rsidR="0025357E">
        <w:instrText xml:space="preserve"> </w:instrText>
      </w:r>
      <w:r w:rsidR="0025357E">
        <w:rPr>
          <w:rFonts w:hint="eastAsia"/>
        </w:rPr>
        <w:instrText>REF _Ref493022384 \h</w:instrText>
      </w:r>
      <w:r w:rsidR="0025357E">
        <w:instrText xml:space="preserve"> </w:instrText>
      </w:r>
      <w:r w:rsidR="0025357E">
        <w:fldChar w:fldCharType="separate"/>
      </w:r>
      <w:r w:rsidR="00012789">
        <w:rPr>
          <w:rFonts w:hint="eastAsia"/>
        </w:rPr>
        <w:t>图</w:t>
      </w:r>
      <w:r w:rsidR="00012789">
        <w:rPr>
          <w:rFonts w:hint="eastAsia"/>
        </w:rPr>
        <w:t xml:space="preserve"> </w:t>
      </w:r>
      <w:r w:rsidR="00012789">
        <w:rPr>
          <w:noProof/>
        </w:rPr>
        <w:t>7</w:t>
      </w:r>
      <w:r w:rsidR="0025357E">
        <w:fldChar w:fldCharType="end"/>
      </w:r>
      <w:r w:rsidR="0025357E">
        <w:rPr>
          <w:rFonts w:hint="eastAsia"/>
        </w:rPr>
        <w:t>所示</w:t>
      </w:r>
      <w:r w:rsidR="00C402B8">
        <w:rPr>
          <w:rFonts w:hint="eastAsia"/>
        </w:rPr>
        <w:t>。</w:t>
      </w:r>
      <w:r w:rsidR="007C24CE">
        <w:rPr>
          <w:rFonts w:hint="eastAsia"/>
        </w:rPr>
        <w:t>仪表盘</w:t>
      </w:r>
      <w:r w:rsidR="004E701E">
        <w:rPr>
          <w:rFonts w:hint="eastAsia"/>
        </w:rPr>
        <w:t>、</w:t>
      </w:r>
      <w:r w:rsidR="004E701E">
        <w:rPr>
          <w:rFonts w:hint="eastAsia"/>
        </w:rPr>
        <w:t>LED</w:t>
      </w:r>
      <w:r w:rsidR="004E701E">
        <w:rPr>
          <w:rFonts w:hint="eastAsia"/>
        </w:rPr>
        <w:t>等</w:t>
      </w:r>
      <w:r w:rsidR="007C24CE">
        <w:rPr>
          <w:rFonts w:hint="eastAsia"/>
        </w:rPr>
        <w:t>需要自制控件。</w:t>
      </w:r>
    </w:p>
    <w:p w14:paraId="2AB0E0C5" w14:textId="3B63DA24" w:rsidR="0025357E" w:rsidRDefault="009B729A" w:rsidP="0025357E">
      <w:pPr>
        <w:jc w:val="center"/>
        <w:rPr>
          <w:noProof/>
        </w:rPr>
      </w:pPr>
      <w:r w:rsidRPr="00470F51">
        <w:rPr>
          <w:noProof/>
        </w:rPr>
        <w:drawing>
          <wp:inline distT="0" distB="0" distL="0" distR="0" wp14:anchorId="40031239" wp14:editId="1B021ECA">
            <wp:extent cx="3448050" cy="2053590"/>
            <wp:effectExtent l="0" t="0" r="6350" b="381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AAF3" w14:textId="77777777" w:rsidR="0025357E" w:rsidRDefault="0025357E" w:rsidP="004741CF">
      <w:pPr>
        <w:pStyle w:val="af"/>
        <w:jc w:val="center"/>
      </w:pPr>
      <w:bookmarkStart w:id="12" w:name="_Ref49302238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12789">
        <w:rPr>
          <w:noProof/>
        </w:rPr>
        <w:t>7</w:t>
      </w:r>
      <w:r>
        <w:fldChar w:fldCharType="end"/>
      </w:r>
      <w:bookmarkEnd w:id="12"/>
      <w:r>
        <w:t xml:space="preserve"> </w:t>
      </w:r>
      <w:r>
        <w:rPr>
          <w:rFonts w:hint="eastAsia"/>
        </w:rPr>
        <w:t>CAN</w:t>
      </w:r>
      <w:r>
        <w:rPr>
          <w:rFonts w:hint="eastAsia"/>
        </w:rPr>
        <w:t>信号的仪表盘</w:t>
      </w:r>
    </w:p>
    <w:p w14:paraId="7ACA0DC1" w14:textId="77777777" w:rsidR="004741CF" w:rsidRPr="004741CF" w:rsidRDefault="004741CF" w:rsidP="004741CF">
      <w:pPr>
        <w:rPr>
          <w:rFonts w:hint="eastAsia"/>
        </w:rPr>
      </w:pPr>
    </w:p>
    <w:p w14:paraId="347EB161" w14:textId="77777777" w:rsidR="00AD596C" w:rsidRDefault="00861D1B" w:rsidP="00D920F9">
      <w:pPr>
        <w:numPr>
          <w:ilvl w:val="0"/>
          <w:numId w:val="3"/>
        </w:numPr>
      </w:pPr>
      <w:r>
        <w:rPr>
          <w:rFonts w:hint="eastAsia"/>
        </w:rPr>
        <w:t>可以让用户选择某些接收到的</w:t>
      </w:r>
      <w:r>
        <w:rPr>
          <w:rFonts w:hint="eastAsia"/>
        </w:rPr>
        <w:t>CAN</w:t>
      </w:r>
      <w:r>
        <w:rPr>
          <w:rFonts w:hint="eastAsia"/>
        </w:rPr>
        <w:t>信号</w:t>
      </w:r>
      <w:r w:rsidR="00D2634B">
        <w:rPr>
          <w:rFonts w:hint="eastAsia"/>
        </w:rPr>
        <w:t>，</w:t>
      </w:r>
      <w:r>
        <w:rPr>
          <w:rFonts w:hint="eastAsia"/>
        </w:rPr>
        <w:t>显示其变化的</w:t>
      </w:r>
      <w:r w:rsidR="008D4073">
        <w:rPr>
          <w:rFonts w:hint="eastAsia"/>
        </w:rPr>
        <w:t>实时</w:t>
      </w:r>
      <w:r>
        <w:rPr>
          <w:rFonts w:hint="eastAsia"/>
        </w:rPr>
        <w:t>物理值曲线。</w:t>
      </w:r>
      <w:r w:rsidR="00900E48">
        <w:rPr>
          <w:rFonts w:hint="eastAsia"/>
        </w:rPr>
        <w:t>样式如</w:t>
      </w:r>
      <w:r w:rsidR="00900E48">
        <w:fldChar w:fldCharType="begin"/>
      </w:r>
      <w:r w:rsidR="00900E48">
        <w:instrText xml:space="preserve"> </w:instrText>
      </w:r>
      <w:r w:rsidR="00900E48">
        <w:rPr>
          <w:rFonts w:hint="eastAsia"/>
        </w:rPr>
        <w:instrText>REF _Ref493022800 \h</w:instrText>
      </w:r>
      <w:r w:rsidR="00900E48">
        <w:instrText xml:space="preserve"> </w:instrText>
      </w:r>
      <w:r w:rsidR="00900E48">
        <w:fldChar w:fldCharType="separate"/>
      </w:r>
      <w:r w:rsidR="005903F3">
        <w:rPr>
          <w:rFonts w:hint="eastAsia"/>
        </w:rPr>
        <w:t>图</w:t>
      </w:r>
      <w:r w:rsidR="005903F3">
        <w:rPr>
          <w:rFonts w:hint="eastAsia"/>
        </w:rPr>
        <w:t xml:space="preserve"> </w:t>
      </w:r>
      <w:r w:rsidR="005903F3">
        <w:rPr>
          <w:noProof/>
        </w:rPr>
        <w:t>8</w:t>
      </w:r>
      <w:r w:rsidR="00900E48">
        <w:fldChar w:fldCharType="end"/>
      </w:r>
      <w:r w:rsidR="00900E48">
        <w:rPr>
          <w:rFonts w:hint="eastAsia"/>
        </w:rPr>
        <w:t>所示。</w:t>
      </w:r>
    </w:p>
    <w:p w14:paraId="7B67B146" w14:textId="359B948F" w:rsidR="00900E48" w:rsidRDefault="009B729A" w:rsidP="00900E48">
      <w:pPr>
        <w:jc w:val="center"/>
        <w:rPr>
          <w:noProof/>
        </w:rPr>
      </w:pPr>
      <w:r w:rsidRPr="00470F51">
        <w:rPr>
          <w:noProof/>
        </w:rPr>
        <w:drawing>
          <wp:inline distT="0" distB="0" distL="0" distR="0" wp14:anchorId="50DEF7D6" wp14:editId="184F4F22">
            <wp:extent cx="4916805" cy="1844040"/>
            <wp:effectExtent l="0" t="0" r="10795" b="1016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8BEDE" w14:textId="77777777" w:rsidR="00900E48" w:rsidRDefault="00900E48" w:rsidP="00900E48">
      <w:pPr>
        <w:pStyle w:val="af"/>
        <w:jc w:val="center"/>
      </w:pPr>
      <w:bookmarkStart w:id="13" w:name="_Ref49302280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903F3">
        <w:rPr>
          <w:noProof/>
        </w:rPr>
        <w:t>8</w:t>
      </w:r>
      <w:r>
        <w:fldChar w:fldCharType="end"/>
      </w:r>
      <w:bookmarkEnd w:id="13"/>
      <w:r>
        <w:t xml:space="preserve"> </w:t>
      </w:r>
      <w:r>
        <w:rPr>
          <w:rFonts w:hint="eastAsia"/>
        </w:rPr>
        <w:t>CAN</w:t>
      </w:r>
      <w:r>
        <w:rPr>
          <w:rFonts w:hint="eastAsia"/>
        </w:rPr>
        <w:t>信号实时曲线</w:t>
      </w:r>
    </w:p>
    <w:p w14:paraId="6E8F2EFA" w14:textId="77777777" w:rsidR="00900E48" w:rsidRDefault="00900E48" w:rsidP="00900E48">
      <w:pPr>
        <w:jc w:val="center"/>
        <w:rPr>
          <w:rFonts w:hint="eastAsia"/>
        </w:rPr>
      </w:pPr>
    </w:p>
    <w:p w14:paraId="060A0EFB" w14:textId="77777777" w:rsidR="00575766" w:rsidRDefault="00575766" w:rsidP="00D920F9">
      <w:pPr>
        <w:numPr>
          <w:ilvl w:val="0"/>
          <w:numId w:val="3"/>
        </w:numPr>
      </w:pPr>
      <w:r>
        <w:rPr>
          <w:rFonts w:hint="eastAsia"/>
        </w:rPr>
        <w:t>可以将接收到的所有</w:t>
      </w:r>
      <w:r>
        <w:rPr>
          <w:rFonts w:hint="eastAsia"/>
        </w:rPr>
        <w:t>CAN</w:t>
      </w:r>
      <w:r>
        <w:rPr>
          <w:rFonts w:hint="eastAsia"/>
        </w:rPr>
        <w:t>信息数据，实时保存为数据文件。格式为</w:t>
      </w:r>
      <w:r w:rsidR="00B76AC6">
        <w:rPr>
          <w:rFonts w:hint="eastAsia"/>
        </w:rPr>
        <w:t>CSV</w:t>
      </w:r>
      <w:r w:rsidR="00B76AC6">
        <w:rPr>
          <w:rFonts w:hint="eastAsia"/>
        </w:rPr>
        <w:t>格式，或自定义。</w:t>
      </w:r>
    </w:p>
    <w:p w14:paraId="4AED64DC" w14:textId="77777777" w:rsidR="00276C3D" w:rsidRDefault="007E27A0" w:rsidP="00D920F9">
      <w:pPr>
        <w:numPr>
          <w:ilvl w:val="0"/>
          <w:numId w:val="3"/>
        </w:numPr>
      </w:pPr>
      <w:r>
        <w:rPr>
          <w:rFonts w:hint="eastAsia"/>
        </w:rPr>
        <w:t>能够指定要发送的多个</w:t>
      </w:r>
      <w:r>
        <w:rPr>
          <w:rFonts w:hint="eastAsia"/>
        </w:rPr>
        <w:t>CAN</w:t>
      </w:r>
      <w:r w:rsidR="009E29DF">
        <w:rPr>
          <w:rFonts w:hint="eastAsia"/>
        </w:rPr>
        <w:t>信息</w:t>
      </w:r>
      <w:r>
        <w:rPr>
          <w:rFonts w:hint="eastAsia"/>
        </w:rPr>
        <w:t>，并允许用户设定</w:t>
      </w:r>
      <w:r>
        <w:rPr>
          <w:rFonts w:hint="eastAsia"/>
        </w:rPr>
        <w:t>CAN</w:t>
      </w:r>
      <w:r>
        <w:rPr>
          <w:rFonts w:hint="eastAsia"/>
        </w:rPr>
        <w:t>信息中的</w:t>
      </w:r>
      <w:r>
        <w:rPr>
          <w:rFonts w:hint="eastAsia"/>
        </w:rPr>
        <w:t>CAN</w:t>
      </w:r>
      <w:r>
        <w:rPr>
          <w:rFonts w:hint="eastAsia"/>
        </w:rPr>
        <w:t>信号物理值。</w:t>
      </w:r>
      <w:r w:rsidR="00276C3D">
        <w:rPr>
          <w:rFonts w:hint="eastAsia"/>
        </w:rPr>
        <w:t>可以指定</w:t>
      </w:r>
      <w:r w:rsidR="00276C3D">
        <w:rPr>
          <w:rFonts w:hint="eastAsia"/>
        </w:rPr>
        <w:t>CAN</w:t>
      </w:r>
      <w:r w:rsidR="00276C3D">
        <w:rPr>
          <w:rFonts w:hint="eastAsia"/>
        </w:rPr>
        <w:t>信息的发送周期（</w:t>
      </w:r>
      <w:r w:rsidR="00276C3D">
        <w:rPr>
          <w:rFonts w:hint="eastAsia"/>
        </w:rPr>
        <w:t>0-65535ms</w:t>
      </w:r>
      <w:r w:rsidR="00471AB3">
        <w:rPr>
          <w:rFonts w:hint="eastAsia"/>
        </w:rPr>
        <w:t>即</w:t>
      </w:r>
      <w:r w:rsidR="00471AB3">
        <w:rPr>
          <w:rFonts w:hint="eastAsia"/>
        </w:rPr>
        <w:t>0x</w:t>
      </w:r>
      <w:r w:rsidR="00471AB3">
        <w:t>0000-0xFFFF</w:t>
      </w:r>
      <w:r w:rsidR="00276C3D">
        <w:rPr>
          <w:rFonts w:hint="eastAsia"/>
        </w:rPr>
        <w:t>）。</w:t>
      </w:r>
    </w:p>
    <w:p w14:paraId="1043362C" w14:textId="77777777" w:rsidR="007E27A0" w:rsidRDefault="00E1793C" w:rsidP="00D920F9">
      <w:pPr>
        <w:numPr>
          <w:ilvl w:val="0"/>
          <w:numId w:val="3"/>
        </w:numPr>
      </w:pPr>
      <w:r>
        <w:rPr>
          <w:rFonts w:hint="eastAsia"/>
        </w:rPr>
        <w:t>App</w:t>
      </w:r>
      <w:r>
        <w:rPr>
          <w:rFonts w:hint="eastAsia"/>
        </w:rPr>
        <w:t>可</w:t>
      </w:r>
      <w:r w:rsidR="00015F10">
        <w:rPr>
          <w:rFonts w:hint="eastAsia"/>
        </w:rPr>
        <w:t>将用户</w:t>
      </w:r>
      <w:r>
        <w:rPr>
          <w:rFonts w:hint="eastAsia"/>
        </w:rPr>
        <w:t>设定的物理值转换为</w:t>
      </w:r>
      <w:r>
        <w:rPr>
          <w:rFonts w:hint="eastAsia"/>
        </w:rPr>
        <w:t>CAN</w:t>
      </w:r>
      <w:r>
        <w:rPr>
          <w:rFonts w:hint="eastAsia"/>
        </w:rPr>
        <w:t>信号</w:t>
      </w:r>
      <w:r w:rsidR="00A07FE3">
        <w:rPr>
          <w:rFonts w:hint="eastAsia"/>
        </w:rPr>
        <w:t>值</w:t>
      </w:r>
      <w:r>
        <w:rPr>
          <w:rFonts w:hint="eastAsia"/>
        </w:rPr>
        <w:t>，</w:t>
      </w:r>
      <w:r w:rsidR="00A07FE3">
        <w:rPr>
          <w:rFonts w:hint="eastAsia"/>
        </w:rPr>
        <w:t>将</w:t>
      </w:r>
      <w:r w:rsidR="00A07FE3">
        <w:rPr>
          <w:rFonts w:hint="eastAsia"/>
        </w:rPr>
        <w:t>CAN</w:t>
      </w:r>
      <w:r w:rsidR="00A07FE3">
        <w:rPr>
          <w:rFonts w:hint="eastAsia"/>
        </w:rPr>
        <w:t>信息中包含的所有</w:t>
      </w:r>
      <w:r w:rsidR="00A07FE3">
        <w:rPr>
          <w:rFonts w:hint="eastAsia"/>
        </w:rPr>
        <w:t>CAN</w:t>
      </w:r>
      <w:r w:rsidR="00A07FE3">
        <w:rPr>
          <w:rFonts w:hint="eastAsia"/>
        </w:rPr>
        <w:t>信号</w:t>
      </w:r>
      <w:r>
        <w:rPr>
          <w:rFonts w:hint="eastAsia"/>
        </w:rPr>
        <w:t>合成完整的</w:t>
      </w:r>
      <w:r>
        <w:rPr>
          <w:rFonts w:hint="eastAsia"/>
        </w:rPr>
        <w:t>CAN</w:t>
      </w:r>
      <w:r>
        <w:rPr>
          <w:rFonts w:hint="eastAsia"/>
        </w:rPr>
        <w:t>信息后，发送给</w:t>
      </w:r>
      <w:r>
        <w:rPr>
          <w:rFonts w:hint="eastAsia"/>
        </w:rPr>
        <w:t>CanTool</w:t>
      </w:r>
      <w:r>
        <w:rPr>
          <w:rFonts w:hint="eastAsia"/>
        </w:rPr>
        <w:t>装置</w:t>
      </w:r>
      <w:r w:rsidR="00503BBC">
        <w:rPr>
          <w:rFonts w:hint="eastAsia"/>
        </w:rPr>
        <w:t>，发送到</w:t>
      </w:r>
      <w:r w:rsidR="00503BBC">
        <w:rPr>
          <w:rFonts w:hint="eastAsia"/>
        </w:rPr>
        <w:t>CAN</w:t>
      </w:r>
      <w:r w:rsidR="00503BBC">
        <w:rPr>
          <w:rFonts w:hint="eastAsia"/>
        </w:rPr>
        <w:t>总线上</w:t>
      </w:r>
      <w:r w:rsidR="00276C3D">
        <w:rPr>
          <w:rFonts w:hint="eastAsia"/>
        </w:rPr>
        <w:t>。</w:t>
      </w:r>
    </w:p>
    <w:p w14:paraId="7D81FF30" w14:textId="77777777" w:rsidR="008D42E7" w:rsidRDefault="008D42E7" w:rsidP="00D920F9">
      <w:pPr>
        <w:numPr>
          <w:ilvl w:val="0"/>
          <w:numId w:val="3"/>
        </w:numPr>
      </w:pPr>
      <w:r w:rsidRPr="00015338">
        <w:rPr>
          <w:rFonts w:hint="eastAsia"/>
          <w:highlight w:val="cyan"/>
        </w:rPr>
        <w:t>可以加载用户提供的</w:t>
      </w:r>
      <w:r w:rsidRPr="00015338">
        <w:rPr>
          <w:rFonts w:hint="eastAsia"/>
          <w:highlight w:val="cyan"/>
        </w:rPr>
        <w:t>CAN</w:t>
      </w:r>
      <w:r w:rsidRPr="00015338">
        <w:rPr>
          <w:rFonts w:hint="eastAsia"/>
          <w:highlight w:val="cyan"/>
        </w:rPr>
        <w:t>信息和信号数据库，完成</w:t>
      </w:r>
      <w:r w:rsidRPr="00015338">
        <w:rPr>
          <w:rFonts w:hint="eastAsia"/>
          <w:highlight w:val="cyan"/>
        </w:rPr>
        <w:t>CAN</w:t>
      </w:r>
      <w:r w:rsidRPr="00015338">
        <w:rPr>
          <w:rFonts w:hint="eastAsia"/>
          <w:highlight w:val="cyan"/>
        </w:rPr>
        <w:t>信号数据的解析</w:t>
      </w:r>
      <w:r w:rsidR="0034042C" w:rsidRPr="00015338">
        <w:rPr>
          <w:rFonts w:hint="eastAsia"/>
          <w:highlight w:val="cyan"/>
        </w:rPr>
        <w:t>以及</w:t>
      </w:r>
      <w:r w:rsidRPr="00015338">
        <w:rPr>
          <w:rFonts w:hint="eastAsia"/>
          <w:highlight w:val="cyan"/>
        </w:rPr>
        <w:t>CAN</w:t>
      </w:r>
      <w:r w:rsidRPr="00015338">
        <w:rPr>
          <w:rFonts w:hint="eastAsia"/>
          <w:highlight w:val="cyan"/>
        </w:rPr>
        <w:t>发送信息的组装。</w:t>
      </w:r>
      <w:r w:rsidR="001349BF">
        <w:rPr>
          <w:rFonts w:hint="eastAsia"/>
        </w:rPr>
        <w:t>可以显示</w:t>
      </w:r>
      <w:r w:rsidR="001349BF">
        <w:rPr>
          <w:rFonts w:hint="eastAsia"/>
        </w:rPr>
        <w:t>CAN</w:t>
      </w:r>
      <w:r w:rsidR="001349BF">
        <w:rPr>
          <w:rFonts w:hint="eastAsia"/>
        </w:rPr>
        <w:t>信号在</w:t>
      </w:r>
      <w:r w:rsidR="001349BF">
        <w:rPr>
          <w:rFonts w:hint="eastAsia"/>
        </w:rPr>
        <w:t>CAN</w:t>
      </w:r>
      <w:r w:rsidR="001349BF">
        <w:rPr>
          <w:rFonts w:hint="eastAsia"/>
        </w:rPr>
        <w:t>信息的布局</w:t>
      </w:r>
      <w:r w:rsidR="00015F10">
        <w:rPr>
          <w:rFonts w:hint="eastAsia"/>
        </w:rPr>
        <w:t>，</w:t>
      </w:r>
      <w:r w:rsidR="00B22BB9">
        <w:rPr>
          <w:rFonts w:hint="eastAsia"/>
        </w:rPr>
        <w:t>样例如</w:t>
      </w:r>
      <w:r w:rsidR="00B22BB9">
        <w:fldChar w:fldCharType="begin"/>
      </w:r>
      <w:r w:rsidR="00B22BB9">
        <w:instrText xml:space="preserve"> </w:instrText>
      </w:r>
      <w:r w:rsidR="00B22BB9">
        <w:rPr>
          <w:rFonts w:hint="eastAsia"/>
        </w:rPr>
        <w:instrText>REF _Ref493085739 \h</w:instrText>
      </w:r>
      <w:r w:rsidR="00B22BB9">
        <w:instrText xml:space="preserve"> </w:instrText>
      </w:r>
      <w:r w:rsidR="00B22BB9">
        <w:fldChar w:fldCharType="separate"/>
      </w:r>
      <w:r w:rsidR="00B22BB9">
        <w:rPr>
          <w:rFonts w:hint="eastAsia"/>
        </w:rPr>
        <w:t>图</w:t>
      </w:r>
      <w:r w:rsidR="00B22BB9">
        <w:rPr>
          <w:rFonts w:hint="eastAsia"/>
        </w:rPr>
        <w:t xml:space="preserve"> </w:t>
      </w:r>
      <w:r w:rsidR="00B22BB9">
        <w:rPr>
          <w:noProof/>
        </w:rPr>
        <w:t>9</w:t>
      </w:r>
      <w:r w:rsidR="00B22BB9">
        <w:fldChar w:fldCharType="end"/>
      </w:r>
      <w:r w:rsidR="00B22BB9">
        <w:rPr>
          <w:rFonts w:hint="eastAsia"/>
        </w:rPr>
        <w:t>所示</w:t>
      </w:r>
      <w:r w:rsidR="001349BF">
        <w:rPr>
          <w:rFonts w:hint="eastAsia"/>
        </w:rPr>
        <w:t>。未加载数据库的情况下，只显示</w:t>
      </w:r>
      <w:r w:rsidR="001349BF">
        <w:rPr>
          <w:rFonts w:hint="eastAsia"/>
        </w:rPr>
        <w:t>CAN</w:t>
      </w:r>
      <w:r w:rsidR="001349BF">
        <w:rPr>
          <w:rFonts w:hint="eastAsia"/>
        </w:rPr>
        <w:t>信号的原始值，即</w:t>
      </w:r>
      <w:r w:rsidR="001349BF">
        <w:rPr>
          <w:rFonts w:hint="eastAsia"/>
        </w:rPr>
        <w:t>phy=A*x+B</w:t>
      </w:r>
      <w:r w:rsidR="001349BF">
        <w:rPr>
          <w:rFonts w:hint="eastAsia"/>
        </w:rPr>
        <w:t>中的</w:t>
      </w:r>
      <w:r w:rsidR="001349BF">
        <w:rPr>
          <w:rFonts w:hint="eastAsia"/>
        </w:rPr>
        <w:t>A=1</w:t>
      </w:r>
      <w:r w:rsidR="001349BF">
        <w:rPr>
          <w:rFonts w:hint="eastAsia"/>
        </w:rPr>
        <w:t>，</w:t>
      </w:r>
      <w:r w:rsidR="001349BF">
        <w:rPr>
          <w:rFonts w:hint="eastAsia"/>
        </w:rPr>
        <w:t>B=0</w:t>
      </w:r>
      <w:r w:rsidR="001349BF">
        <w:rPr>
          <w:rFonts w:hint="eastAsia"/>
        </w:rPr>
        <w:t>。</w:t>
      </w:r>
      <w:r w:rsidR="005B061A">
        <w:rPr>
          <w:rFonts w:hint="eastAsia"/>
        </w:rPr>
        <w:t>加载的数据库文件相关信息，可保存到</w:t>
      </w:r>
      <w:r w:rsidR="005B061A">
        <w:rPr>
          <w:rFonts w:hint="eastAsia"/>
        </w:rPr>
        <w:t>CanToolApp</w:t>
      </w:r>
      <w:r w:rsidR="005B061A">
        <w:rPr>
          <w:rFonts w:hint="eastAsia"/>
        </w:rPr>
        <w:t>设定文件中，供下次使用。</w:t>
      </w:r>
    </w:p>
    <w:p w14:paraId="7F27C008" w14:textId="3767F538" w:rsidR="00B22BB9" w:rsidRDefault="009B729A" w:rsidP="00B22BB9">
      <w:pPr>
        <w:jc w:val="center"/>
        <w:rPr>
          <w:noProof/>
        </w:rPr>
      </w:pPr>
      <w:r w:rsidRPr="000516E5">
        <w:rPr>
          <w:noProof/>
        </w:rPr>
        <w:drawing>
          <wp:inline distT="0" distB="0" distL="0" distR="0" wp14:anchorId="14D6B27F" wp14:editId="598DFE77">
            <wp:extent cx="5126355" cy="2727960"/>
            <wp:effectExtent l="0" t="0" r="444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EECD1" w14:textId="77777777" w:rsidR="00B22BB9" w:rsidRPr="00B22BB9" w:rsidRDefault="00B22BB9" w:rsidP="00764B48">
      <w:pPr>
        <w:pStyle w:val="af"/>
        <w:jc w:val="center"/>
        <w:rPr>
          <w:b/>
          <w:noProof/>
        </w:rPr>
      </w:pPr>
      <w:bookmarkStart w:id="14" w:name="_Ref49308573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14"/>
      <w:r>
        <w:t xml:space="preserve"> </w:t>
      </w:r>
      <w:r>
        <w:rPr>
          <w:rFonts w:hint="eastAsia"/>
        </w:rPr>
        <w:t>CAN</w:t>
      </w:r>
      <w:r>
        <w:rPr>
          <w:rFonts w:hint="eastAsia"/>
        </w:rPr>
        <w:t>信号在</w:t>
      </w:r>
      <w:r>
        <w:rPr>
          <w:rFonts w:hint="eastAsia"/>
        </w:rPr>
        <w:t>CAN</w:t>
      </w:r>
      <w:r>
        <w:rPr>
          <w:rFonts w:hint="eastAsia"/>
        </w:rPr>
        <w:t>信息中的布局</w:t>
      </w:r>
    </w:p>
    <w:p w14:paraId="78CFD5C7" w14:textId="77777777" w:rsidR="00B22BB9" w:rsidRDefault="00B22BB9" w:rsidP="00B22BB9"/>
    <w:p w14:paraId="58493AE9" w14:textId="77777777" w:rsidR="0034042C" w:rsidRDefault="0034042C" w:rsidP="00D920F9">
      <w:pPr>
        <w:numPr>
          <w:ilvl w:val="0"/>
          <w:numId w:val="3"/>
        </w:numPr>
      </w:pPr>
      <w:r>
        <w:rPr>
          <w:rFonts w:hint="eastAsia"/>
        </w:rPr>
        <w:t>加载用户提供的</w:t>
      </w:r>
      <w:r>
        <w:rPr>
          <w:rFonts w:hint="eastAsia"/>
        </w:rPr>
        <w:t>CAN</w:t>
      </w:r>
      <w:r>
        <w:rPr>
          <w:rFonts w:hint="eastAsia"/>
        </w:rPr>
        <w:t>信息和信号数据库，可以树状结构显示在</w:t>
      </w:r>
      <w:r>
        <w:rPr>
          <w:rFonts w:hint="eastAsia"/>
        </w:rPr>
        <w:t>GUI</w:t>
      </w:r>
      <w:r>
        <w:rPr>
          <w:rFonts w:hint="eastAsia"/>
        </w:rPr>
        <w:t>界面中。</w:t>
      </w:r>
      <w:r w:rsidR="003F166C">
        <w:rPr>
          <w:rFonts w:hint="eastAsia"/>
        </w:rPr>
        <w:t>树状结构如</w:t>
      </w:r>
      <w:r w:rsidR="003F166C">
        <w:fldChar w:fldCharType="begin"/>
      </w:r>
      <w:r w:rsidR="003F166C">
        <w:instrText xml:space="preserve"> </w:instrText>
      </w:r>
      <w:r w:rsidR="003F166C">
        <w:rPr>
          <w:rFonts w:hint="eastAsia"/>
        </w:rPr>
        <w:instrText>REF _Ref493022044 \h</w:instrText>
      </w:r>
      <w:r w:rsidR="003F166C">
        <w:instrText xml:space="preserve"> </w:instrText>
      </w:r>
      <w:r w:rsidR="003F166C">
        <w:fldChar w:fldCharType="separate"/>
      </w:r>
      <w:r w:rsidR="00B22BB9">
        <w:rPr>
          <w:rFonts w:hint="eastAsia"/>
        </w:rPr>
        <w:t>图</w:t>
      </w:r>
      <w:r w:rsidR="00B22BB9">
        <w:rPr>
          <w:rFonts w:hint="eastAsia"/>
        </w:rPr>
        <w:t xml:space="preserve"> </w:t>
      </w:r>
      <w:r w:rsidR="00B22BB9">
        <w:rPr>
          <w:noProof/>
        </w:rPr>
        <w:t>10</w:t>
      </w:r>
      <w:r w:rsidR="003F166C">
        <w:fldChar w:fldCharType="end"/>
      </w:r>
      <w:r w:rsidR="003F166C">
        <w:rPr>
          <w:rFonts w:hint="eastAsia"/>
        </w:rPr>
        <w:t>所示，供参考</w:t>
      </w:r>
      <w:r w:rsidR="00546358">
        <w:rPr>
          <w:rFonts w:hint="eastAsia"/>
        </w:rPr>
        <w:t>。</w:t>
      </w:r>
    </w:p>
    <w:p w14:paraId="0C65F429" w14:textId="49D25EAB" w:rsidR="00FC68FC" w:rsidRDefault="009B729A" w:rsidP="00FC68FC">
      <w:pPr>
        <w:jc w:val="center"/>
        <w:rPr>
          <w:noProof/>
        </w:rPr>
      </w:pPr>
      <w:r w:rsidRPr="00470F51">
        <w:rPr>
          <w:noProof/>
        </w:rPr>
        <w:drawing>
          <wp:inline distT="0" distB="0" distL="0" distR="0" wp14:anchorId="0B8A7F3E" wp14:editId="23493065">
            <wp:extent cx="2360930" cy="2173605"/>
            <wp:effectExtent l="0" t="0" r="1270" b="1079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7182" w14:textId="77777777" w:rsidR="00FC68FC" w:rsidRDefault="00FC68FC" w:rsidP="00546358">
      <w:pPr>
        <w:pStyle w:val="af"/>
        <w:jc w:val="center"/>
      </w:pPr>
      <w:bookmarkStart w:id="15" w:name="_Ref49302204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22BB9">
        <w:rPr>
          <w:noProof/>
        </w:rPr>
        <w:t>10</w:t>
      </w:r>
      <w:r>
        <w:fldChar w:fldCharType="end"/>
      </w:r>
      <w:bookmarkEnd w:id="15"/>
      <w:r>
        <w:t xml:space="preserve"> </w:t>
      </w:r>
      <w:r>
        <w:rPr>
          <w:rFonts w:hint="eastAsia"/>
        </w:rPr>
        <w:t>CAN</w:t>
      </w:r>
      <w:r>
        <w:rPr>
          <w:rFonts w:hint="eastAsia"/>
        </w:rPr>
        <w:t>信息树状结构</w:t>
      </w:r>
    </w:p>
    <w:p w14:paraId="48934CF0" w14:textId="77777777" w:rsidR="005F7786" w:rsidRDefault="008D42E7" w:rsidP="009E29DF">
      <w:pPr>
        <w:numPr>
          <w:ilvl w:val="0"/>
          <w:numId w:val="3"/>
        </w:numPr>
      </w:pPr>
      <w:r>
        <w:rPr>
          <w:rFonts w:hint="eastAsia"/>
        </w:rPr>
        <w:t>可以将用户提供的</w:t>
      </w:r>
      <w:r>
        <w:rPr>
          <w:rFonts w:hint="eastAsia"/>
        </w:rPr>
        <w:t>CAN</w:t>
      </w:r>
      <w:r>
        <w:rPr>
          <w:rFonts w:hint="eastAsia"/>
        </w:rPr>
        <w:t>信息和信号数据库另存为</w:t>
      </w:r>
      <w:r>
        <w:rPr>
          <w:rFonts w:hint="eastAsia"/>
        </w:rPr>
        <w:t>xml</w:t>
      </w:r>
      <w:r>
        <w:rPr>
          <w:rFonts w:hint="eastAsia"/>
        </w:rPr>
        <w:t>和</w:t>
      </w:r>
      <w:r w:rsidR="009E29DF" w:rsidRPr="009E29DF">
        <w:t>JSON (JavaScript Object Notation)</w:t>
      </w:r>
      <w:r>
        <w:rPr>
          <w:rFonts w:hint="eastAsia"/>
        </w:rPr>
        <w:t>格式</w:t>
      </w:r>
      <w:r w:rsidR="005B061A">
        <w:rPr>
          <w:rFonts w:hint="eastAsia"/>
        </w:rPr>
        <w:t>。也可以已将</w:t>
      </w:r>
      <w:r w:rsidR="005B061A">
        <w:rPr>
          <w:rFonts w:hint="eastAsia"/>
        </w:rPr>
        <w:t>xml</w:t>
      </w:r>
      <w:r w:rsidR="005B061A">
        <w:rPr>
          <w:rFonts w:hint="eastAsia"/>
        </w:rPr>
        <w:t>或</w:t>
      </w:r>
      <w:r w:rsidR="009E29DF">
        <w:t>Json</w:t>
      </w:r>
      <w:r w:rsidR="005B061A">
        <w:rPr>
          <w:rFonts w:hint="eastAsia"/>
        </w:rPr>
        <w:t>格式的数据库，转换为</w:t>
      </w:r>
      <w:r w:rsidR="005B061A">
        <w:rPr>
          <w:rFonts w:hint="eastAsia"/>
        </w:rPr>
        <w:t>CAN</w:t>
      </w:r>
      <w:r w:rsidR="005B061A">
        <w:rPr>
          <w:rFonts w:hint="eastAsia"/>
        </w:rPr>
        <w:t>信息和信号数据库格式。</w:t>
      </w:r>
    </w:p>
    <w:p w14:paraId="55FB5C51" w14:textId="77777777" w:rsidR="005C43E7" w:rsidRDefault="007269E7" w:rsidP="00D920F9">
      <w:pPr>
        <w:numPr>
          <w:ilvl w:val="0"/>
          <w:numId w:val="3"/>
        </w:numPr>
      </w:pPr>
      <w:r>
        <w:rPr>
          <w:rFonts w:hint="eastAsia"/>
        </w:rPr>
        <w:t>可以将所有</w:t>
      </w:r>
      <w:r>
        <w:rPr>
          <w:rFonts w:hint="eastAsia"/>
        </w:rPr>
        <w:t>CAN</w:t>
      </w:r>
      <w:r>
        <w:rPr>
          <w:rFonts w:hint="eastAsia"/>
        </w:rPr>
        <w:t>信息实时数据、</w:t>
      </w:r>
      <w:r>
        <w:rPr>
          <w:rFonts w:hint="eastAsia"/>
        </w:rPr>
        <w:t>CAN</w:t>
      </w:r>
      <w:r>
        <w:rPr>
          <w:rFonts w:hint="eastAsia"/>
        </w:rPr>
        <w:t>设定信息等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方式更新到远程数据库。此时</w:t>
      </w:r>
      <w:r>
        <w:rPr>
          <w:rFonts w:hint="eastAsia"/>
        </w:rPr>
        <w:t>CanToolApp</w:t>
      </w:r>
      <w:r>
        <w:rPr>
          <w:rFonts w:hint="eastAsia"/>
        </w:rPr>
        <w:t>作为客户端与远程的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服务进行数据交换。此功能需要完成</w:t>
      </w:r>
      <w:r>
        <w:rPr>
          <w:rFonts w:hint="eastAsia"/>
        </w:rPr>
        <w:t>WebAPI</w:t>
      </w:r>
      <w:r>
        <w:rPr>
          <w:rFonts w:hint="eastAsia"/>
        </w:rPr>
        <w:t>服务器端的</w:t>
      </w:r>
      <w:r>
        <w:rPr>
          <w:rFonts w:hint="eastAsia"/>
        </w:rPr>
        <w:t>get</w:t>
      </w:r>
      <w:r>
        <w:t>\post</w:t>
      </w:r>
      <w:r>
        <w:rPr>
          <w:rFonts w:hint="eastAsia"/>
        </w:rPr>
        <w:t>等服务，实现数据的增删改查</w:t>
      </w:r>
      <w:r w:rsidR="00644538">
        <w:rPr>
          <w:rFonts w:hint="eastAsia"/>
        </w:rPr>
        <w:t>、可视化数据显示</w:t>
      </w:r>
      <w:r>
        <w:rPr>
          <w:rFonts w:hint="eastAsia"/>
        </w:rPr>
        <w:t>，实现数据共享。</w:t>
      </w:r>
      <w:r w:rsidR="005920B7">
        <w:rPr>
          <w:rFonts w:hint="eastAsia"/>
        </w:rPr>
        <w:t>（此功能可以独立</w:t>
      </w:r>
      <w:r w:rsidR="008F3D40">
        <w:rPr>
          <w:rFonts w:hint="eastAsia"/>
        </w:rPr>
        <w:t>一个项目</w:t>
      </w:r>
      <w:r w:rsidR="005920B7">
        <w:rPr>
          <w:rFonts w:hint="eastAsia"/>
        </w:rPr>
        <w:t>完成）</w:t>
      </w:r>
      <w:r w:rsidR="008F3D40">
        <w:rPr>
          <w:rFonts w:hint="eastAsia"/>
        </w:rPr>
        <w:t>。</w:t>
      </w:r>
    </w:p>
    <w:p w14:paraId="2711740E" w14:textId="77777777" w:rsidR="00A07BAA" w:rsidRDefault="00A07BAA" w:rsidP="00D920F9">
      <w:pPr>
        <w:numPr>
          <w:ilvl w:val="0"/>
          <w:numId w:val="3"/>
        </w:numPr>
      </w:pPr>
      <w:r>
        <w:rPr>
          <w:rFonts w:hint="eastAsia"/>
        </w:rPr>
        <w:t>功能可能随时增加或修改，需要做好变更管理。</w:t>
      </w:r>
    </w:p>
    <w:p w14:paraId="639E14C0" w14:textId="77777777" w:rsidR="00C21FB7" w:rsidRDefault="00C21FB7" w:rsidP="00C21FB7"/>
    <w:p w14:paraId="428EF785" w14:textId="77777777" w:rsidR="00C21FB7" w:rsidRDefault="00C21FB7" w:rsidP="00C21FB7"/>
    <w:p w14:paraId="01BA8721" w14:textId="77777777" w:rsidR="00C21FB7" w:rsidRDefault="00C21FB7" w:rsidP="00C21FB7">
      <w:pPr>
        <w:pStyle w:val="2"/>
      </w:pPr>
      <w:r>
        <w:rPr>
          <w:rFonts w:hint="eastAsia"/>
        </w:rPr>
        <w:t>问题反馈</w:t>
      </w:r>
    </w:p>
    <w:p w14:paraId="6BDEC059" w14:textId="77777777" w:rsidR="00C21FB7" w:rsidRDefault="00C21FB7" w:rsidP="00C21FB7">
      <w:pPr>
        <w:numPr>
          <w:ilvl w:val="0"/>
          <w:numId w:val="4"/>
        </w:numPr>
      </w:pPr>
      <w:r>
        <w:rPr>
          <w:rFonts w:hint="eastAsia"/>
        </w:rPr>
        <w:t>如何判断</w:t>
      </w:r>
      <w:r>
        <w:rPr>
          <w:rFonts w:hint="eastAsia"/>
        </w:rPr>
        <w:t>CAN</w:t>
      </w:r>
      <w:r>
        <w:rPr>
          <w:rFonts w:hint="eastAsia"/>
        </w:rPr>
        <w:t>扩展帧与标准帧</w:t>
      </w:r>
      <w:r w:rsidR="00193817">
        <w:rPr>
          <w:rFonts w:hint="eastAsia"/>
        </w:rPr>
        <w:t>？</w:t>
      </w:r>
    </w:p>
    <w:p w14:paraId="5B85FB7C" w14:textId="77777777" w:rsidR="00C21FB7" w:rsidRDefault="0018172E" w:rsidP="00C21FB7">
      <w:pPr>
        <w:ind w:left="360"/>
        <w:rPr>
          <w:rFonts w:hint="eastAsia"/>
        </w:rPr>
      </w:pPr>
      <w:r>
        <w:rPr>
          <w:rFonts w:hint="eastAsia"/>
        </w:rPr>
        <w:t>Ans:</w:t>
      </w:r>
      <w:r w:rsidR="00C21FB7">
        <w:rPr>
          <w:rFonts w:hint="eastAsia"/>
        </w:rPr>
        <w:t>在</w:t>
      </w:r>
      <w:r w:rsidR="00C21FB7">
        <w:fldChar w:fldCharType="begin"/>
      </w:r>
      <w:r w:rsidR="00C21FB7">
        <w:instrText xml:space="preserve"> </w:instrText>
      </w:r>
      <w:r w:rsidR="00C21FB7">
        <w:rPr>
          <w:rFonts w:hint="eastAsia"/>
        </w:rPr>
        <w:instrText>REF _Ref493083613 \h</w:instrText>
      </w:r>
      <w:r w:rsidR="00C21FB7">
        <w:instrText xml:space="preserve"> </w:instrText>
      </w:r>
      <w:r w:rsidR="00C21FB7">
        <w:fldChar w:fldCharType="separate"/>
      </w:r>
      <w:r w:rsidR="00C21FB7">
        <w:rPr>
          <w:rFonts w:hint="eastAsia"/>
        </w:rPr>
        <w:t>表</w:t>
      </w:r>
      <w:r w:rsidR="00C21FB7">
        <w:rPr>
          <w:rFonts w:hint="eastAsia"/>
        </w:rPr>
        <w:t xml:space="preserve"> </w:t>
      </w:r>
      <w:r w:rsidR="00C21FB7">
        <w:rPr>
          <w:noProof/>
        </w:rPr>
        <w:t>1</w:t>
      </w:r>
      <w:r w:rsidR="00C21FB7">
        <w:fldChar w:fldCharType="end"/>
      </w:r>
      <w:r w:rsidR="00C21FB7">
        <w:rPr>
          <w:rFonts w:hint="eastAsia"/>
        </w:rPr>
        <w:t>中描述</w:t>
      </w:r>
      <w:r w:rsidR="005C4827">
        <w:rPr>
          <w:rFonts w:hint="eastAsia"/>
        </w:rPr>
        <w:t>的</w:t>
      </w:r>
      <w:r w:rsidR="005C4827">
        <w:t>CANToolApp</w:t>
      </w:r>
      <w:r w:rsidR="005C4827">
        <w:rPr>
          <w:rFonts w:hint="eastAsia"/>
        </w:rPr>
        <w:t>接收和发送给</w:t>
      </w:r>
      <w:r w:rsidR="005C4827">
        <w:rPr>
          <w:rFonts w:hint="eastAsia"/>
        </w:rPr>
        <w:t>CANTool</w:t>
      </w:r>
      <w:r w:rsidR="005C4827">
        <w:rPr>
          <w:rFonts w:hint="eastAsia"/>
        </w:rPr>
        <w:t>装置的</w:t>
      </w:r>
      <w:r w:rsidR="005C4827">
        <w:rPr>
          <w:rFonts w:hint="eastAsia"/>
        </w:rPr>
        <w:t>CAN</w:t>
      </w:r>
      <w:r w:rsidR="005C4827">
        <w:rPr>
          <w:rFonts w:hint="eastAsia"/>
        </w:rPr>
        <w:t>信息中</w:t>
      </w:r>
      <w:r w:rsidR="003A3DB3">
        <w:rPr>
          <w:rFonts w:hint="eastAsia"/>
        </w:rPr>
        <w:t>，</w:t>
      </w:r>
      <w:r w:rsidR="005C4827">
        <w:rPr>
          <w:rFonts w:hint="eastAsia"/>
        </w:rPr>
        <w:t>以大写</w:t>
      </w:r>
      <w:r w:rsidR="005C4827">
        <w:rPr>
          <w:rFonts w:hint="eastAsia"/>
        </w:rPr>
        <w:t>T</w:t>
      </w:r>
      <w:r w:rsidR="005C4827">
        <w:rPr>
          <w:rFonts w:hint="eastAsia"/>
        </w:rPr>
        <w:t>开始的</w:t>
      </w:r>
      <w:r w:rsidR="005C4827">
        <w:rPr>
          <w:rFonts w:hint="eastAsia"/>
        </w:rPr>
        <w:t>CAN</w:t>
      </w:r>
      <w:r w:rsidR="005C4827">
        <w:rPr>
          <w:rFonts w:hint="eastAsia"/>
        </w:rPr>
        <w:t>信息是</w:t>
      </w:r>
      <w:r w:rsidR="005C4827">
        <w:rPr>
          <w:rFonts w:hint="eastAsia"/>
        </w:rPr>
        <w:t>CAN</w:t>
      </w:r>
      <w:r w:rsidR="005C4827">
        <w:rPr>
          <w:rFonts w:hint="eastAsia"/>
        </w:rPr>
        <w:t>扩展帧信息，以小写</w:t>
      </w:r>
      <w:r w:rsidR="005C4827">
        <w:rPr>
          <w:rFonts w:hint="eastAsia"/>
        </w:rPr>
        <w:t>t</w:t>
      </w:r>
      <w:r w:rsidR="005C4827">
        <w:rPr>
          <w:rFonts w:hint="eastAsia"/>
        </w:rPr>
        <w:t>开始的</w:t>
      </w:r>
      <w:r w:rsidR="005C4827">
        <w:rPr>
          <w:rFonts w:hint="eastAsia"/>
        </w:rPr>
        <w:t>CAN</w:t>
      </w:r>
      <w:r w:rsidR="005C4827">
        <w:rPr>
          <w:rFonts w:hint="eastAsia"/>
        </w:rPr>
        <w:t>信息是</w:t>
      </w:r>
      <w:r w:rsidR="005C4827">
        <w:rPr>
          <w:rFonts w:hint="eastAsia"/>
        </w:rPr>
        <w:t>CAN</w:t>
      </w:r>
      <w:r w:rsidR="005C4827">
        <w:rPr>
          <w:rFonts w:hint="eastAsia"/>
        </w:rPr>
        <w:t>标准帧信息。</w:t>
      </w:r>
    </w:p>
    <w:p w14:paraId="3E0DBD35" w14:textId="77777777" w:rsidR="00C21FB7" w:rsidRDefault="00193817" w:rsidP="00C21FB7">
      <w:pPr>
        <w:numPr>
          <w:ilvl w:val="0"/>
          <w:numId w:val="4"/>
        </w:numPr>
      </w:pPr>
      <w:r>
        <w:rPr>
          <w:rFonts w:hint="eastAsia"/>
        </w:rPr>
        <w:t>虚拟</w:t>
      </w:r>
      <w:r>
        <w:rPr>
          <w:rFonts w:hint="eastAsia"/>
        </w:rPr>
        <w:t>CANtool</w:t>
      </w:r>
      <w:r>
        <w:rPr>
          <w:rFonts w:hint="eastAsia"/>
        </w:rPr>
        <w:t>装置与</w:t>
      </w:r>
      <w:r>
        <w:rPr>
          <w:rFonts w:hint="eastAsia"/>
        </w:rPr>
        <w:t>CANToolAPP</w:t>
      </w:r>
      <w:r>
        <w:rPr>
          <w:rFonts w:hint="eastAsia"/>
        </w:rPr>
        <w:t>之间的数据如何产生？</w:t>
      </w:r>
    </w:p>
    <w:p w14:paraId="30206914" w14:textId="77777777" w:rsidR="00193817" w:rsidRDefault="0018172E" w:rsidP="00193817">
      <w:pPr>
        <w:ind w:left="360"/>
        <w:rPr>
          <w:rFonts w:hint="eastAsia"/>
        </w:rPr>
      </w:pPr>
      <w:r>
        <w:rPr>
          <w:rFonts w:hint="eastAsia"/>
        </w:rPr>
        <w:t>Ans:</w:t>
      </w:r>
      <w:r w:rsidR="00193817">
        <w:rPr>
          <w:rFonts w:hint="eastAsia"/>
        </w:rPr>
        <w:t>可以通过</w:t>
      </w:r>
      <w:r w:rsidR="00000D48">
        <w:rPr>
          <w:rFonts w:hint="eastAsia"/>
        </w:rPr>
        <w:t>自己定义的数据模拟</w:t>
      </w:r>
      <w:r w:rsidR="00000D48">
        <w:rPr>
          <w:rFonts w:hint="eastAsia"/>
        </w:rPr>
        <w:t>CAN</w:t>
      </w:r>
      <w:r w:rsidR="00000D48">
        <w:rPr>
          <w:rFonts w:hint="eastAsia"/>
        </w:rPr>
        <w:t>总线的信息。但需要能够满足测试</w:t>
      </w:r>
      <w:r w:rsidR="00000D48">
        <w:rPr>
          <w:rFonts w:hint="eastAsia"/>
        </w:rPr>
        <w:t>CAN</w:t>
      </w:r>
      <w:r w:rsidR="00000D48">
        <w:rPr>
          <w:rFonts w:hint="eastAsia"/>
        </w:rPr>
        <w:t>信号的不同</w:t>
      </w:r>
      <w:r w:rsidR="00E11C1F">
        <w:rPr>
          <w:rFonts w:hint="eastAsia"/>
        </w:rPr>
        <w:t>类型、</w:t>
      </w:r>
      <w:r w:rsidR="00000D48">
        <w:rPr>
          <w:rFonts w:hint="eastAsia"/>
        </w:rPr>
        <w:t>排列方式及</w:t>
      </w:r>
      <w:r w:rsidR="00000D48">
        <w:rPr>
          <w:rFonts w:hint="eastAsia"/>
        </w:rPr>
        <w:t>bit</w:t>
      </w:r>
      <w:r w:rsidR="00000D48">
        <w:rPr>
          <w:rFonts w:hint="eastAsia"/>
        </w:rPr>
        <w:t>信息长度的</w:t>
      </w:r>
      <w:r w:rsidR="00000D48">
        <w:rPr>
          <w:rFonts w:hint="eastAsia"/>
        </w:rPr>
        <w:t>Little</w:t>
      </w:r>
      <w:r w:rsidR="00000D48">
        <w:t xml:space="preserve"> </w:t>
      </w:r>
      <w:r w:rsidR="00000D48">
        <w:rPr>
          <w:rFonts w:hint="eastAsia"/>
        </w:rPr>
        <w:t>Endian/Big</w:t>
      </w:r>
      <w:r w:rsidR="00000D48">
        <w:t xml:space="preserve"> </w:t>
      </w:r>
      <w:r w:rsidR="00000D48">
        <w:rPr>
          <w:rFonts w:hint="eastAsia"/>
        </w:rPr>
        <w:t>Endian</w:t>
      </w:r>
      <w:r w:rsidR="00000D48">
        <w:rPr>
          <w:rFonts w:hint="eastAsia"/>
        </w:rPr>
        <w:t>的需要。</w:t>
      </w:r>
      <w:r w:rsidR="00880DD2">
        <w:rPr>
          <w:rFonts w:hint="eastAsia"/>
        </w:rPr>
        <w:t>例如：</w:t>
      </w:r>
      <w:r w:rsidR="00880DD2">
        <w:rPr>
          <w:rFonts w:hint="eastAsia"/>
        </w:rPr>
        <w:t>1bit</w:t>
      </w:r>
      <w:r w:rsidR="00880DD2">
        <w:t xml:space="preserve"> , 2bit, 4bit, 5bit, </w:t>
      </w:r>
      <w:r w:rsidR="00880DD2">
        <w:rPr>
          <w:rFonts w:hint="eastAsia"/>
        </w:rPr>
        <w:t>1byte</w:t>
      </w:r>
      <w:r w:rsidR="00880DD2">
        <w:rPr>
          <w:rFonts w:hint="eastAsia"/>
        </w:rPr>
        <w:t>，</w:t>
      </w:r>
      <w:r w:rsidR="00880DD2">
        <w:rPr>
          <w:rFonts w:hint="eastAsia"/>
        </w:rPr>
        <w:t>12bit</w:t>
      </w:r>
      <w:r w:rsidR="00880DD2">
        <w:rPr>
          <w:rFonts w:hint="eastAsia"/>
        </w:rPr>
        <w:t>，</w:t>
      </w:r>
      <w:r w:rsidR="00880DD2">
        <w:rPr>
          <w:rFonts w:hint="eastAsia"/>
        </w:rPr>
        <w:t>2byte</w:t>
      </w:r>
      <w:r w:rsidR="00880DD2">
        <w:rPr>
          <w:rFonts w:hint="eastAsia"/>
        </w:rPr>
        <w:t>，</w:t>
      </w:r>
      <w:r w:rsidR="00880DD2">
        <w:rPr>
          <w:rFonts w:hint="eastAsia"/>
        </w:rPr>
        <w:t>3byte</w:t>
      </w:r>
      <w:r w:rsidR="00880DD2">
        <w:rPr>
          <w:rFonts w:hint="eastAsia"/>
        </w:rPr>
        <w:t>，</w:t>
      </w:r>
      <w:r w:rsidR="00880DD2">
        <w:rPr>
          <w:rFonts w:hint="eastAsia"/>
        </w:rPr>
        <w:t>4byte</w:t>
      </w:r>
      <w:r w:rsidR="00880DD2">
        <w:rPr>
          <w:rFonts w:hint="eastAsia"/>
        </w:rPr>
        <w:t>的信号的</w:t>
      </w:r>
      <w:r w:rsidR="00C72000">
        <w:rPr>
          <w:rFonts w:hint="eastAsia"/>
        </w:rPr>
        <w:t>排列方式。</w:t>
      </w:r>
      <w:r w:rsidR="00B071B4">
        <w:rPr>
          <w:rFonts w:hint="eastAsia"/>
        </w:rPr>
        <w:t>大于</w:t>
      </w:r>
      <w:r w:rsidR="00B071B4">
        <w:rPr>
          <w:rFonts w:hint="eastAsia"/>
        </w:rPr>
        <w:t>1bit</w:t>
      </w:r>
      <w:r w:rsidR="00B071B4">
        <w:rPr>
          <w:rFonts w:hint="eastAsia"/>
        </w:rPr>
        <w:t>的</w:t>
      </w:r>
      <w:r w:rsidR="00B071B4">
        <w:rPr>
          <w:rFonts w:hint="eastAsia"/>
        </w:rPr>
        <w:t>CAN</w:t>
      </w:r>
      <w:r w:rsidR="00B071B4">
        <w:rPr>
          <w:rFonts w:hint="eastAsia"/>
        </w:rPr>
        <w:t>信号需要考虑</w:t>
      </w:r>
      <w:r w:rsidR="00B071B4">
        <w:rPr>
          <w:rFonts w:hint="eastAsia"/>
        </w:rPr>
        <w:t>signed, unsigned</w:t>
      </w:r>
      <w:r w:rsidR="00B071B4">
        <w:rPr>
          <w:rFonts w:hint="eastAsia"/>
        </w:rPr>
        <w:t>的数据类型</w:t>
      </w:r>
      <w:r w:rsidR="00CA2836">
        <w:rPr>
          <w:rFonts w:hint="eastAsia"/>
        </w:rPr>
        <w:t>。</w:t>
      </w:r>
    </w:p>
    <w:p w14:paraId="666C0166" w14:textId="77777777" w:rsidR="00193817" w:rsidRDefault="00193817" w:rsidP="00C21FB7">
      <w:pPr>
        <w:numPr>
          <w:ilvl w:val="0"/>
          <w:numId w:val="4"/>
        </w:numPr>
      </w:pPr>
      <w:r>
        <w:rPr>
          <w:rFonts w:hint="eastAsia"/>
        </w:rPr>
        <w:t>是否需要</w:t>
      </w:r>
      <w:r>
        <w:rPr>
          <w:rFonts w:hint="eastAsia"/>
        </w:rPr>
        <w:t>CAN</w:t>
      </w:r>
      <w:r w:rsidR="0004235E">
        <w:rPr>
          <w:rFonts w:hint="eastAsia"/>
        </w:rPr>
        <w:t>T</w:t>
      </w:r>
      <w:r>
        <w:rPr>
          <w:rFonts w:hint="eastAsia"/>
        </w:rPr>
        <w:t>ool</w:t>
      </w:r>
      <w:r>
        <w:rPr>
          <w:rFonts w:hint="eastAsia"/>
        </w:rPr>
        <w:t>装置与</w:t>
      </w:r>
      <w:r>
        <w:rPr>
          <w:rFonts w:hint="eastAsia"/>
        </w:rPr>
        <w:t>CANToolAPP</w:t>
      </w:r>
      <w:r>
        <w:rPr>
          <w:rFonts w:hint="eastAsia"/>
        </w:rPr>
        <w:t>之间实现实时的通信？</w:t>
      </w:r>
    </w:p>
    <w:p w14:paraId="587E9DCA" w14:textId="77777777" w:rsidR="00193817" w:rsidRDefault="0018172E" w:rsidP="00C95B75">
      <w:pPr>
        <w:ind w:left="360"/>
        <w:rPr>
          <w:rFonts w:hint="eastAsia"/>
        </w:rPr>
      </w:pPr>
      <w:r>
        <w:rPr>
          <w:rFonts w:hint="eastAsia"/>
        </w:rPr>
        <w:t>Ans:</w:t>
      </w:r>
      <w:r w:rsidR="00193817">
        <w:rPr>
          <w:rFonts w:hint="eastAsia"/>
        </w:rPr>
        <w:t>是，需要</w:t>
      </w:r>
      <w:r w:rsidR="00193817">
        <w:rPr>
          <w:rFonts w:hint="eastAsia"/>
        </w:rPr>
        <w:t>CAN</w:t>
      </w:r>
      <w:r w:rsidR="0004235E">
        <w:rPr>
          <w:rFonts w:hint="eastAsia"/>
        </w:rPr>
        <w:t>T</w:t>
      </w:r>
      <w:r w:rsidR="00193817">
        <w:rPr>
          <w:rFonts w:hint="eastAsia"/>
        </w:rPr>
        <w:t>ool</w:t>
      </w:r>
      <w:r w:rsidR="00193817">
        <w:rPr>
          <w:rFonts w:hint="eastAsia"/>
        </w:rPr>
        <w:t>装置与</w:t>
      </w:r>
      <w:r w:rsidR="00193817">
        <w:rPr>
          <w:rFonts w:hint="eastAsia"/>
        </w:rPr>
        <w:t>CANToolAPP</w:t>
      </w:r>
      <w:r w:rsidR="00193817">
        <w:rPr>
          <w:rFonts w:hint="eastAsia"/>
        </w:rPr>
        <w:t>之间实现实时通信</w:t>
      </w:r>
      <w:r w:rsidR="00000D48">
        <w:rPr>
          <w:rFonts w:hint="eastAsia"/>
        </w:rPr>
        <w:t>。</w:t>
      </w:r>
    </w:p>
    <w:p w14:paraId="0C783244" w14:textId="77777777" w:rsidR="00193817" w:rsidRDefault="0004235E" w:rsidP="00C21FB7">
      <w:pPr>
        <w:numPr>
          <w:ilvl w:val="0"/>
          <w:numId w:val="4"/>
        </w:numPr>
      </w:pPr>
      <w:r>
        <w:rPr>
          <w:rFonts w:hint="eastAsia"/>
        </w:rPr>
        <w:t>CANTool</w:t>
      </w:r>
      <w:r w:rsidR="00C23CFD">
        <w:rPr>
          <w:rFonts w:hint="eastAsia"/>
        </w:rPr>
        <w:t>装置</w:t>
      </w:r>
      <w:r w:rsidR="00A84D71">
        <w:rPr>
          <w:rFonts w:hint="eastAsia"/>
        </w:rPr>
        <w:t>使用什么方式实现？</w:t>
      </w:r>
    </w:p>
    <w:p w14:paraId="7A2D130C" w14:textId="77777777" w:rsidR="00A84D71" w:rsidRDefault="0018172E" w:rsidP="00A84D71">
      <w:pPr>
        <w:ind w:left="360"/>
        <w:rPr>
          <w:rFonts w:hint="eastAsia"/>
        </w:rPr>
      </w:pPr>
      <w:r>
        <w:rPr>
          <w:rFonts w:hint="eastAsia"/>
        </w:rPr>
        <w:t>Ans:</w:t>
      </w:r>
      <w:r w:rsidR="00A84D71">
        <w:rPr>
          <w:rFonts w:hint="eastAsia"/>
        </w:rPr>
        <w:t>可是使用</w:t>
      </w:r>
      <w:r w:rsidR="00A84D71">
        <w:rPr>
          <w:rFonts w:hint="eastAsia"/>
        </w:rPr>
        <w:t>Arduino</w:t>
      </w:r>
      <w:r w:rsidR="00A84D71">
        <w:rPr>
          <w:rFonts w:hint="eastAsia"/>
        </w:rPr>
        <w:t>的硬件配合串口</w:t>
      </w:r>
      <w:r w:rsidR="00A84D71">
        <w:rPr>
          <w:rFonts w:hint="eastAsia"/>
        </w:rPr>
        <w:t>/</w:t>
      </w:r>
      <w:r w:rsidR="00A84D71">
        <w:rPr>
          <w:rFonts w:hint="eastAsia"/>
        </w:rPr>
        <w:t>蓝牙来实现</w:t>
      </w:r>
      <w:r w:rsidR="00630B50">
        <w:rPr>
          <w:rFonts w:hint="eastAsia"/>
        </w:rPr>
        <w:t>虚拟的</w:t>
      </w:r>
      <w:r w:rsidR="00630B50">
        <w:rPr>
          <w:rFonts w:hint="eastAsia"/>
        </w:rPr>
        <w:t>CAN</w:t>
      </w:r>
      <w:r w:rsidR="00630B50">
        <w:t>Tool</w:t>
      </w:r>
      <w:r w:rsidR="00630B50">
        <w:rPr>
          <w:rFonts w:hint="eastAsia"/>
        </w:rPr>
        <w:t>装置</w:t>
      </w:r>
      <w:r w:rsidR="00256FFD">
        <w:rPr>
          <w:rFonts w:hint="eastAsia"/>
        </w:rPr>
        <w:t>，需要编写</w:t>
      </w:r>
      <w:r w:rsidR="00256FFD">
        <w:rPr>
          <w:rFonts w:hint="eastAsia"/>
        </w:rPr>
        <w:t>Arduino</w:t>
      </w:r>
      <w:r w:rsidR="00256FFD">
        <w:rPr>
          <w:rFonts w:hint="eastAsia"/>
        </w:rPr>
        <w:t>的</w:t>
      </w:r>
      <w:r w:rsidR="00256FFD">
        <w:rPr>
          <w:rFonts w:hint="eastAsia"/>
        </w:rPr>
        <w:t>C/C++</w:t>
      </w:r>
      <w:r w:rsidR="00256FFD">
        <w:rPr>
          <w:rFonts w:hint="eastAsia"/>
        </w:rPr>
        <w:t>语言程序</w:t>
      </w:r>
      <w:r w:rsidR="005533E4">
        <w:rPr>
          <w:rFonts w:hint="eastAsia"/>
        </w:rPr>
        <w:t>，此</w:t>
      </w:r>
      <w:r w:rsidR="00E7708C">
        <w:rPr>
          <w:rFonts w:hint="eastAsia"/>
        </w:rPr>
        <w:t>方式</w:t>
      </w:r>
      <w:r w:rsidR="005533E4">
        <w:rPr>
          <w:rFonts w:hint="eastAsia"/>
        </w:rPr>
        <w:t>可以</w:t>
      </w:r>
      <w:r w:rsidR="00AA3988">
        <w:rPr>
          <w:rFonts w:hint="eastAsia"/>
        </w:rPr>
        <w:t>适</w:t>
      </w:r>
      <w:r w:rsidR="005533E4">
        <w:rPr>
          <w:rFonts w:hint="eastAsia"/>
        </w:rPr>
        <w:t>用于</w:t>
      </w:r>
      <w:r w:rsidR="005533E4">
        <w:rPr>
          <w:rFonts w:hint="eastAsia"/>
        </w:rPr>
        <w:t>Android/Windows</w:t>
      </w:r>
      <w:r w:rsidR="005533E4">
        <w:rPr>
          <w:rFonts w:hint="eastAsia"/>
        </w:rPr>
        <w:t>开发</w:t>
      </w:r>
      <w:r w:rsidR="00A84D71">
        <w:rPr>
          <w:rFonts w:hint="eastAsia"/>
        </w:rPr>
        <w:t>。或使用</w:t>
      </w:r>
      <w:r w:rsidR="005533E4">
        <w:rPr>
          <w:rFonts w:hint="eastAsia"/>
        </w:rPr>
        <w:t>纯软件的</w:t>
      </w:r>
      <w:r w:rsidR="00A84D71">
        <w:rPr>
          <w:rFonts w:hint="eastAsia"/>
        </w:rPr>
        <w:t>com0com0</w:t>
      </w:r>
      <w:r w:rsidR="00A84D71">
        <w:rPr>
          <w:rFonts w:hint="eastAsia"/>
        </w:rPr>
        <w:t>虚拟串口方式来模拟</w:t>
      </w:r>
      <w:r w:rsidR="005533E4">
        <w:rPr>
          <w:rFonts w:hint="eastAsia"/>
        </w:rPr>
        <w:t>，此方法只适用于</w:t>
      </w:r>
      <w:r w:rsidR="005533E4">
        <w:rPr>
          <w:rFonts w:hint="eastAsia"/>
        </w:rPr>
        <w:t>Windows</w:t>
      </w:r>
      <w:r w:rsidR="00F6225B">
        <w:t xml:space="preserve"> </w:t>
      </w:r>
      <w:r w:rsidR="005533E4">
        <w:rPr>
          <w:rFonts w:hint="eastAsia"/>
        </w:rPr>
        <w:t>APP</w:t>
      </w:r>
      <w:r w:rsidR="005533E4">
        <w:rPr>
          <w:rFonts w:hint="eastAsia"/>
        </w:rPr>
        <w:t>开发。</w:t>
      </w:r>
    </w:p>
    <w:p w14:paraId="2E40A3FA" w14:textId="77777777" w:rsidR="00A84D71" w:rsidRPr="00C21FB7" w:rsidRDefault="00A84D71" w:rsidP="00C21FB7">
      <w:pPr>
        <w:numPr>
          <w:ilvl w:val="0"/>
          <w:numId w:val="4"/>
        </w:numPr>
        <w:rPr>
          <w:rFonts w:hint="eastAsia"/>
        </w:rPr>
      </w:pPr>
    </w:p>
    <w:sectPr w:rsidR="00A84D71" w:rsidRPr="00C21FB7" w:rsidSect="00F602A7">
      <w:headerReference w:type="default" r:id="rId22"/>
      <w:footerReference w:type="default" r:id="rId23"/>
      <w:pgSz w:w="12240" w:h="15840" w:code="1"/>
      <w:pgMar w:top="1440" w:right="1440" w:bottom="426" w:left="1440" w:header="720" w:footer="4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F3582" w14:textId="77777777" w:rsidR="005C18BA" w:rsidRDefault="005C18BA">
      <w:pPr>
        <w:spacing w:line="240" w:lineRule="auto"/>
      </w:pPr>
      <w:r>
        <w:separator/>
      </w:r>
    </w:p>
  </w:endnote>
  <w:endnote w:type="continuationSeparator" w:id="0">
    <w:p w14:paraId="5F3D7459" w14:textId="77777777" w:rsidR="005C18BA" w:rsidRDefault="005C18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F7171" w:rsidRPr="00A9523F" w14:paraId="53F76D87" w14:textId="77777777" w:rsidTr="00F602A7">
      <w:tblPrEx>
        <w:tblCellMar>
          <w:top w:w="0" w:type="dxa"/>
          <w:bottom w:w="0" w:type="dxa"/>
        </w:tblCellMar>
      </w:tblPrEx>
      <w:trPr>
        <w:trHeight w:val="136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16215E" w14:textId="77777777" w:rsidR="00FF7171" w:rsidRPr="00A9523F" w:rsidRDefault="00FF7171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0B0A5D" w14:textId="77777777" w:rsidR="00FF7171" w:rsidRPr="00A9523F" w:rsidRDefault="00FF7171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9944F6" w14:textId="77777777" w:rsidR="00FF7171" w:rsidRPr="00A9523F" w:rsidRDefault="00FF7171">
          <w:pPr>
            <w:jc w:val="right"/>
          </w:pPr>
          <w:r w:rsidRPr="00A9523F">
            <w:t xml:space="preserve">Page </w:t>
          </w:r>
          <w:r w:rsidRPr="00A9523F">
            <w:rPr>
              <w:rStyle w:val="a9"/>
            </w:rPr>
            <w:fldChar w:fldCharType="begin"/>
          </w:r>
          <w:r w:rsidRPr="00A9523F">
            <w:rPr>
              <w:rStyle w:val="a9"/>
            </w:rPr>
            <w:instrText xml:space="preserve"> PAGE </w:instrText>
          </w:r>
          <w:r w:rsidRPr="00A9523F">
            <w:rPr>
              <w:rStyle w:val="a9"/>
            </w:rPr>
            <w:fldChar w:fldCharType="separate"/>
          </w:r>
          <w:r w:rsidR="009B729A">
            <w:rPr>
              <w:rStyle w:val="a9"/>
              <w:noProof/>
            </w:rPr>
            <w:t>2</w:t>
          </w:r>
          <w:r w:rsidRPr="00A9523F">
            <w:rPr>
              <w:rStyle w:val="a9"/>
            </w:rPr>
            <w:fldChar w:fldCharType="end"/>
          </w:r>
        </w:p>
      </w:tc>
    </w:tr>
  </w:tbl>
  <w:p w14:paraId="5631BDEA" w14:textId="77777777" w:rsidR="00FF7171" w:rsidRDefault="00FF7171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FCD85" w14:textId="77777777" w:rsidR="005C18BA" w:rsidRDefault="005C18BA">
      <w:pPr>
        <w:spacing w:line="240" w:lineRule="auto"/>
      </w:pPr>
      <w:r>
        <w:separator/>
      </w:r>
    </w:p>
  </w:footnote>
  <w:footnote w:type="continuationSeparator" w:id="0">
    <w:p w14:paraId="2A38CA7D" w14:textId="77777777" w:rsidR="005C18BA" w:rsidRDefault="005C18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BE754" w14:textId="77777777" w:rsidR="00FF7171" w:rsidRDefault="00FF7171" w:rsidP="00342BF4">
    <w:pPr>
      <w:pStyle w:val="a6"/>
      <w:jc w:val="right"/>
    </w:pPr>
    <w:r>
      <w:rPr>
        <w:rFonts w:hint="eastAsia"/>
      </w:rPr>
      <w:t>School</w:t>
    </w:r>
    <w:r>
      <w:t xml:space="preserve"> of Computer </w:t>
    </w:r>
    <w:r>
      <w:rPr>
        <w:rFonts w:hint="eastAsia"/>
      </w:rPr>
      <w:t xml:space="preserve">Software, </w:t>
    </w:r>
    <w:r>
      <w:t xml:space="preserve">Tianjin </w:t>
    </w:r>
    <w:r>
      <w:rPr>
        <w:rFonts w:hint="eastAsia"/>
      </w:rPr>
      <w:t>University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171" w:rsidRPr="00A9523F" w14:paraId="60183667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5577CA4F" w14:textId="77777777" w:rsidR="00FF7171" w:rsidRPr="00A9523F" w:rsidRDefault="00FF7171">
          <w:pPr>
            <w:pStyle w:val="a6"/>
            <w:tabs>
              <w:tab w:val="clear" w:pos="4320"/>
              <w:tab w:val="clear" w:pos="8640"/>
            </w:tabs>
          </w:pPr>
          <w:r>
            <w:t xml:space="preserve">CanTool </w:t>
          </w:r>
        </w:p>
      </w:tc>
      <w:tc>
        <w:tcPr>
          <w:tcW w:w="3179" w:type="dxa"/>
        </w:tcPr>
        <w:p w14:paraId="6F991DC6" w14:textId="77777777" w:rsidR="00FF7171" w:rsidRPr="00A9523F" w:rsidRDefault="00FF7171" w:rsidP="00342BF4">
          <w:pPr>
            <w:tabs>
              <w:tab w:val="left" w:pos="1135"/>
            </w:tabs>
            <w:spacing w:before="40"/>
            <w:ind w:right="68"/>
          </w:pPr>
          <w:r w:rsidRPr="00A9523F">
            <w:t xml:space="preserve">  Issue:          </w:t>
          </w:r>
          <w:r>
            <w:t>1.0</w:t>
          </w:r>
        </w:p>
      </w:tc>
    </w:tr>
    <w:tr w:rsidR="00FF7171" w:rsidRPr="00A9523F" w14:paraId="3B4028B6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1BEC08D4" w14:textId="77777777" w:rsidR="00FF7171" w:rsidRPr="00A9523F" w:rsidRDefault="00FF7171">
          <w:fldSimple w:instr=" TITLE  \* MERGEFORMAT ">
            <w:r>
              <w:t>CanTool Problem Statement</w:t>
            </w:r>
          </w:fldSimple>
        </w:p>
      </w:tc>
      <w:tc>
        <w:tcPr>
          <w:tcW w:w="3179" w:type="dxa"/>
        </w:tcPr>
        <w:p w14:paraId="491B66B6" w14:textId="77777777" w:rsidR="00FF7171" w:rsidRPr="00A9523F" w:rsidRDefault="00FF7171" w:rsidP="00342BF4">
          <w:r w:rsidRPr="00A9523F">
            <w:t xml:space="preserve">  Issue Date: </w:t>
          </w:r>
          <w:r>
            <w:t>September 12, 2017</w:t>
          </w:r>
        </w:p>
      </w:tc>
    </w:tr>
    <w:tr w:rsidR="00FF7171" w:rsidRPr="00A9523F" w14:paraId="28B08EE4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2766AABB" w14:textId="77777777" w:rsidR="00FF7171" w:rsidRPr="00A9523F" w:rsidRDefault="00FF7171">
          <w:fldSimple w:instr=" FILENAME  \* MERGEFORMAT ">
            <w:r>
              <w:rPr>
                <w:noProof/>
              </w:rPr>
              <w:t>CanTool-Problem-Statement.doc</w:t>
            </w:r>
          </w:fldSimple>
        </w:p>
      </w:tc>
    </w:tr>
  </w:tbl>
  <w:p w14:paraId="18669B32" w14:textId="77777777" w:rsidR="00FF7171" w:rsidRDefault="00FF7171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47BB0994"/>
    <w:multiLevelType w:val="hybridMultilevel"/>
    <w:tmpl w:val="69A0BC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A41418"/>
    <w:multiLevelType w:val="hybridMultilevel"/>
    <w:tmpl w:val="025CC90E"/>
    <w:lvl w:ilvl="0" w:tplc="03426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A7"/>
    <w:rsid w:val="00000D48"/>
    <w:rsid w:val="000072A4"/>
    <w:rsid w:val="00012789"/>
    <w:rsid w:val="00015338"/>
    <w:rsid w:val="00015F10"/>
    <w:rsid w:val="00025B9D"/>
    <w:rsid w:val="0004235E"/>
    <w:rsid w:val="00044E52"/>
    <w:rsid w:val="000526F0"/>
    <w:rsid w:val="00060915"/>
    <w:rsid w:val="000878DF"/>
    <w:rsid w:val="000B7FF9"/>
    <w:rsid w:val="000D70C0"/>
    <w:rsid w:val="000F0F81"/>
    <w:rsid w:val="000F1B43"/>
    <w:rsid w:val="000F24A0"/>
    <w:rsid w:val="00112D51"/>
    <w:rsid w:val="001349BF"/>
    <w:rsid w:val="00135AC2"/>
    <w:rsid w:val="001366BD"/>
    <w:rsid w:val="001572A2"/>
    <w:rsid w:val="00172E34"/>
    <w:rsid w:val="00176C12"/>
    <w:rsid w:val="0018172E"/>
    <w:rsid w:val="00193817"/>
    <w:rsid w:val="001B7520"/>
    <w:rsid w:val="001D778B"/>
    <w:rsid w:val="001F2644"/>
    <w:rsid w:val="002055E3"/>
    <w:rsid w:val="00226D75"/>
    <w:rsid w:val="0025357E"/>
    <w:rsid w:val="00256FFD"/>
    <w:rsid w:val="00261E1F"/>
    <w:rsid w:val="0027117E"/>
    <w:rsid w:val="002762A0"/>
    <w:rsid w:val="00276C3D"/>
    <w:rsid w:val="00277E0D"/>
    <w:rsid w:val="00286139"/>
    <w:rsid w:val="00290DD8"/>
    <w:rsid w:val="00295354"/>
    <w:rsid w:val="002975A1"/>
    <w:rsid w:val="002A6B87"/>
    <w:rsid w:val="002C0E0A"/>
    <w:rsid w:val="002E08D8"/>
    <w:rsid w:val="002F14F6"/>
    <w:rsid w:val="003122E5"/>
    <w:rsid w:val="00320ABC"/>
    <w:rsid w:val="00336A39"/>
    <w:rsid w:val="0034042C"/>
    <w:rsid w:val="00342BF4"/>
    <w:rsid w:val="0035769F"/>
    <w:rsid w:val="003803DA"/>
    <w:rsid w:val="003A3DB3"/>
    <w:rsid w:val="003A7A96"/>
    <w:rsid w:val="003B2A69"/>
    <w:rsid w:val="003D710F"/>
    <w:rsid w:val="003E6ED9"/>
    <w:rsid w:val="003F166C"/>
    <w:rsid w:val="003F2B5F"/>
    <w:rsid w:val="003F3AB4"/>
    <w:rsid w:val="00404E4F"/>
    <w:rsid w:val="00420A80"/>
    <w:rsid w:val="00432643"/>
    <w:rsid w:val="00447372"/>
    <w:rsid w:val="004646B5"/>
    <w:rsid w:val="00471315"/>
    <w:rsid w:val="00471AB3"/>
    <w:rsid w:val="00472355"/>
    <w:rsid w:val="00472FA9"/>
    <w:rsid w:val="004741CF"/>
    <w:rsid w:val="004844A3"/>
    <w:rsid w:val="004E701E"/>
    <w:rsid w:val="00503BBC"/>
    <w:rsid w:val="00512CF6"/>
    <w:rsid w:val="005220A3"/>
    <w:rsid w:val="0052515B"/>
    <w:rsid w:val="00531A00"/>
    <w:rsid w:val="00546358"/>
    <w:rsid w:val="005533E4"/>
    <w:rsid w:val="00575766"/>
    <w:rsid w:val="0058550E"/>
    <w:rsid w:val="005903F3"/>
    <w:rsid w:val="005920B7"/>
    <w:rsid w:val="005A0B00"/>
    <w:rsid w:val="005A2E6D"/>
    <w:rsid w:val="005B061A"/>
    <w:rsid w:val="005B5047"/>
    <w:rsid w:val="005C18BA"/>
    <w:rsid w:val="005C43E7"/>
    <w:rsid w:val="005C4827"/>
    <w:rsid w:val="005F173B"/>
    <w:rsid w:val="005F7786"/>
    <w:rsid w:val="006019FF"/>
    <w:rsid w:val="00630B50"/>
    <w:rsid w:val="00635BFB"/>
    <w:rsid w:val="00642A28"/>
    <w:rsid w:val="00644538"/>
    <w:rsid w:val="00644581"/>
    <w:rsid w:val="00650F15"/>
    <w:rsid w:val="00656499"/>
    <w:rsid w:val="00674542"/>
    <w:rsid w:val="0067609A"/>
    <w:rsid w:val="00683756"/>
    <w:rsid w:val="0069774B"/>
    <w:rsid w:val="006C5B89"/>
    <w:rsid w:val="006D6BBC"/>
    <w:rsid w:val="007044B2"/>
    <w:rsid w:val="007210B0"/>
    <w:rsid w:val="007269E7"/>
    <w:rsid w:val="00750F00"/>
    <w:rsid w:val="00761EC2"/>
    <w:rsid w:val="00764B48"/>
    <w:rsid w:val="00770CE6"/>
    <w:rsid w:val="007B0AFE"/>
    <w:rsid w:val="007C24CE"/>
    <w:rsid w:val="007E0D72"/>
    <w:rsid w:val="007E27A0"/>
    <w:rsid w:val="007E7B87"/>
    <w:rsid w:val="007F0A98"/>
    <w:rsid w:val="008021D3"/>
    <w:rsid w:val="00812C91"/>
    <w:rsid w:val="008161CE"/>
    <w:rsid w:val="0083451A"/>
    <w:rsid w:val="008367A1"/>
    <w:rsid w:val="00850773"/>
    <w:rsid w:val="00850C6E"/>
    <w:rsid w:val="00861D1B"/>
    <w:rsid w:val="00880DD2"/>
    <w:rsid w:val="008958F5"/>
    <w:rsid w:val="008B03B3"/>
    <w:rsid w:val="008C3A08"/>
    <w:rsid w:val="008D4073"/>
    <w:rsid w:val="008D42E7"/>
    <w:rsid w:val="008E6E42"/>
    <w:rsid w:val="008F3D40"/>
    <w:rsid w:val="00900E48"/>
    <w:rsid w:val="00905B89"/>
    <w:rsid w:val="00924D4F"/>
    <w:rsid w:val="00933C15"/>
    <w:rsid w:val="00941DBE"/>
    <w:rsid w:val="00945488"/>
    <w:rsid w:val="00956ECE"/>
    <w:rsid w:val="009657B9"/>
    <w:rsid w:val="00966F36"/>
    <w:rsid w:val="00976CCC"/>
    <w:rsid w:val="009B27B3"/>
    <w:rsid w:val="009B729A"/>
    <w:rsid w:val="009B7482"/>
    <w:rsid w:val="009E29DF"/>
    <w:rsid w:val="00A013E8"/>
    <w:rsid w:val="00A0213E"/>
    <w:rsid w:val="00A07BAA"/>
    <w:rsid w:val="00A07FE3"/>
    <w:rsid w:val="00A23B02"/>
    <w:rsid w:val="00A54A13"/>
    <w:rsid w:val="00A6414B"/>
    <w:rsid w:val="00A77761"/>
    <w:rsid w:val="00A82C24"/>
    <w:rsid w:val="00A84D71"/>
    <w:rsid w:val="00A9523F"/>
    <w:rsid w:val="00AA0AB8"/>
    <w:rsid w:val="00AA3988"/>
    <w:rsid w:val="00AC14D0"/>
    <w:rsid w:val="00AD596C"/>
    <w:rsid w:val="00AD7361"/>
    <w:rsid w:val="00AE5640"/>
    <w:rsid w:val="00AE6BC2"/>
    <w:rsid w:val="00B02174"/>
    <w:rsid w:val="00B071B4"/>
    <w:rsid w:val="00B22BB9"/>
    <w:rsid w:val="00B26ACF"/>
    <w:rsid w:val="00B34204"/>
    <w:rsid w:val="00B46D07"/>
    <w:rsid w:val="00B61062"/>
    <w:rsid w:val="00B658C3"/>
    <w:rsid w:val="00B70930"/>
    <w:rsid w:val="00B76AC6"/>
    <w:rsid w:val="00B82162"/>
    <w:rsid w:val="00B84E2A"/>
    <w:rsid w:val="00B9491D"/>
    <w:rsid w:val="00BB3EE7"/>
    <w:rsid w:val="00BB71D1"/>
    <w:rsid w:val="00BE0147"/>
    <w:rsid w:val="00BF2F90"/>
    <w:rsid w:val="00C125D8"/>
    <w:rsid w:val="00C21FB7"/>
    <w:rsid w:val="00C23CFD"/>
    <w:rsid w:val="00C30425"/>
    <w:rsid w:val="00C402B8"/>
    <w:rsid w:val="00C72000"/>
    <w:rsid w:val="00C73D7A"/>
    <w:rsid w:val="00C83EBD"/>
    <w:rsid w:val="00C9395F"/>
    <w:rsid w:val="00C94C2E"/>
    <w:rsid w:val="00C951DC"/>
    <w:rsid w:val="00C95B75"/>
    <w:rsid w:val="00CA2836"/>
    <w:rsid w:val="00CA377C"/>
    <w:rsid w:val="00CA5535"/>
    <w:rsid w:val="00CB2523"/>
    <w:rsid w:val="00CB5DC7"/>
    <w:rsid w:val="00CC3F38"/>
    <w:rsid w:val="00CD43CD"/>
    <w:rsid w:val="00CF353A"/>
    <w:rsid w:val="00D12951"/>
    <w:rsid w:val="00D2634B"/>
    <w:rsid w:val="00D3281D"/>
    <w:rsid w:val="00D40F86"/>
    <w:rsid w:val="00D42713"/>
    <w:rsid w:val="00D45B65"/>
    <w:rsid w:val="00D47B71"/>
    <w:rsid w:val="00D60F4E"/>
    <w:rsid w:val="00D8560E"/>
    <w:rsid w:val="00D920F9"/>
    <w:rsid w:val="00DA14FE"/>
    <w:rsid w:val="00DB3DF5"/>
    <w:rsid w:val="00DC2E93"/>
    <w:rsid w:val="00DF1EB9"/>
    <w:rsid w:val="00E11C1F"/>
    <w:rsid w:val="00E13EC2"/>
    <w:rsid w:val="00E148AD"/>
    <w:rsid w:val="00E149EA"/>
    <w:rsid w:val="00E15013"/>
    <w:rsid w:val="00E1793C"/>
    <w:rsid w:val="00E31996"/>
    <w:rsid w:val="00E66FDB"/>
    <w:rsid w:val="00E74DCC"/>
    <w:rsid w:val="00E758CF"/>
    <w:rsid w:val="00E7708C"/>
    <w:rsid w:val="00E95712"/>
    <w:rsid w:val="00EA58EA"/>
    <w:rsid w:val="00ED55D3"/>
    <w:rsid w:val="00EE7D3A"/>
    <w:rsid w:val="00F05857"/>
    <w:rsid w:val="00F138E8"/>
    <w:rsid w:val="00F22BEE"/>
    <w:rsid w:val="00F27A16"/>
    <w:rsid w:val="00F366F5"/>
    <w:rsid w:val="00F42C12"/>
    <w:rsid w:val="00F45A15"/>
    <w:rsid w:val="00F602A7"/>
    <w:rsid w:val="00F6225B"/>
    <w:rsid w:val="00F670B5"/>
    <w:rsid w:val="00F74DDC"/>
    <w:rsid w:val="00F80346"/>
    <w:rsid w:val="00F92108"/>
    <w:rsid w:val="00F92D37"/>
    <w:rsid w:val="00FA472E"/>
    <w:rsid w:val="00FA6BB7"/>
    <w:rsid w:val="00FC320C"/>
    <w:rsid w:val="00FC454C"/>
    <w:rsid w:val="00FC5979"/>
    <w:rsid w:val="00FC68FC"/>
    <w:rsid w:val="00FD6703"/>
    <w:rsid w:val="00FF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8D3B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1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right" w:pos="9360"/>
      </w:tabs>
      <w:ind w:left="864"/>
    </w:pPr>
  </w:style>
  <w:style w:type="paragraph" w:styleId="a6">
    <w:name w:val="header"/>
    <w:basedOn w:val="a"/>
    <w:link w:val="a7"/>
    <w:uiPriority w:val="99"/>
    <w:pPr>
      <w:tabs>
        <w:tab w:val="center" w:pos="4320"/>
        <w:tab w:val="right" w:pos="8640"/>
      </w:tabs>
    </w:pPr>
  </w:style>
  <w:style w:type="paragraph" w:styleId="a8">
    <w:name w:val="footer"/>
    <w:basedOn w:val="a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0"/>
    <w:semiHidden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a">
    <w:name w:val="Body Text"/>
    <w:basedOn w:val="a"/>
    <w:semiHidden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semiHidden/>
    <w:pPr>
      <w:widowControl/>
      <w:spacing w:line="240" w:lineRule="auto"/>
    </w:pPr>
    <w:rPr>
      <w:snapToGrid w:val="0"/>
      <w:sz w:val="28"/>
      <w:lang w:eastAsia="en-US"/>
    </w:rPr>
  </w:style>
  <w:style w:type="paragraph" w:styleId="31">
    <w:name w:val="Body Text 3"/>
    <w:basedOn w:val="a"/>
    <w:semiHidden/>
    <w:pPr>
      <w:widowControl/>
      <w:spacing w:line="240" w:lineRule="auto"/>
    </w:pPr>
    <w:rPr>
      <w:snapToGrid w:val="0"/>
      <w:sz w:val="24"/>
      <w:lang w:eastAsia="en-US"/>
    </w:rPr>
  </w:style>
  <w:style w:type="character" w:styleId="ae">
    <w:name w:val="Placeholder Text"/>
    <w:uiPriority w:val="99"/>
    <w:semiHidden/>
    <w:rsid w:val="00342BF4"/>
    <w:rPr>
      <w:color w:val="808080"/>
    </w:rPr>
  </w:style>
  <w:style w:type="character" w:customStyle="1" w:styleId="a7">
    <w:name w:val="页眉字符"/>
    <w:link w:val="a6"/>
    <w:uiPriority w:val="99"/>
    <w:rsid w:val="00342BF4"/>
  </w:style>
  <w:style w:type="paragraph" w:styleId="af">
    <w:name w:val="caption"/>
    <w:basedOn w:val="a"/>
    <w:next w:val="a"/>
    <w:uiPriority w:val="35"/>
    <w:unhideWhenUsed/>
    <w:qFormat/>
    <w:rsid w:val="00176C12"/>
    <w:rPr>
      <w:rFonts w:ascii="Calibri Light" w:eastAsia="黑体" w:hAnsi="Calibri Light"/>
    </w:rPr>
  </w:style>
  <w:style w:type="table" w:styleId="af0">
    <w:name w:val="Table Grid"/>
    <w:basedOn w:val="a1"/>
    <w:uiPriority w:val="59"/>
    <w:rsid w:val="00464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link w:val="1"/>
    <w:uiPriority w:val="9"/>
    <w:rsid w:val="00B70930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1D801-28F2-DF4E-B1FB-B1848FC21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D:\RUP511b12\wordtmpl\templates\req\Vision.dot</Template>
  <TotalTime>99</TotalTime>
  <Pages>13</Pages>
  <Words>2453</Words>
  <Characters>13988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Registration Problem Statement</vt:lpstr>
    </vt:vector>
  </TitlesOfParts>
  <Company>Rational Software</Company>
  <LinksUpToDate>false</LinksUpToDate>
  <CharactersWithSpaces>16409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CanToolApp Problem Statement</dc:title>
  <dc:subject>OOAD v1.0</dc:subject>
  <dc:creator>ZhangYikui</dc:creator>
  <cp:keywords/>
  <dc:description/>
  <cp:lastModifiedBy>Microsoft Office 用户</cp:lastModifiedBy>
  <cp:revision>1</cp:revision>
  <cp:lastPrinted>2010-04-04T02:08:00Z</cp:lastPrinted>
  <dcterms:created xsi:type="dcterms:W3CDTF">2017-09-20T01:09:00Z</dcterms:created>
  <dcterms:modified xsi:type="dcterms:W3CDTF">2017-09-27T14:29:00Z</dcterms:modified>
</cp:coreProperties>
</file>